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BD5FC8" w14:textId="07AF0716" w:rsidR="00CB20C8" w:rsidRDefault="00670560" w:rsidP="00CB20C8">
      <w:pPr>
        <w:jc w:val="center"/>
        <w:rPr>
          <w:rFonts w:eastAsiaTheme="majorEastAsia"/>
          <w:b/>
          <w:spacing w:val="5"/>
          <w:kern w:val="28"/>
          <w:sz w:val="28"/>
          <w:szCs w:val="28"/>
        </w:rPr>
      </w:pPr>
      <w:r>
        <w:rPr>
          <w:rFonts w:eastAsiaTheme="majorEastAsia"/>
          <w:b/>
          <w:spacing w:val="5"/>
          <w:kern w:val="28"/>
          <w:sz w:val="28"/>
          <w:szCs w:val="28"/>
        </w:rPr>
        <w:t>API</w:t>
      </w:r>
      <w:r w:rsidR="007C5216" w:rsidRPr="007C5216">
        <w:rPr>
          <w:rFonts w:eastAsiaTheme="majorEastAsia"/>
          <w:b/>
          <w:spacing w:val="5"/>
          <w:kern w:val="28"/>
          <w:sz w:val="28"/>
          <w:szCs w:val="28"/>
        </w:rPr>
        <w:t xml:space="preserve"> SPECIFICATION</w:t>
      </w:r>
    </w:p>
    <w:p w14:paraId="28104430" w14:textId="77777777" w:rsidR="007C5216" w:rsidRPr="000A1CD7" w:rsidRDefault="007C5216" w:rsidP="00CB20C8">
      <w:pPr>
        <w:jc w:val="center"/>
        <w:rPr>
          <w:rFonts w:eastAsiaTheme="majorEastAsia"/>
          <w:b/>
          <w:spacing w:val="5"/>
          <w:kern w:val="28"/>
          <w:sz w:val="28"/>
          <w:szCs w:val="28"/>
        </w:rPr>
      </w:pPr>
      <w:r>
        <w:rPr>
          <w:rFonts w:eastAsiaTheme="majorEastAsia"/>
          <w:b/>
          <w:spacing w:val="5"/>
          <w:kern w:val="28"/>
          <w:sz w:val="28"/>
          <w:szCs w:val="28"/>
        </w:rPr>
        <w:t>for</w:t>
      </w:r>
    </w:p>
    <w:p w14:paraId="1314B8B0" w14:textId="3F3DB0DB" w:rsidR="00CB20C8" w:rsidRPr="00CB20C8" w:rsidRDefault="00EF5122" w:rsidP="007C5216">
      <w:pPr>
        <w:jc w:val="center"/>
      </w:pPr>
      <w:r>
        <w:rPr>
          <w:rFonts w:eastAsiaTheme="majorEastAsia"/>
          <w:b/>
          <w:spacing w:val="5"/>
          <w:kern w:val="28"/>
          <w:sz w:val="28"/>
          <w:szCs w:val="28"/>
        </w:rPr>
        <w:t>TDS Administration</w:t>
      </w:r>
    </w:p>
    <w:p w14:paraId="1CFDE3D9" w14:textId="77777777" w:rsidR="007B7A90" w:rsidRDefault="007B7A90" w:rsidP="00567046"/>
    <w:p w14:paraId="284FEEBC" w14:textId="77777777" w:rsidR="009E2E69" w:rsidRDefault="009E2E69" w:rsidP="00567046">
      <w:pPr>
        <w:pStyle w:val="Title"/>
      </w:pPr>
      <w:r>
        <w:t>Authored by</w:t>
      </w:r>
    </w:p>
    <w:p w14:paraId="531AC03E" w14:textId="1D866390" w:rsidR="007B7A90" w:rsidRPr="00567046" w:rsidRDefault="007B7A90" w:rsidP="00567046">
      <w:pPr>
        <w:pStyle w:val="Title"/>
      </w:pPr>
      <w:r w:rsidRPr="00567046">
        <w:t>American Institutes for Research</w:t>
      </w:r>
    </w:p>
    <w:p w14:paraId="444DDE25" w14:textId="77777777" w:rsidR="001652F6" w:rsidRDefault="001652F6" w:rsidP="00567046"/>
    <w:p w14:paraId="7A500030" w14:textId="77777777" w:rsidR="003E7B83" w:rsidRDefault="003E7B83" w:rsidP="00567046"/>
    <w:p w14:paraId="6A242DF7" w14:textId="77777777" w:rsidR="003E7B83" w:rsidRDefault="003E7B83" w:rsidP="00567046"/>
    <w:p w14:paraId="090458BE" w14:textId="77777777" w:rsidR="00567046" w:rsidRDefault="00567046" w:rsidP="00567046"/>
    <w:p w14:paraId="06CD15BE" w14:textId="77777777" w:rsidR="00567046" w:rsidRDefault="00567046" w:rsidP="00567046"/>
    <w:p w14:paraId="04C7CDA7" w14:textId="77777777" w:rsidR="00567046" w:rsidRDefault="00567046" w:rsidP="00567046"/>
    <w:p w14:paraId="002938EB" w14:textId="77777777" w:rsidR="00567046" w:rsidRDefault="00567046" w:rsidP="00567046"/>
    <w:p w14:paraId="48793A28" w14:textId="77777777" w:rsidR="00567046" w:rsidRDefault="00567046" w:rsidP="00567046"/>
    <w:p w14:paraId="6DB8DF81" w14:textId="77777777" w:rsidR="00567046" w:rsidRDefault="00567046" w:rsidP="00567046"/>
    <w:p w14:paraId="68635152" w14:textId="77777777" w:rsidR="00567046" w:rsidRDefault="00567046" w:rsidP="00567046"/>
    <w:p w14:paraId="4533A190" w14:textId="77777777" w:rsidR="00CB20C8" w:rsidRDefault="00CB20C8" w:rsidP="00567046"/>
    <w:p w14:paraId="68C9E4EE" w14:textId="4F96F0DB" w:rsidR="00CB20C8" w:rsidRDefault="00E62E3D" w:rsidP="00E62E3D">
      <w:pPr>
        <w:tabs>
          <w:tab w:val="left" w:pos="8401"/>
        </w:tabs>
      </w:pPr>
      <w:r>
        <w:tab/>
      </w:r>
    </w:p>
    <w:p w14:paraId="24607393" w14:textId="77777777" w:rsidR="00CB20C8" w:rsidRDefault="00CB20C8" w:rsidP="00567046"/>
    <w:p w14:paraId="233EA492" w14:textId="77777777" w:rsidR="00CB20C8" w:rsidRDefault="00CB20C8" w:rsidP="00567046"/>
    <w:p w14:paraId="353C4A89" w14:textId="77777777" w:rsidR="00CB20C8" w:rsidRDefault="00CB20C8" w:rsidP="00567046"/>
    <w:p w14:paraId="650426E9" w14:textId="77777777" w:rsidR="001C3C3B" w:rsidRPr="00567046" w:rsidRDefault="001C3C3B" w:rsidP="00567046">
      <w:r w:rsidRPr="00567046">
        <w:t>Revision History</w:t>
      </w:r>
    </w:p>
    <w:tbl>
      <w:tblPr>
        <w:tblW w:w="0" w:type="auto"/>
        <w:tblLook w:val="04A0" w:firstRow="1" w:lastRow="0" w:firstColumn="1" w:lastColumn="0" w:noHBand="0" w:noVBand="1"/>
      </w:tblPr>
      <w:tblGrid>
        <w:gridCol w:w="4748"/>
        <w:gridCol w:w="2569"/>
        <w:gridCol w:w="2033"/>
      </w:tblGrid>
      <w:tr w:rsidR="0010056A" w14:paraId="46E6CE79"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shd w:val="clear" w:color="auto" w:fill="3CA228"/>
            <w:vAlign w:val="center"/>
          </w:tcPr>
          <w:p w14:paraId="6B559AE0" w14:textId="77777777" w:rsidR="0010056A" w:rsidRPr="00567046" w:rsidRDefault="0010056A" w:rsidP="00CB20C8">
            <w:pPr>
              <w:pStyle w:val="TableHeading1"/>
              <w:spacing w:after="0"/>
              <w:jc w:val="left"/>
            </w:pPr>
            <w:r w:rsidRPr="00567046">
              <w:t>Revision Description</w:t>
            </w:r>
          </w:p>
        </w:tc>
        <w:tc>
          <w:tcPr>
            <w:tcW w:w="2569" w:type="dxa"/>
            <w:tcBorders>
              <w:top w:val="single" w:sz="4" w:space="0" w:color="auto"/>
              <w:left w:val="single" w:sz="4" w:space="0" w:color="auto"/>
              <w:bottom w:val="single" w:sz="4" w:space="0" w:color="auto"/>
              <w:right w:val="single" w:sz="4" w:space="0" w:color="auto"/>
            </w:tcBorders>
            <w:shd w:val="clear" w:color="auto" w:fill="3CA228"/>
            <w:vAlign w:val="center"/>
          </w:tcPr>
          <w:p w14:paraId="4E23623C" w14:textId="77777777" w:rsidR="0010056A" w:rsidRPr="00567046" w:rsidRDefault="0010056A" w:rsidP="00CB20C8">
            <w:pPr>
              <w:pStyle w:val="TableHeading1"/>
              <w:spacing w:after="0"/>
              <w:jc w:val="left"/>
            </w:pPr>
            <w:r w:rsidRPr="00567046">
              <w:t>Author/Modifier</w:t>
            </w:r>
          </w:p>
        </w:tc>
        <w:tc>
          <w:tcPr>
            <w:tcW w:w="2033" w:type="dxa"/>
            <w:tcBorders>
              <w:top w:val="single" w:sz="4" w:space="0" w:color="auto"/>
              <w:left w:val="single" w:sz="4" w:space="0" w:color="auto"/>
              <w:bottom w:val="single" w:sz="4" w:space="0" w:color="auto"/>
              <w:right w:val="single" w:sz="4" w:space="0" w:color="auto"/>
            </w:tcBorders>
            <w:shd w:val="clear" w:color="auto" w:fill="3CA228"/>
            <w:vAlign w:val="center"/>
          </w:tcPr>
          <w:p w14:paraId="3E7C7023" w14:textId="77777777" w:rsidR="0010056A" w:rsidRPr="00567046" w:rsidRDefault="0010056A" w:rsidP="00CB20C8">
            <w:pPr>
              <w:pStyle w:val="TableHeading1"/>
              <w:spacing w:after="0"/>
              <w:jc w:val="left"/>
            </w:pPr>
            <w:r w:rsidRPr="00567046">
              <w:t>Date</w:t>
            </w:r>
          </w:p>
        </w:tc>
      </w:tr>
      <w:tr w:rsidR="0010056A" w14:paraId="325E8E3A"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vAlign w:val="center"/>
          </w:tcPr>
          <w:p w14:paraId="1F8BD70B" w14:textId="40721B31" w:rsidR="0010056A" w:rsidRPr="00567046" w:rsidRDefault="00536D1A" w:rsidP="00CB20C8">
            <w:pPr>
              <w:pStyle w:val="SBACTableText"/>
              <w:spacing w:after="0"/>
            </w:pPr>
            <w:r>
              <w:t>0</w:t>
            </w:r>
            <w:r w:rsidR="00E62E3D">
              <w:t>.1</w:t>
            </w:r>
            <w:r>
              <w:t xml:space="preserve"> </w:t>
            </w:r>
            <w:r w:rsidR="00E62E3D">
              <w:t>Initial Draft</w:t>
            </w:r>
          </w:p>
        </w:tc>
        <w:tc>
          <w:tcPr>
            <w:tcW w:w="2569" w:type="dxa"/>
            <w:tcBorders>
              <w:top w:val="single" w:sz="4" w:space="0" w:color="auto"/>
              <w:left w:val="single" w:sz="4" w:space="0" w:color="auto"/>
              <w:bottom w:val="single" w:sz="4" w:space="0" w:color="auto"/>
              <w:right w:val="single" w:sz="4" w:space="0" w:color="auto"/>
            </w:tcBorders>
            <w:vAlign w:val="center"/>
          </w:tcPr>
          <w:p w14:paraId="7EF4D663" w14:textId="46E4AA49" w:rsidR="0010056A" w:rsidRPr="00567046" w:rsidRDefault="00670560" w:rsidP="00CB20C8">
            <w:pPr>
              <w:pStyle w:val="SBACTableText"/>
              <w:spacing w:after="0"/>
            </w:pPr>
            <w:r>
              <w:t>Shajib Khan</w:t>
            </w:r>
          </w:p>
        </w:tc>
        <w:tc>
          <w:tcPr>
            <w:tcW w:w="2033" w:type="dxa"/>
            <w:tcBorders>
              <w:top w:val="single" w:sz="4" w:space="0" w:color="auto"/>
              <w:left w:val="single" w:sz="4" w:space="0" w:color="auto"/>
              <w:bottom w:val="single" w:sz="4" w:space="0" w:color="auto"/>
              <w:right w:val="single" w:sz="4" w:space="0" w:color="auto"/>
            </w:tcBorders>
            <w:vAlign w:val="center"/>
          </w:tcPr>
          <w:p w14:paraId="11D1A2C8" w14:textId="1064306D" w:rsidR="0010056A" w:rsidRPr="00567046" w:rsidRDefault="00670560" w:rsidP="00CB20C8">
            <w:pPr>
              <w:pStyle w:val="SBACTableText"/>
              <w:spacing w:after="0"/>
            </w:pPr>
            <w:r>
              <w:t>25-Apr-2016</w:t>
            </w:r>
          </w:p>
        </w:tc>
      </w:tr>
      <w:tr w:rsidR="0032512B" w14:paraId="280D90AF" w14:textId="77777777" w:rsidTr="00670560">
        <w:trPr>
          <w:trHeight w:val="432"/>
        </w:trPr>
        <w:tc>
          <w:tcPr>
            <w:tcW w:w="4748" w:type="dxa"/>
            <w:tcBorders>
              <w:top w:val="single" w:sz="4" w:space="0" w:color="auto"/>
              <w:left w:val="single" w:sz="4" w:space="0" w:color="auto"/>
              <w:bottom w:val="single" w:sz="4" w:space="0" w:color="auto"/>
              <w:right w:val="single" w:sz="4" w:space="0" w:color="auto"/>
            </w:tcBorders>
            <w:vAlign w:val="center"/>
          </w:tcPr>
          <w:p w14:paraId="3AAD22AF" w14:textId="204736ED" w:rsidR="0032512B" w:rsidRDefault="00991FAF" w:rsidP="00991FAF">
            <w:pPr>
              <w:pStyle w:val="SBACTableText"/>
              <w:spacing w:after="0"/>
            </w:pPr>
            <w:r>
              <w:t>1.0</w:t>
            </w:r>
            <w:r w:rsidR="0032512B">
              <w:t xml:space="preserve"> </w:t>
            </w:r>
            <w:r>
              <w:t>Initial Release</w:t>
            </w:r>
          </w:p>
        </w:tc>
        <w:tc>
          <w:tcPr>
            <w:tcW w:w="2569" w:type="dxa"/>
            <w:tcBorders>
              <w:top w:val="single" w:sz="4" w:space="0" w:color="auto"/>
              <w:left w:val="single" w:sz="4" w:space="0" w:color="auto"/>
              <w:bottom w:val="single" w:sz="4" w:space="0" w:color="auto"/>
              <w:right w:val="single" w:sz="4" w:space="0" w:color="auto"/>
            </w:tcBorders>
            <w:vAlign w:val="center"/>
          </w:tcPr>
          <w:p w14:paraId="1F18732F" w14:textId="27EC0FA7" w:rsidR="0032512B" w:rsidRDefault="0032512B" w:rsidP="00CB20C8">
            <w:pPr>
              <w:pStyle w:val="SBACTableText"/>
              <w:spacing w:after="0"/>
            </w:pPr>
            <w:r>
              <w:t>Shajib Khan</w:t>
            </w:r>
          </w:p>
        </w:tc>
        <w:tc>
          <w:tcPr>
            <w:tcW w:w="2033" w:type="dxa"/>
            <w:tcBorders>
              <w:top w:val="single" w:sz="4" w:space="0" w:color="auto"/>
              <w:left w:val="single" w:sz="4" w:space="0" w:color="auto"/>
              <w:bottom w:val="single" w:sz="4" w:space="0" w:color="auto"/>
              <w:right w:val="single" w:sz="4" w:space="0" w:color="auto"/>
            </w:tcBorders>
            <w:vAlign w:val="center"/>
          </w:tcPr>
          <w:p w14:paraId="0807A33A" w14:textId="5D157F52" w:rsidR="0032512B" w:rsidRDefault="00983177" w:rsidP="00CB20C8">
            <w:pPr>
              <w:pStyle w:val="SBACTableText"/>
              <w:spacing w:after="0"/>
            </w:pPr>
            <w:r>
              <w:t>05</w:t>
            </w:r>
            <w:r w:rsidR="00BA1EB2">
              <w:t>-May</w:t>
            </w:r>
            <w:r w:rsidR="0032512B">
              <w:t>-2016</w:t>
            </w:r>
          </w:p>
        </w:tc>
      </w:tr>
    </w:tbl>
    <w:p w14:paraId="5128F1B5" w14:textId="08825F3D" w:rsidR="006A7B49" w:rsidRDefault="006A7B49" w:rsidP="00567046"/>
    <w:sdt>
      <w:sdtPr>
        <w:rPr>
          <w:rFonts w:eastAsia="Calibri"/>
          <w:b w:val="0"/>
          <w:bCs w:val="0"/>
          <w:szCs w:val="22"/>
        </w:rPr>
        <w:id w:val="-776708924"/>
        <w:docPartObj>
          <w:docPartGallery w:val="Table of Contents"/>
          <w:docPartUnique/>
        </w:docPartObj>
      </w:sdtPr>
      <w:sdtEndPr>
        <w:rPr>
          <w:noProof/>
        </w:rPr>
      </w:sdtEndPr>
      <w:sdtContent>
        <w:p w14:paraId="2ACD8E76" w14:textId="77777777" w:rsidR="00AB06EA" w:rsidRDefault="00AB06EA" w:rsidP="0081207C">
          <w:pPr>
            <w:pStyle w:val="TOCHeading"/>
          </w:pPr>
          <w:r>
            <w:t>Table of Contents</w:t>
          </w:r>
        </w:p>
        <w:p w14:paraId="3B50FECC" w14:textId="77777777" w:rsidR="00983177" w:rsidRDefault="00AB06EA">
          <w:pPr>
            <w:pStyle w:val="TOC1"/>
            <w:rPr>
              <w:rFonts w:asciiTheme="minorHAnsi" w:eastAsiaTheme="minorEastAsia" w:hAnsiTheme="minorHAnsi" w:cstheme="minorBidi"/>
              <w:noProof/>
              <w:sz w:val="24"/>
              <w:szCs w:val="24"/>
            </w:rPr>
          </w:pPr>
          <w:r>
            <w:fldChar w:fldCharType="begin"/>
          </w:r>
          <w:r>
            <w:instrText xml:space="preserve"> TOC \o "1-3" \h \z \u </w:instrText>
          </w:r>
          <w:r>
            <w:fldChar w:fldCharType="separate"/>
          </w:r>
          <w:hyperlink w:anchor="_Toc450241314" w:history="1">
            <w:r w:rsidR="00983177" w:rsidRPr="00134E19">
              <w:rPr>
                <w:rStyle w:val="Hyperlink"/>
                <w:noProof/>
              </w:rPr>
              <w:t>API Documentation Conventions</w:t>
            </w:r>
            <w:r w:rsidR="00983177">
              <w:rPr>
                <w:noProof/>
                <w:webHidden/>
              </w:rPr>
              <w:tab/>
            </w:r>
            <w:r w:rsidR="00983177">
              <w:rPr>
                <w:noProof/>
                <w:webHidden/>
              </w:rPr>
              <w:fldChar w:fldCharType="begin"/>
            </w:r>
            <w:r w:rsidR="00983177">
              <w:rPr>
                <w:noProof/>
                <w:webHidden/>
              </w:rPr>
              <w:instrText xml:space="preserve"> PAGEREF _Toc450241314 \h </w:instrText>
            </w:r>
            <w:r w:rsidR="00983177">
              <w:rPr>
                <w:noProof/>
                <w:webHidden/>
              </w:rPr>
            </w:r>
            <w:r w:rsidR="00983177">
              <w:rPr>
                <w:noProof/>
                <w:webHidden/>
              </w:rPr>
              <w:fldChar w:fldCharType="separate"/>
            </w:r>
            <w:r w:rsidR="00123971">
              <w:rPr>
                <w:noProof/>
                <w:webHidden/>
              </w:rPr>
              <w:t>5</w:t>
            </w:r>
            <w:r w:rsidR="00983177">
              <w:rPr>
                <w:noProof/>
                <w:webHidden/>
              </w:rPr>
              <w:fldChar w:fldCharType="end"/>
            </w:r>
          </w:hyperlink>
        </w:p>
        <w:p w14:paraId="2D4B9BB2" w14:textId="77777777" w:rsidR="00983177" w:rsidRDefault="00983177">
          <w:pPr>
            <w:pStyle w:val="TOC2"/>
            <w:rPr>
              <w:rFonts w:asciiTheme="minorHAnsi" w:eastAsiaTheme="minorEastAsia" w:hAnsiTheme="minorHAnsi" w:cstheme="minorBidi"/>
              <w:noProof/>
              <w:sz w:val="24"/>
              <w:szCs w:val="24"/>
            </w:rPr>
          </w:pPr>
          <w:hyperlink w:anchor="_Toc450241315" w:history="1">
            <w:r w:rsidRPr="00134E19">
              <w:rPr>
                <w:rStyle w:val="Hyperlink"/>
                <w:noProof/>
              </w:rPr>
              <w:t>Authentication</w:t>
            </w:r>
            <w:r>
              <w:rPr>
                <w:noProof/>
                <w:webHidden/>
              </w:rPr>
              <w:tab/>
            </w:r>
            <w:r>
              <w:rPr>
                <w:noProof/>
                <w:webHidden/>
              </w:rPr>
              <w:fldChar w:fldCharType="begin"/>
            </w:r>
            <w:r>
              <w:rPr>
                <w:noProof/>
                <w:webHidden/>
              </w:rPr>
              <w:instrText xml:space="preserve"> PAGEREF _Toc450241315 \h </w:instrText>
            </w:r>
            <w:r>
              <w:rPr>
                <w:noProof/>
                <w:webHidden/>
              </w:rPr>
            </w:r>
            <w:r>
              <w:rPr>
                <w:noProof/>
                <w:webHidden/>
              </w:rPr>
              <w:fldChar w:fldCharType="separate"/>
            </w:r>
            <w:r w:rsidR="00123971">
              <w:rPr>
                <w:noProof/>
                <w:webHidden/>
              </w:rPr>
              <w:t>5</w:t>
            </w:r>
            <w:r>
              <w:rPr>
                <w:noProof/>
                <w:webHidden/>
              </w:rPr>
              <w:fldChar w:fldCharType="end"/>
            </w:r>
          </w:hyperlink>
        </w:p>
        <w:p w14:paraId="48A0CF5C" w14:textId="77777777" w:rsidR="00983177" w:rsidRDefault="00983177">
          <w:pPr>
            <w:pStyle w:val="TOC1"/>
            <w:rPr>
              <w:rFonts w:asciiTheme="minorHAnsi" w:eastAsiaTheme="minorEastAsia" w:hAnsiTheme="minorHAnsi" w:cstheme="minorBidi"/>
              <w:noProof/>
              <w:sz w:val="24"/>
              <w:szCs w:val="24"/>
            </w:rPr>
          </w:pPr>
          <w:hyperlink w:anchor="_Toc450241316" w:history="1">
            <w:r w:rsidRPr="00134E19">
              <w:rPr>
                <w:rStyle w:val="Hyperlink"/>
                <w:noProof/>
              </w:rPr>
              <w:t>TDS Administration API Overview</w:t>
            </w:r>
            <w:r>
              <w:rPr>
                <w:noProof/>
                <w:webHidden/>
              </w:rPr>
              <w:tab/>
            </w:r>
            <w:r>
              <w:rPr>
                <w:noProof/>
                <w:webHidden/>
              </w:rPr>
              <w:fldChar w:fldCharType="begin"/>
            </w:r>
            <w:r>
              <w:rPr>
                <w:noProof/>
                <w:webHidden/>
              </w:rPr>
              <w:instrText xml:space="preserve"> PAGEREF _Toc450241316 \h </w:instrText>
            </w:r>
            <w:r>
              <w:rPr>
                <w:noProof/>
                <w:webHidden/>
              </w:rPr>
            </w:r>
            <w:r>
              <w:rPr>
                <w:noProof/>
                <w:webHidden/>
              </w:rPr>
              <w:fldChar w:fldCharType="separate"/>
            </w:r>
            <w:r w:rsidR="00123971">
              <w:rPr>
                <w:noProof/>
                <w:webHidden/>
              </w:rPr>
              <w:t>7</w:t>
            </w:r>
            <w:r>
              <w:rPr>
                <w:noProof/>
                <w:webHidden/>
              </w:rPr>
              <w:fldChar w:fldCharType="end"/>
            </w:r>
          </w:hyperlink>
        </w:p>
        <w:p w14:paraId="5C3FD223" w14:textId="77777777" w:rsidR="00983177" w:rsidRDefault="00983177">
          <w:pPr>
            <w:pStyle w:val="TOC2"/>
            <w:rPr>
              <w:rFonts w:asciiTheme="minorHAnsi" w:eastAsiaTheme="minorEastAsia" w:hAnsiTheme="minorHAnsi" w:cstheme="minorBidi"/>
              <w:noProof/>
              <w:sz w:val="24"/>
              <w:szCs w:val="24"/>
            </w:rPr>
          </w:pPr>
          <w:hyperlink w:anchor="_Toc450241317" w:history="1">
            <w:r w:rsidRPr="00134E19">
              <w:rPr>
                <w:rStyle w:val="Hyperlink"/>
                <w:noProof/>
              </w:rPr>
              <w:t>TDS Administration Overview</w:t>
            </w:r>
            <w:r>
              <w:rPr>
                <w:noProof/>
                <w:webHidden/>
              </w:rPr>
              <w:tab/>
            </w:r>
            <w:r>
              <w:rPr>
                <w:noProof/>
                <w:webHidden/>
              </w:rPr>
              <w:fldChar w:fldCharType="begin"/>
            </w:r>
            <w:r>
              <w:rPr>
                <w:noProof/>
                <w:webHidden/>
              </w:rPr>
              <w:instrText xml:space="preserve"> PAGEREF _Toc450241317 \h </w:instrText>
            </w:r>
            <w:r>
              <w:rPr>
                <w:noProof/>
                <w:webHidden/>
              </w:rPr>
            </w:r>
            <w:r>
              <w:rPr>
                <w:noProof/>
                <w:webHidden/>
              </w:rPr>
              <w:fldChar w:fldCharType="separate"/>
            </w:r>
            <w:r w:rsidR="00123971">
              <w:rPr>
                <w:noProof/>
                <w:webHidden/>
              </w:rPr>
              <w:t>7</w:t>
            </w:r>
            <w:r>
              <w:rPr>
                <w:noProof/>
                <w:webHidden/>
              </w:rPr>
              <w:fldChar w:fldCharType="end"/>
            </w:r>
          </w:hyperlink>
        </w:p>
        <w:p w14:paraId="176D8121" w14:textId="77777777" w:rsidR="00983177" w:rsidRDefault="00983177">
          <w:pPr>
            <w:pStyle w:val="TOC2"/>
            <w:rPr>
              <w:rFonts w:asciiTheme="minorHAnsi" w:eastAsiaTheme="minorEastAsia" w:hAnsiTheme="minorHAnsi" w:cstheme="minorBidi"/>
              <w:noProof/>
              <w:sz w:val="24"/>
              <w:szCs w:val="24"/>
            </w:rPr>
          </w:pPr>
          <w:hyperlink w:anchor="_Toc450241318" w:history="1">
            <w:r w:rsidRPr="00134E19">
              <w:rPr>
                <w:rStyle w:val="Hyperlink"/>
                <w:noProof/>
              </w:rPr>
              <w:t>TDS Administration API Summary</w:t>
            </w:r>
            <w:r>
              <w:rPr>
                <w:noProof/>
                <w:webHidden/>
              </w:rPr>
              <w:tab/>
            </w:r>
            <w:r>
              <w:rPr>
                <w:noProof/>
                <w:webHidden/>
              </w:rPr>
              <w:fldChar w:fldCharType="begin"/>
            </w:r>
            <w:r>
              <w:rPr>
                <w:noProof/>
                <w:webHidden/>
              </w:rPr>
              <w:instrText xml:space="preserve"> PAGEREF _Toc450241318 \h </w:instrText>
            </w:r>
            <w:r>
              <w:rPr>
                <w:noProof/>
                <w:webHidden/>
              </w:rPr>
            </w:r>
            <w:r>
              <w:rPr>
                <w:noProof/>
                <w:webHidden/>
              </w:rPr>
              <w:fldChar w:fldCharType="separate"/>
            </w:r>
            <w:r w:rsidR="00123971">
              <w:rPr>
                <w:noProof/>
                <w:webHidden/>
              </w:rPr>
              <w:t>7</w:t>
            </w:r>
            <w:r>
              <w:rPr>
                <w:noProof/>
                <w:webHidden/>
              </w:rPr>
              <w:fldChar w:fldCharType="end"/>
            </w:r>
          </w:hyperlink>
        </w:p>
        <w:p w14:paraId="5EFF7E7E" w14:textId="77777777" w:rsidR="00983177" w:rsidRDefault="00983177">
          <w:pPr>
            <w:pStyle w:val="TOC2"/>
            <w:rPr>
              <w:rFonts w:asciiTheme="minorHAnsi" w:eastAsiaTheme="minorEastAsia" w:hAnsiTheme="minorHAnsi" w:cstheme="minorBidi"/>
              <w:noProof/>
              <w:sz w:val="24"/>
              <w:szCs w:val="24"/>
            </w:rPr>
          </w:pPr>
          <w:hyperlink w:anchor="_Toc450241319" w:history="1">
            <w:r w:rsidRPr="00134E19">
              <w:rPr>
                <w:rStyle w:val="Hyperlink"/>
                <w:noProof/>
              </w:rPr>
              <w:t>Authorization</w:t>
            </w:r>
            <w:r>
              <w:rPr>
                <w:noProof/>
                <w:webHidden/>
              </w:rPr>
              <w:tab/>
            </w:r>
            <w:r>
              <w:rPr>
                <w:noProof/>
                <w:webHidden/>
              </w:rPr>
              <w:fldChar w:fldCharType="begin"/>
            </w:r>
            <w:r>
              <w:rPr>
                <w:noProof/>
                <w:webHidden/>
              </w:rPr>
              <w:instrText xml:space="preserve"> PAGEREF _Toc450241319 \h </w:instrText>
            </w:r>
            <w:r>
              <w:rPr>
                <w:noProof/>
                <w:webHidden/>
              </w:rPr>
            </w:r>
            <w:r>
              <w:rPr>
                <w:noProof/>
                <w:webHidden/>
              </w:rPr>
              <w:fldChar w:fldCharType="separate"/>
            </w:r>
            <w:r w:rsidR="00123971">
              <w:rPr>
                <w:noProof/>
                <w:webHidden/>
              </w:rPr>
              <w:t>7</w:t>
            </w:r>
            <w:r>
              <w:rPr>
                <w:noProof/>
                <w:webHidden/>
              </w:rPr>
              <w:fldChar w:fldCharType="end"/>
            </w:r>
          </w:hyperlink>
        </w:p>
        <w:p w14:paraId="0AA487C3" w14:textId="77777777" w:rsidR="00983177" w:rsidRDefault="00983177">
          <w:pPr>
            <w:pStyle w:val="TOC2"/>
            <w:rPr>
              <w:rFonts w:asciiTheme="minorHAnsi" w:eastAsiaTheme="minorEastAsia" w:hAnsiTheme="minorHAnsi" w:cstheme="minorBidi"/>
              <w:noProof/>
              <w:sz w:val="24"/>
              <w:szCs w:val="24"/>
            </w:rPr>
          </w:pPr>
          <w:hyperlink w:anchor="_Toc450241320" w:history="1">
            <w:r w:rsidRPr="00134E19">
              <w:rPr>
                <w:rStyle w:val="Hyperlink"/>
                <w:noProof/>
              </w:rPr>
              <w:t>REST APIs</w:t>
            </w:r>
            <w:r>
              <w:rPr>
                <w:noProof/>
                <w:webHidden/>
              </w:rPr>
              <w:tab/>
            </w:r>
            <w:r>
              <w:rPr>
                <w:noProof/>
                <w:webHidden/>
              </w:rPr>
              <w:fldChar w:fldCharType="begin"/>
            </w:r>
            <w:r>
              <w:rPr>
                <w:noProof/>
                <w:webHidden/>
              </w:rPr>
              <w:instrText xml:space="preserve"> PAGEREF _Toc450241320 \h </w:instrText>
            </w:r>
            <w:r>
              <w:rPr>
                <w:noProof/>
                <w:webHidden/>
              </w:rPr>
            </w:r>
            <w:r>
              <w:rPr>
                <w:noProof/>
                <w:webHidden/>
              </w:rPr>
              <w:fldChar w:fldCharType="separate"/>
            </w:r>
            <w:r w:rsidR="00123971">
              <w:rPr>
                <w:noProof/>
                <w:webHidden/>
              </w:rPr>
              <w:t>7</w:t>
            </w:r>
            <w:r>
              <w:rPr>
                <w:noProof/>
                <w:webHidden/>
              </w:rPr>
              <w:fldChar w:fldCharType="end"/>
            </w:r>
          </w:hyperlink>
        </w:p>
        <w:p w14:paraId="64F8EB1A" w14:textId="77777777" w:rsidR="00983177" w:rsidRDefault="00983177">
          <w:pPr>
            <w:pStyle w:val="TOC1"/>
            <w:rPr>
              <w:rFonts w:asciiTheme="minorHAnsi" w:eastAsiaTheme="minorEastAsia" w:hAnsiTheme="minorHAnsi" w:cstheme="minorBidi"/>
              <w:noProof/>
              <w:sz w:val="24"/>
              <w:szCs w:val="24"/>
            </w:rPr>
          </w:pPr>
          <w:hyperlink w:anchor="_Toc450241321" w:history="1">
            <w:r w:rsidRPr="00134E19">
              <w:rPr>
                <w:rStyle w:val="Hyperlink"/>
                <w:noProof/>
              </w:rPr>
              <w:t>/getOpportunities?{keys}={values} (GET)</w:t>
            </w:r>
            <w:r>
              <w:rPr>
                <w:noProof/>
                <w:webHidden/>
              </w:rPr>
              <w:tab/>
            </w:r>
            <w:r>
              <w:rPr>
                <w:noProof/>
                <w:webHidden/>
              </w:rPr>
              <w:fldChar w:fldCharType="begin"/>
            </w:r>
            <w:r>
              <w:rPr>
                <w:noProof/>
                <w:webHidden/>
              </w:rPr>
              <w:instrText xml:space="preserve"> PAGEREF _Toc450241321 \h </w:instrText>
            </w:r>
            <w:r>
              <w:rPr>
                <w:noProof/>
                <w:webHidden/>
              </w:rPr>
            </w:r>
            <w:r>
              <w:rPr>
                <w:noProof/>
                <w:webHidden/>
              </w:rPr>
              <w:fldChar w:fldCharType="separate"/>
            </w:r>
            <w:r w:rsidR="00123971">
              <w:rPr>
                <w:noProof/>
                <w:webHidden/>
              </w:rPr>
              <w:t>9</w:t>
            </w:r>
            <w:r>
              <w:rPr>
                <w:noProof/>
                <w:webHidden/>
              </w:rPr>
              <w:fldChar w:fldCharType="end"/>
            </w:r>
          </w:hyperlink>
        </w:p>
        <w:p w14:paraId="3C60252E" w14:textId="77777777" w:rsidR="00983177" w:rsidRDefault="00983177">
          <w:pPr>
            <w:pStyle w:val="TOC2"/>
            <w:rPr>
              <w:rFonts w:asciiTheme="minorHAnsi" w:eastAsiaTheme="minorEastAsia" w:hAnsiTheme="minorHAnsi" w:cstheme="minorBidi"/>
              <w:noProof/>
              <w:sz w:val="24"/>
              <w:szCs w:val="24"/>
            </w:rPr>
          </w:pPr>
          <w:hyperlink w:anchor="_Toc450241322" w:history="1">
            <w:r w:rsidRPr="00134E19">
              <w:rPr>
                <w:rStyle w:val="Hyperlink"/>
                <w:noProof/>
              </w:rPr>
              <w:t>Overview</w:t>
            </w:r>
            <w:r>
              <w:rPr>
                <w:noProof/>
                <w:webHidden/>
              </w:rPr>
              <w:tab/>
            </w:r>
            <w:r>
              <w:rPr>
                <w:noProof/>
                <w:webHidden/>
              </w:rPr>
              <w:fldChar w:fldCharType="begin"/>
            </w:r>
            <w:r>
              <w:rPr>
                <w:noProof/>
                <w:webHidden/>
              </w:rPr>
              <w:instrText xml:space="preserve"> PAGEREF _Toc450241322 \h </w:instrText>
            </w:r>
            <w:r>
              <w:rPr>
                <w:noProof/>
                <w:webHidden/>
              </w:rPr>
            </w:r>
            <w:r>
              <w:rPr>
                <w:noProof/>
                <w:webHidden/>
              </w:rPr>
              <w:fldChar w:fldCharType="separate"/>
            </w:r>
            <w:r w:rsidR="00123971">
              <w:rPr>
                <w:noProof/>
                <w:webHidden/>
              </w:rPr>
              <w:t>9</w:t>
            </w:r>
            <w:r>
              <w:rPr>
                <w:noProof/>
                <w:webHidden/>
              </w:rPr>
              <w:fldChar w:fldCharType="end"/>
            </w:r>
          </w:hyperlink>
        </w:p>
        <w:p w14:paraId="4F7F1C4B" w14:textId="77777777" w:rsidR="00983177" w:rsidRDefault="00983177">
          <w:pPr>
            <w:pStyle w:val="TOC2"/>
            <w:rPr>
              <w:rFonts w:asciiTheme="minorHAnsi" w:eastAsiaTheme="minorEastAsia" w:hAnsiTheme="minorHAnsi" w:cstheme="minorBidi"/>
              <w:noProof/>
              <w:sz w:val="24"/>
              <w:szCs w:val="24"/>
            </w:rPr>
          </w:pPr>
          <w:hyperlink w:anchor="_Toc450241323" w:history="1">
            <w:r w:rsidRPr="00134E19">
              <w:rPr>
                <w:rStyle w:val="Hyperlink"/>
                <w:noProof/>
              </w:rPr>
              <w:t>HTTP Request [Public API]</w:t>
            </w:r>
            <w:r>
              <w:rPr>
                <w:noProof/>
                <w:webHidden/>
              </w:rPr>
              <w:tab/>
            </w:r>
            <w:r>
              <w:rPr>
                <w:noProof/>
                <w:webHidden/>
              </w:rPr>
              <w:fldChar w:fldCharType="begin"/>
            </w:r>
            <w:r>
              <w:rPr>
                <w:noProof/>
                <w:webHidden/>
              </w:rPr>
              <w:instrText xml:space="preserve"> PAGEREF _Toc450241323 \h </w:instrText>
            </w:r>
            <w:r>
              <w:rPr>
                <w:noProof/>
                <w:webHidden/>
              </w:rPr>
            </w:r>
            <w:r>
              <w:rPr>
                <w:noProof/>
                <w:webHidden/>
              </w:rPr>
              <w:fldChar w:fldCharType="separate"/>
            </w:r>
            <w:r w:rsidR="00123971">
              <w:rPr>
                <w:noProof/>
                <w:webHidden/>
              </w:rPr>
              <w:t>9</w:t>
            </w:r>
            <w:r>
              <w:rPr>
                <w:noProof/>
                <w:webHidden/>
              </w:rPr>
              <w:fldChar w:fldCharType="end"/>
            </w:r>
          </w:hyperlink>
        </w:p>
        <w:p w14:paraId="5A6D4721" w14:textId="77777777" w:rsidR="00983177" w:rsidRDefault="00983177">
          <w:pPr>
            <w:pStyle w:val="TOC2"/>
            <w:rPr>
              <w:rFonts w:asciiTheme="minorHAnsi" w:eastAsiaTheme="minorEastAsia" w:hAnsiTheme="minorHAnsi" w:cstheme="minorBidi"/>
              <w:noProof/>
              <w:sz w:val="24"/>
              <w:szCs w:val="24"/>
            </w:rPr>
          </w:pPr>
          <w:hyperlink w:anchor="_Toc450241324" w:history="1">
            <w:r w:rsidRPr="00134E19">
              <w:rPr>
                <w:rStyle w:val="Hyperlink"/>
                <w:noProof/>
              </w:rPr>
              <w:t>Request Parameters</w:t>
            </w:r>
            <w:r>
              <w:rPr>
                <w:noProof/>
                <w:webHidden/>
              </w:rPr>
              <w:tab/>
            </w:r>
            <w:r>
              <w:rPr>
                <w:noProof/>
                <w:webHidden/>
              </w:rPr>
              <w:fldChar w:fldCharType="begin"/>
            </w:r>
            <w:r>
              <w:rPr>
                <w:noProof/>
                <w:webHidden/>
              </w:rPr>
              <w:instrText xml:space="preserve"> PAGEREF _Toc450241324 \h </w:instrText>
            </w:r>
            <w:r>
              <w:rPr>
                <w:noProof/>
                <w:webHidden/>
              </w:rPr>
            </w:r>
            <w:r>
              <w:rPr>
                <w:noProof/>
                <w:webHidden/>
              </w:rPr>
              <w:fldChar w:fldCharType="separate"/>
            </w:r>
            <w:r w:rsidR="00123971">
              <w:rPr>
                <w:noProof/>
                <w:webHidden/>
              </w:rPr>
              <w:t>9</w:t>
            </w:r>
            <w:r>
              <w:rPr>
                <w:noProof/>
                <w:webHidden/>
              </w:rPr>
              <w:fldChar w:fldCharType="end"/>
            </w:r>
          </w:hyperlink>
        </w:p>
        <w:p w14:paraId="2D4EADAF" w14:textId="77777777" w:rsidR="00983177" w:rsidRDefault="00983177">
          <w:pPr>
            <w:pStyle w:val="TOC2"/>
            <w:rPr>
              <w:rFonts w:asciiTheme="minorHAnsi" w:eastAsiaTheme="minorEastAsia" w:hAnsiTheme="minorHAnsi" w:cstheme="minorBidi"/>
              <w:noProof/>
              <w:sz w:val="24"/>
              <w:szCs w:val="24"/>
            </w:rPr>
          </w:pPr>
          <w:hyperlink w:anchor="_Toc450241325" w:history="1">
            <w:r w:rsidRPr="00134E19">
              <w:rPr>
                <w:rStyle w:val="Hyperlink"/>
                <w:noProof/>
              </w:rPr>
              <w:t>Request Header</w:t>
            </w:r>
            <w:r>
              <w:rPr>
                <w:noProof/>
                <w:webHidden/>
              </w:rPr>
              <w:tab/>
            </w:r>
            <w:r>
              <w:rPr>
                <w:noProof/>
                <w:webHidden/>
              </w:rPr>
              <w:fldChar w:fldCharType="begin"/>
            </w:r>
            <w:r>
              <w:rPr>
                <w:noProof/>
                <w:webHidden/>
              </w:rPr>
              <w:instrText xml:space="preserve"> PAGEREF _Toc450241325 \h </w:instrText>
            </w:r>
            <w:r>
              <w:rPr>
                <w:noProof/>
                <w:webHidden/>
              </w:rPr>
            </w:r>
            <w:r>
              <w:rPr>
                <w:noProof/>
                <w:webHidden/>
              </w:rPr>
              <w:fldChar w:fldCharType="separate"/>
            </w:r>
            <w:r w:rsidR="00123971">
              <w:rPr>
                <w:noProof/>
                <w:webHidden/>
              </w:rPr>
              <w:t>9</w:t>
            </w:r>
            <w:r>
              <w:rPr>
                <w:noProof/>
                <w:webHidden/>
              </w:rPr>
              <w:fldChar w:fldCharType="end"/>
            </w:r>
          </w:hyperlink>
        </w:p>
        <w:p w14:paraId="3E69CD3E" w14:textId="77777777" w:rsidR="00983177" w:rsidRDefault="00983177">
          <w:pPr>
            <w:pStyle w:val="TOC2"/>
            <w:rPr>
              <w:rFonts w:asciiTheme="minorHAnsi" w:eastAsiaTheme="minorEastAsia" w:hAnsiTheme="minorHAnsi" w:cstheme="minorBidi"/>
              <w:noProof/>
              <w:sz w:val="24"/>
              <w:szCs w:val="24"/>
            </w:rPr>
          </w:pPr>
          <w:hyperlink w:anchor="_Toc450241326" w:history="1">
            <w:r w:rsidRPr="00134E19">
              <w:rPr>
                <w:rStyle w:val="Hyperlink"/>
                <w:noProof/>
              </w:rPr>
              <w:t>Request Body</w:t>
            </w:r>
            <w:r>
              <w:rPr>
                <w:noProof/>
                <w:webHidden/>
              </w:rPr>
              <w:tab/>
            </w:r>
            <w:r>
              <w:rPr>
                <w:noProof/>
                <w:webHidden/>
              </w:rPr>
              <w:fldChar w:fldCharType="begin"/>
            </w:r>
            <w:r>
              <w:rPr>
                <w:noProof/>
                <w:webHidden/>
              </w:rPr>
              <w:instrText xml:space="preserve"> PAGEREF _Toc450241326 \h </w:instrText>
            </w:r>
            <w:r>
              <w:rPr>
                <w:noProof/>
                <w:webHidden/>
              </w:rPr>
            </w:r>
            <w:r>
              <w:rPr>
                <w:noProof/>
                <w:webHidden/>
              </w:rPr>
              <w:fldChar w:fldCharType="separate"/>
            </w:r>
            <w:r w:rsidR="00123971">
              <w:rPr>
                <w:noProof/>
                <w:webHidden/>
              </w:rPr>
              <w:t>9</w:t>
            </w:r>
            <w:r>
              <w:rPr>
                <w:noProof/>
                <w:webHidden/>
              </w:rPr>
              <w:fldChar w:fldCharType="end"/>
            </w:r>
          </w:hyperlink>
        </w:p>
        <w:p w14:paraId="7BF3A5FA" w14:textId="77777777" w:rsidR="00983177" w:rsidRDefault="00983177">
          <w:pPr>
            <w:pStyle w:val="TOC2"/>
            <w:rPr>
              <w:rFonts w:asciiTheme="minorHAnsi" w:eastAsiaTheme="minorEastAsia" w:hAnsiTheme="minorHAnsi" w:cstheme="minorBidi"/>
              <w:noProof/>
              <w:sz w:val="24"/>
              <w:szCs w:val="24"/>
            </w:rPr>
          </w:pPr>
          <w:hyperlink w:anchor="_Toc450241327" w:history="1">
            <w:r w:rsidRPr="00134E19">
              <w:rPr>
                <w:rStyle w:val="Hyperlink"/>
                <w:noProof/>
              </w:rPr>
              <w:t>Response</w:t>
            </w:r>
            <w:r>
              <w:rPr>
                <w:noProof/>
                <w:webHidden/>
              </w:rPr>
              <w:tab/>
            </w:r>
            <w:r>
              <w:rPr>
                <w:noProof/>
                <w:webHidden/>
              </w:rPr>
              <w:fldChar w:fldCharType="begin"/>
            </w:r>
            <w:r>
              <w:rPr>
                <w:noProof/>
                <w:webHidden/>
              </w:rPr>
              <w:instrText xml:space="preserve"> PAGEREF _Toc450241327 \h </w:instrText>
            </w:r>
            <w:r>
              <w:rPr>
                <w:noProof/>
                <w:webHidden/>
              </w:rPr>
            </w:r>
            <w:r>
              <w:rPr>
                <w:noProof/>
                <w:webHidden/>
              </w:rPr>
              <w:fldChar w:fldCharType="separate"/>
            </w:r>
            <w:r w:rsidR="00123971">
              <w:rPr>
                <w:noProof/>
                <w:webHidden/>
              </w:rPr>
              <w:t>9</w:t>
            </w:r>
            <w:r>
              <w:rPr>
                <w:noProof/>
                <w:webHidden/>
              </w:rPr>
              <w:fldChar w:fldCharType="end"/>
            </w:r>
          </w:hyperlink>
        </w:p>
        <w:p w14:paraId="4D335B96" w14:textId="77777777" w:rsidR="00983177" w:rsidRDefault="00983177">
          <w:pPr>
            <w:pStyle w:val="TOC2"/>
            <w:rPr>
              <w:rFonts w:asciiTheme="minorHAnsi" w:eastAsiaTheme="minorEastAsia" w:hAnsiTheme="minorHAnsi" w:cstheme="minorBidi"/>
              <w:noProof/>
              <w:sz w:val="24"/>
              <w:szCs w:val="24"/>
            </w:rPr>
          </w:pPr>
          <w:hyperlink w:anchor="_Toc450241328" w:history="1">
            <w:r w:rsidRPr="00134E19">
              <w:rPr>
                <w:rStyle w:val="Hyperlink"/>
                <w:noProof/>
              </w:rPr>
              <w:t>Examples</w:t>
            </w:r>
            <w:r>
              <w:rPr>
                <w:noProof/>
                <w:webHidden/>
              </w:rPr>
              <w:tab/>
            </w:r>
            <w:r>
              <w:rPr>
                <w:noProof/>
                <w:webHidden/>
              </w:rPr>
              <w:fldChar w:fldCharType="begin"/>
            </w:r>
            <w:r>
              <w:rPr>
                <w:noProof/>
                <w:webHidden/>
              </w:rPr>
              <w:instrText xml:space="preserve"> PAGEREF _Toc450241328 \h </w:instrText>
            </w:r>
            <w:r>
              <w:rPr>
                <w:noProof/>
                <w:webHidden/>
              </w:rPr>
            </w:r>
            <w:r>
              <w:rPr>
                <w:noProof/>
                <w:webHidden/>
              </w:rPr>
              <w:fldChar w:fldCharType="separate"/>
            </w:r>
            <w:r w:rsidR="00123971">
              <w:rPr>
                <w:noProof/>
                <w:webHidden/>
              </w:rPr>
              <w:t>11</w:t>
            </w:r>
            <w:r>
              <w:rPr>
                <w:noProof/>
                <w:webHidden/>
              </w:rPr>
              <w:fldChar w:fldCharType="end"/>
            </w:r>
          </w:hyperlink>
        </w:p>
        <w:p w14:paraId="464D5565" w14:textId="77777777" w:rsidR="00983177" w:rsidRDefault="00983177">
          <w:pPr>
            <w:pStyle w:val="TOC1"/>
            <w:rPr>
              <w:rFonts w:asciiTheme="minorHAnsi" w:eastAsiaTheme="minorEastAsia" w:hAnsiTheme="minorHAnsi" w:cstheme="minorBidi"/>
              <w:noProof/>
              <w:sz w:val="24"/>
              <w:szCs w:val="24"/>
            </w:rPr>
          </w:pPr>
          <w:hyperlink w:anchor="_Toc450241329" w:history="1">
            <w:r w:rsidRPr="00134E19">
              <w:rPr>
                <w:rStyle w:val="Hyperlink"/>
                <w:noProof/>
              </w:rPr>
              <w:t>/resetOpportunity (POST)</w:t>
            </w:r>
            <w:r>
              <w:rPr>
                <w:noProof/>
                <w:webHidden/>
              </w:rPr>
              <w:tab/>
            </w:r>
            <w:r>
              <w:rPr>
                <w:noProof/>
                <w:webHidden/>
              </w:rPr>
              <w:fldChar w:fldCharType="begin"/>
            </w:r>
            <w:r>
              <w:rPr>
                <w:noProof/>
                <w:webHidden/>
              </w:rPr>
              <w:instrText xml:space="preserve"> PAGEREF _Toc450241329 \h </w:instrText>
            </w:r>
            <w:r>
              <w:rPr>
                <w:noProof/>
                <w:webHidden/>
              </w:rPr>
            </w:r>
            <w:r>
              <w:rPr>
                <w:noProof/>
                <w:webHidden/>
              </w:rPr>
              <w:fldChar w:fldCharType="separate"/>
            </w:r>
            <w:r w:rsidR="00123971">
              <w:rPr>
                <w:noProof/>
                <w:webHidden/>
              </w:rPr>
              <w:t>12</w:t>
            </w:r>
            <w:r>
              <w:rPr>
                <w:noProof/>
                <w:webHidden/>
              </w:rPr>
              <w:fldChar w:fldCharType="end"/>
            </w:r>
          </w:hyperlink>
        </w:p>
        <w:p w14:paraId="1FD1DD9C" w14:textId="77777777" w:rsidR="00983177" w:rsidRDefault="00983177">
          <w:pPr>
            <w:pStyle w:val="TOC2"/>
            <w:rPr>
              <w:rFonts w:asciiTheme="minorHAnsi" w:eastAsiaTheme="minorEastAsia" w:hAnsiTheme="minorHAnsi" w:cstheme="minorBidi"/>
              <w:noProof/>
              <w:sz w:val="24"/>
              <w:szCs w:val="24"/>
            </w:rPr>
          </w:pPr>
          <w:hyperlink w:anchor="_Toc450241330" w:history="1">
            <w:r w:rsidRPr="00134E19">
              <w:rPr>
                <w:rStyle w:val="Hyperlink"/>
                <w:noProof/>
              </w:rPr>
              <w:t>Overview</w:t>
            </w:r>
            <w:r>
              <w:rPr>
                <w:noProof/>
                <w:webHidden/>
              </w:rPr>
              <w:tab/>
            </w:r>
            <w:r>
              <w:rPr>
                <w:noProof/>
                <w:webHidden/>
              </w:rPr>
              <w:fldChar w:fldCharType="begin"/>
            </w:r>
            <w:r>
              <w:rPr>
                <w:noProof/>
                <w:webHidden/>
              </w:rPr>
              <w:instrText xml:space="preserve"> PAGEREF _Toc450241330 \h </w:instrText>
            </w:r>
            <w:r>
              <w:rPr>
                <w:noProof/>
                <w:webHidden/>
              </w:rPr>
            </w:r>
            <w:r>
              <w:rPr>
                <w:noProof/>
                <w:webHidden/>
              </w:rPr>
              <w:fldChar w:fldCharType="separate"/>
            </w:r>
            <w:r w:rsidR="00123971">
              <w:rPr>
                <w:noProof/>
                <w:webHidden/>
              </w:rPr>
              <w:t>12</w:t>
            </w:r>
            <w:r>
              <w:rPr>
                <w:noProof/>
                <w:webHidden/>
              </w:rPr>
              <w:fldChar w:fldCharType="end"/>
            </w:r>
          </w:hyperlink>
        </w:p>
        <w:p w14:paraId="512F5BF3" w14:textId="77777777" w:rsidR="00983177" w:rsidRDefault="00983177">
          <w:pPr>
            <w:pStyle w:val="TOC2"/>
            <w:rPr>
              <w:rFonts w:asciiTheme="minorHAnsi" w:eastAsiaTheme="minorEastAsia" w:hAnsiTheme="minorHAnsi" w:cstheme="minorBidi"/>
              <w:noProof/>
              <w:sz w:val="24"/>
              <w:szCs w:val="24"/>
            </w:rPr>
          </w:pPr>
          <w:hyperlink w:anchor="_Toc450241331" w:history="1">
            <w:r w:rsidRPr="00134E19">
              <w:rPr>
                <w:rStyle w:val="Hyperlink"/>
                <w:noProof/>
              </w:rPr>
              <w:t>HTTP Request [Private API]</w:t>
            </w:r>
            <w:r>
              <w:rPr>
                <w:noProof/>
                <w:webHidden/>
              </w:rPr>
              <w:tab/>
            </w:r>
            <w:r>
              <w:rPr>
                <w:noProof/>
                <w:webHidden/>
              </w:rPr>
              <w:fldChar w:fldCharType="begin"/>
            </w:r>
            <w:r>
              <w:rPr>
                <w:noProof/>
                <w:webHidden/>
              </w:rPr>
              <w:instrText xml:space="preserve"> PAGEREF _Toc450241331 \h </w:instrText>
            </w:r>
            <w:r>
              <w:rPr>
                <w:noProof/>
                <w:webHidden/>
              </w:rPr>
            </w:r>
            <w:r>
              <w:rPr>
                <w:noProof/>
                <w:webHidden/>
              </w:rPr>
              <w:fldChar w:fldCharType="separate"/>
            </w:r>
            <w:r w:rsidR="00123971">
              <w:rPr>
                <w:noProof/>
                <w:webHidden/>
              </w:rPr>
              <w:t>12</w:t>
            </w:r>
            <w:r>
              <w:rPr>
                <w:noProof/>
                <w:webHidden/>
              </w:rPr>
              <w:fldChar w:fldCharType="end"/>
            </w:r>
          </w:hyperlink>
        </w:p>
        <w:p w14:paraId="20E74E8C" w14:textId="77777777" w:rsidR="00983177" w:rsidRDefault="00983177">
          <w:pPr>
            <w:pStyle w:val="TOC2"/>
            <w:rPr>
              <w:rFonts w:asciiTheme="minorHAnsi" w:eastAsiaTheme="minorEastAsia" w:hAnsiTheme="minorHAnsi" w:cstheme="minorBidi"/>
              <w:noProof/>
              <w:sz w:val="24"/>
              <w:szCs w:val="24"/>
            </w:rPr>
          </w:pPr>
          <w:hyperlink w:anchor="_Toc450241332" w:history="1">
            <w:r w:rsidRPr="00134E19">
              <w:rPr>
                <w:rStyle w:val="Hyperlink"/>
                <w:noProof/>
              </w:rPr>
              <w:t>Path Parameters</w:t>
            </w:r>
            <w:r>
              <w:rPr>
                <w:noProof/>
                <w:webHidden/>
              </w:rPr>
              <w:tab/>
            </w:r>
            <w:r>
              <w:rPr>
                <w:noProof/>
                <w:webHidden/>
              </w:rPr>
              <w:fldChar w:fldCharType="begin"/>
            </w:r>
            <w:r>
              <w:rPr>
                <w:noProof/>
                <w:webHidden/>
              </w:rPr>
              <w:instrText xml:space="preserve"> PAGEREF _Toc450241332 \h </w:instrText>
            </w:r>
            <w:r>
              <w:rPr>
                <w:noProof/>
                <w:webHidden/>
              </w:rPr>
            </w:r>
            <w:r>
              <w:rPr>
                <w:noProof/>
                <w:webHidden/>
              </w:rPr>
              <w:fldChar w:fldCharType="separate"/>
            </w:r>
            <w:r w:rsidR="00123971">
              <w:rPr>
                <w:noProof/>
                <w:webHidden/>
              </w:rPr>
              <w:t>12</w:t>
            </w:r>
            <w:r>
              <w:rPr>
                <w:noProof/>
                <w:webHidden/>
              </w:rPr>
              <w:fldChar w:fldCharType="end"/>
            </w:r>
          </w:hyperlink>
        </w:p>
        <w:p w14:paraId="64BD1F75" w14:textId="77777777" w:rsidR="00983177" w:rsidRDefault="00983177">
          <w:pPr>
            <w:pStyle w:val="TOC2"/>
            <w:rPr>
              <w:rFonts w:asciiTheme="minorHAnsi" w:eastAsiaTheme="minorEastAsia" w:hAnsiTheme="minorHAnsi" w:cstheme="minorBidi"/>
              <w:noProof/>
              <w:sz w:val="24"/>
              <w:szCs w:val="24"/>
            </w:rPr>
          </w:pPr>
          <w:hyperlink w:anchor="_Toc450241333" w:history="1">
            <w:r w:rsidRPr="00134E19">
              <w:rPr>
                <w:rStyle w:val="Hyperlink"/>
                <w:noProof/>
              </w:rPr>
              <w:t>Request Parameters</w:t>
            </w:r>
            <w:r>
              <w:rPr>
                <w:noProof/>
                <w:webHidden/>
              </w:rPr>
              <w:tab/>
            </w:r>
            <w:r>
              <w:rPr>
                <w:noProof/>
                <w:webHidden/>
              </w:rPr>
              <w:fldChar w:fldCharType="begin"/>
            </w:r>
            <w:r>
              <w:rPr>
                <w:noProof/>
                <w:webHidden/>
              </w:rPr>
              <w:instrText xml:space="preserve"> PAGEREF _Toc450241333 \h </w:instrText>
            </w:r>
            <w:r>
              <w:rPr>
                <w:noProof/>
                <w:webHidden/>
              </w:rPr>
            </w:r>
            <w:r>
              <w:rPr>
                <w:noProof/>
                <w:webHidden/>
              </w:rPr>
              <w:fldChar w:fldCharType="separate"/>
            </w:r>
            <w:r w:rsidR="00123971">
              <w:rPr>
                <w:noProof/>
                <w:webHidden/>
              </w:rPr>
              <w:t>12</w:t>
            </w:r>
            <w:r>
              <w:rPr>
                <w:noProof/>
                <w:webHidden/>
              </w:rPr>
              <w:fldChar w:fldCharType="end"/>
            </w:r>
          </w:hyperlink>
        </w:p>
        <w:p w14:paraId="466CBA19" w14:textId="77777777" w:rsidR="00983177" w:rsidRDefault="00983177">
          <w:pPr>
            <w:pStyle w:val="TOC2"/>
            <w:rPr>
              <w:rFonts w:asciiTheme="minorHAnsi" w:eastAsiaTheme="minorEastAsia" w:hAnsiTheme="minorHAnsi" w:cstheme="minorBidi"/>
              <w:noProof/>
              <w:sz w:val="24"/>
              <w:szCs w:val="24"/>
            </w:rPr>
          </w:pPr>
          <w:hyperlink w:anchor="_Toc450241334" w:history="1">
            <w:r w:rsidRPr="00134E19">
              <w:rPr>
                <w:rStyle w:val="Hyperlink"/>
                <w:noProof/>
              </w:rPr>
              <w:t>Request Header</w:t>
            </w:r>
            <w:r>
              <w:rPr>
                <w:noProof/>
                <w:webHidden/>
              </w:rPr>
              <w:tab/>
            </w:r>
            <w:r>
              <w:rPr>
                <w:noProof/>
                <w:webHidden/>
              </w:rPr>
              <w:fldChar w:fldCharType="begin"/>
            </w:r>
            <w:r>
              <w:rPr>
                <w:noProof/>
                <w:webHidden/>
              </w:rPr>
              <w:instrText xml:space="preserve"> PAGEREF _Toc450241334 \h </w:instrText>
            </w:r>
            <w:r>
              <w:rPr>
                <w:noProof/>
                <w:webHidden/>
              </w:rPr>
            </w:r>
            <w:r>
              <w:rPr>
                <w:noProof/>
                <w:webHidden/>
              </w:rPr>
              <w:fldChar w:fldCharType="separate"/>
            </w:r>
            <w:r w:rsidR="00123971">
              <w:rPr>
                <w:noProof/>
                <w:webHidden/>
              </w:rPr>
              <w:t>12</w:t>
            </w:r>
            <w:r>
              <w:rPr>
                <w:noProof/>
                <w:webHidden/>
              </w:rPr>
              <w:fldChar w:fldCharType="end"/>
            </w:r>
          </w:hyperlink>
        </w:p>
        <w:p w14:paraId="542C2ED1" w14:textId="77777777" w:rsidR="00983177" w:rsidRDefault="00983177">
          <w:pPr>
            <w:pStyle w:val="TOC2"/>
            <w:rPr>
              <w:rFonts w:asciiTheme="minorHAnsi" w:eastAsiaTheme="minorEastAsia" w:hAnsiTheme="minorHAnsi" w:cstheme="minorBidi"/>
              <w:noProof/>
              <w:sz w:val="24"/>
              <w:szCs w:val="24"/>
            </w:rPr>
          </w:pPr>
          <w:hyperlink w:anchor="_Toc450241335" w:history="1">
            <w:r w:rsidRPr="00134E19">
              <w:rPr>
                <w:rStyle w:val="Hyperlink"/>
                <w:noProof/>
              </w:rPr>
              <w:t>Request Body</w:t>
            </w:r>
            <w:r>
              <w:rPr>
                <w:noProof/>
                <w:webHidden/>
              </w:rPr>
              <w:tab/>
            </w:r>
            <w:r>
              <w:rPr>
                <w:noProof/>
                <w:webHidden/>
              </w:rPr>
              <w:fldChar w:fldCharType="begin"/>
            </w:r>
            <w:r>
              <w:rPr>
                <w:noProof/>
                <w:webHidden/>
              </w:rPr>
              <w:instrText xml:space="preserve"> PAGEREF _Toc450241335 \h </w:instrText>
            </w:r>
            <w:r>
              <w:rPr>
                <w:noProof/>
                <w:webHidden/>
              </w:rPr>
            </w:r>
            <w:r>
              <w:rPr>
                <w:noProof/>
                <w:webHidden/>
              </w:rPr>
              <w:fldChar w:fldCharType="separate"/>
            </w:r>
            <w:r w:rsidR="00123971">
              <w:rPr>
                <w:noProof/>
                <w:webHidden/>
              </w:rPr>
              <w:t>12</w:t>
            </w:r>
            <w:r>
              <w:rPr>
                <w:noProof/>
                <w:webHidden/>
              </w:rPr>
              <w:fldChar w:fldCharType="end"/>
            </w:r>
          </w:hyperlink>
        </w:p>
        <w:p w14:paraId="3E0CEAAF" w14:textId="77777777" w:rsidR="00983177" w:rsidRDefault="00983177">
          <w:pPr>
            <w:pStyle w:val="TOC2"/>
            <w:rPr>
              <w:rFonts w:asciiTheme="minorHAnsi" w:eastAsiaTheme="minorEastAsia" w:hAnsiTheme="minorHAnsi" w:cstheme="minorBidi"/>
              <w:noProof/>
              <w:sz w:val="24"/>
              <w:szCs w:val="24"/>
            </w:rPr>
          </w:pPr>
          <w:hyperlink w:anchor="_Toc450241336" w:history="1">
            <w:r w:rsidRPr="00134E19">
              <w:rPr>
                <w:rStyle w:val="Hyperlink"/>
                <w:noProof/>
              </w:rPr>
              <w:t>Response</w:t>
            </w:r>
            <w:r>
              <w:rPr>
                <w:noProof/>
                <w:webHidden/>
              </w:rPr>
              <w:tab/>
            </w:r>
            <w:r>
              <w:rPr>
                <w:noProof/>
                <w:webHidden/>
              </w:rPr>
              <w:fldChar w:fldCharType="begin"/>
            </w:r>
            <w:r>
              <w:rPr>
                <w:noProof/>
                <w:webHidden/>
              </w:rPr>
              <w:instrText xml:space="preserve"> PAGEREF _Toc450241336 \h </w:instrText>
            </w:r>
            <w:r>
              <w:rPr>
                <w:noProof/>
                <w:webHidden/>
              </w:rPr>
            </w:r>
            <w:r>
              <w:rPr>
                <w:noProof/>
                <w:webHidden/>
              </w:rPr>
              <w:fldChar w:fldCharType="separate"/>
            </w:r>
            <w:r w:rsidR="00123971">
              <w:rPr>
                <w:noProof/>
                <w:webHidden/>
              </w:rPr>
              <w:t>12</w:t>
            </w:r>
            <w:r>
              <w:rPr>
                <w:noProof/>
                <w:webHidden/>
              </w:rPr>
              <w:fldChar w:fldCharType="end"/>
            </w:r>
          </w:hyperlink>
        </w:p>
        <w:p w14:paraId="1093FE7D" w14:textId="77777777" w:rsidR="00983177" w:rsidRDefault="00983177">
          <w:pPr>
            <w:pStyle w:val="TOC2"/>
            <w:rPr>
              <w:rFonts w:asciiTheme="minorHAnsi" w:eastAsiaTheme="minorEastAsia" w:hAnsiTheme="minorHAnsi" w:cstheme="minorBidi"/>
              <w:noProof/>
              <w:sz w:val="24"/>
              <w:szCs w:val="24"/>
            </w:rPr>
          </w:pPr>
          <w:hyperlink w:anchor="_Toc450241337" w:history="1">
            <w:r w:rsidRPr="00134E19">
              <w:rPr>
                <w:rStyle w:val="Hyperlink"/>
                <w:noProof/>
              </w:rPr>
              <w:t>Examples</w:t>
            </w:r>
            <w:r>
              <w:rPr>
                <w:noProof/>
                <w:webHidden/>
              </w:rPr>
              <w:tab/>
            </w:r>
            <w:r>
              <w:rPr>
                <w:noProof/>
                <w:webHidden/>
              </w:rPr>
              <w:fldChar w:fldCharType="begin"/>
            </w:r>
            <w:r>
              <w:rPr>
                <w:noProof/>
                <w:webHidden/>
              </w:rPr>
              <w:instrText xml:space="preserve"> PAGEREF _Toc450241337 \h </w:instrText>
            </w:r>
            <w:r>
              <w:rPr>
                <w:noProof/>
                <w:webHidden/>
              </w:rPr>
            </w:r>
            <w:r>
              <w:rPr>
                <w:noProof/>
                <w:webHidden/>
              </w:rPr>
              <w:fldChar w:fldCharType="separate"/>
            </w:r>
            <w:r w:rsidR="00123971">
              <w:rPr>
                <w:noProof/>
                <w:webHidden/>
              </w:rPr>
              <w:t>13</w:t>
            </w:r>
            <w:r>
              <w:rPr>
                <w:noProof/>
                <w:webHidden/>
              </w:rPr>
              <w:fldChar w:fldCharType="end"/>
            </w:r>
          </w:hyperlink>
        </w:p>
        <w:p w14:paraId="1896BCC2" w14:textId="77777777" w:rsidR="00983177" w:rsidRDefault="00983177">
          <w:pPr>
            <w:pStyle w:val="TOC1"/>
            <w:rPr>
              <w:rFonts w:asciiTheme="minorHAnsi" w:eastAsiaTheme="minorEastAsia" w:hAnsiTheme="minorHAnsi" w:cstheme="minorBidi"/>
              <w:noProof/>
              <w:sz w:val="24"/>
              <w:szCs w:val="24"/>
            </w:rPr>
          </w:pPr>
          <w:hyperlink w:anchor="_Toc450241338" w:history="1">
            <w:r w:rsidRPr="00134E19">
              <w:rPr>
                <w:rStyle w:val="Hyperlink"/>
                <w:noProof/>
              </w:rPr>
              <w:t>/invalidateOpportunity (POST)</w:t>
            </w:r>
            <w:r>
              <w:rPr>
                <w:noProof/>
                <w:webHidden/>
              </w:rPr>
              <w:tab/>
            </w:r>
            <w:r>
              <w:rPr>
                <w:noProof/>
                <w:webHidden/>
              </w:rPr>
              <w:fldChar w:fldCharType="begin"/>
            </w:r>
            <w:r>
              <w:rPr>
                <w:noProof/>
                <w:webHidden/>
              </w:rPr>
              <w:instrText xml:space="preserve"> PAGEREF _Toc450241338 \h </w:instrText>
            </w:r>
            <w:r>
              <w:rPr>
                <w:noProof/>
                <w:webHidden/>
              </w:rPr>
            </w:r>
            <w:r>
              <w:rPr>
                <w:noProof/>
                <w:webHidden/>
              </w:rPr>
              <w:fldChar w:fldCharType="separate"/>
            </w:r>
            <w:r w:rsidR="00123971">
              <w:rPr>
                <w:noProof/>
                <w:webHidden/>
              </w:rPr>
              <w:t>14</w:t>
            </w:r>
            <w:r>
              <w:rPr>
                <w:noProof/>
                <w:webHidden/>
              </w:rPr>
              <w:fldChar w:fldCharType="end"/>
            </w:r>
          </w:hyperlink>
        </w:p>
        <w:p w14:paraId="69D40C8E" w14:textId="77777777" w:rsidR="00983177" w:rsidRDefault="00983177">
          <w:pPr>
            <w:pStyle w:val="TOC2"/>
            <w:rPr>
              <w:rFonts w:asciiTheme="minorHAnsi" w:eastAsiaTheme="minorEastAsia" w:hAnsiTheme="minorHAnsi" w:cstheme="minorBidi"/>
              <w:noProof/>
              <w:sz w:val="24"/>
              <w:szCs w:val="24"/>
            </w:rPr>
          </w:pPr>
          <w:hyperlink w:anchor="_Toc450241339" w:history="1">
            <w:r w:rsidRPr="00134E19">
              <w:rPr>
                <w:rStyle w:val="Hyperlink"/>
                <w:noProof/>
              </w:rPr>
              <w:t>Overview</w:t>
            </w:r>
            <w:r>
              <w:rPr>
                <w:noProof/>
                <w:webHidden/>
              </w:rPr>
              <w:tab/>
            </w:r>
            <w:r>
              <w:rPr>
                <w:noProof/>
                <w:webHidden/>
              </w:rPr>
              <w:fldChar w:fldCharType="begin"/>
            </w:r>
            <w:r>
              <w:rPr>
                <w:noProof/>
                <w:webHidden/>
              </w:rPr>
              <w:instrText xml:space="preserve"> PAGEREF _Toc450241339 \h </w:instrText>
            </w:r>
            <w:r>
              <w:rPr>
                <w:noProof/>
                <w:webHidden/>
              </w:rPr>
            </w:r>
            <w:r>
              <w:rPr>
                <w:noProof/>
                <w:webHidden/>
              </w:rPr>
              <w:fldChar w:fldCharType="separate"/>
            </w:r>
            <w:r w:rsidR="00123971">
              <w:rPr>
                <w:noProof/>
                <w:webHidden/>
              </w:rPr>
              <w:t>14</w:t>
            </w:r>
            <w:r>
              <w:rPr>
                <w:noProof/>
                <w:webHidden/>
              </w:rPr>
              <w:fldChar w:fldCharType="end"/>
            </w:r>
          </w:hyperlink>
        </w:p>
        <w:p w14:paraId="06F298A1" w14:textId="77777777" w:rsidR="00983177" w:rsidRDefault="00983177">
          <w:pPr>
            <w:pStyle w:val="TOC2"/>
            <w:rPr>
              <w:rFonts w:asciiTheme="minorHAnsi" w:eastAsiaTheme="minorEastAsia" w:hAnsiTheme="minorHAnsi" w:cstheme="minorBidi"/>
              <w:noProof/>
              <w:sz w:val="24"/>
              <w:szCs w:val="24"/>
            </w:rPr>
          </w:pPr>
          <w:hyperlink w:anchor="_Toc450241340" w:history="1">
            <w:r w:rsidRPr="00134E19">
              <w:rPr>
                <w:rStyle w:val="Hyperlink"/>
                <w:noProof/>
              </w:rPr>
              <w:t>HTTP Request [Private API]</w:t>
            </w:r>
            <w:r>
              <w:rPr>
                <w:noProof/>
                <w:webHidden/>
              </w:rPr>
              <w:tab/>
            </w:r>
            <w:r>
              <w:rPr>
                <w:noProof/>
                <w:webHidden/>
              </w:rPr>
              <w:fldChar w:fldCharType="begin"/>
            </w:r>
            <w:r>
              <w:rPr>
                <w:noProof/>
                <w:webHidden/>
              </w:rPr>
              <w:instrText xml:space="preserve"> PAGEREF _Toc450241340 \h </w:instrText>
            </w:r>
            <w:r>
              <w:rPr>
                <w:noProof/>
                <w:webHidden/>
              </w:rPr>
            </w:r>
            <w:r>
              <w:rPr>
                <w:noProof/>
                <w:webHidden/>
              </w:rPr>
              <w:fldChar w:fldCharType="separate"/>
            </w:r>
            <w:r w:rsidR="00123971">
              <w:rPr>
                <w:noProof/>
                <w:webHidden/>
              </w:rPr>
              <w:t>14</w:t>
            </w:r>
            <w:r>
              <w:rPr>
                <w:noProof/>
                <w:webHidden/>
              </w:rPr>
              <w:fldChar w:fldCharType="end"/>
            </w:r>
          </w:hyperlink>
        </w:p>
        <w:p w14:paraId="23D60154" w14:textId="77777777" w:rsidR="00983177" w:rsidRDefault="00983177">
          <w:pPr>
            <w:pStyle w:val="TOC2"/>
            <w:rPr>
              <w:rFonts w:asciiTheme="minorHAnsi" w:eastAsiaTheme="minorEastAsia" w:hAnsiTheme="minorHAnsi" w:cstheme="minorBidi"/>
              <w:noProof/>
              <w:sz w:val="24"/>
              <w:szCs w:val="24"/>
            </w:rPr>
          </w:pPr>
          <w:hyperlink w:anchor="_Toc450241341" w:history="1">
            <w:r w:rsidRPr="00134E19">
              <w:rPr>
                <w:rStyle w:val="Hyperlink"/>
                <w:noProof/>
              </w:rPr>
              <w:t>Path Parameters</w:t>
            </w:r>
            <w:r>
              <w:rPr>
                <w:noProof/>
                <w:webHidden/>
              </w:rPr>
              <w:tab/>
            </w:r>
            <w:r>
              <w:rPr>
                <w:noProof/>
                <w:webHidden/>
              </w:rPr>
              <w:fldChar w:fldCharType="begin"/>
            </w:r>
            <w:r>
              <w:rPr>
                <w:noProof/>
                <w:webHidden/>
              </w:rPr>
              <w:instrText xml:space="preserve"> PAGEREF _Toc450241341 \h </w:instrText>
            </w:r>
            <w:r>
              <w:rPr>
                <w:noProof/>
                <w:webHidden/>
              </w:rPr>
            </w:r>
            <w:r>
              <w:rPr>
                <w:noProof/>
                <w:webHidden/>
              </w:rPr>
              <w:fldChar w:fldCharType="separate"/>
            </w:r>
            <w:r w:rsidR="00123971">
              <w:rPr>
                <w:noProof/>
                <w:webHidden/>
              </w:rPr>
              <w:t>14</w:t>
            </w:r>
            <w:r>
              <w:rPr>
                <w:noProof/>
                <w:webHidden/>
              </w:rPr>
              <w:fldChar w:fldCharType="end"/>
            </w:r>
          </w:hyperlink>
        </w:p>
        <w:p w14:paraId="63FDA6C4" w14:textId="77777777" w:rsidR="00983177" w:rsidRDefault="00983177">
          <w:pPr>
            <w:pStyle w:val="TOC2"/>
            <w:rPr>
              <w:rFonts w:asciiTheme="minorHAnsi" w:eastAsiaTheme="minorEastAsia" w:hAnsiTheme="minorHAnsi" w:cstheme="minorBidi"/>
              <w:noProof/>
              <w:sz w:val="24"/>
              <w:szCs w:val="24"/>
            </w:rPr>
          </w:pPr>
          <w:hyperlink w:anchor="_Toc450241342" w:history="1">
            <w:r w:rsidRPr="00134E19">
              <w:rPr>
                <w:rStyle w:val="Hyperlink"/>
                <w:noProof/>
              </w:rPr>
              <w:t>Request Parameters</w:t>
            </w:r>
            <w:r>
              <w:rPr>
                <w:noProof/>
                <w:webHidden/>
              </w:rPr>
              <w:tab/>
            </w:r>
            <w:r>
              <w:rPr>
                <w:noProof/>
                <w:webHidden/>
              </w:rPr>
              <w:fldChar w:fldCharType="begin"/>
            </w:r>
            <w:r>
              <w:rPr>
                <w:noProof/>
                <w:webHidden/>
              </w:rPr>
              <w:instrText xml:space="preserve"> PAGEREF _Toc450241342 \h </w:instrText>
            </w:r>
            <w:r>
              <w:rPr>
                <w:noProof/>
                <w:webHidden/>
              </w:rPr>
            </w:r>
            <w:r>
              <w:rPr>
                <w:noProof/>
                <w:webHidden/>
              </w:rPr>
              <w:fldChar w:fldCharType="separate"/>
            </w:r>
            <w:r w:rsidR="00123971">
              <w:rPr>
                <w:noProof/>
                <w:webHidden/>
              </w:rPr>
              <w:t>14</w:t>
            </w:r>
            <w:r>
              <w:rPr>
                <w:noProof/>
                <w:webHidden/>
              </w:rPr>
              <w:fldChar w:fldCharType="end"/>
            </w:r>
          </w:hyperlink>
        </w:p>
        <w:p w14:paraId="14F39056" w14:textId="77777777" w:rsidR="00983177" w:rsidRDefault="00983177">
          <w:pPr>
            <w:pStyle w:val="TOC2"/>
            <w:rPr>
              <w:rFonts w:asciiTheme="minorHAnsi" w:eastAsiaTheme="minorEastAsia" w:hAnsiTheme="minorHAnsi" w:cstheme="minorBidi"/>
              <w:noProof/>
              <w:sz w:val="24"/>
              <w:szCs w:val="24"/>
            </w:rPr>
          </w:pPr>
          <w:hyperlink w:anchor="_Toc450241343" w:history="1">
            <w:r w:rsidRPr="00134E19">
              <w:rPr>
                <w:rStyle w:val="Hyperlink"/>
                <w:noProof/>
              </w:rPr>
              <w:t>Request Header</w:t>
            </w:r>
            <w:r>
              <w:rPr>
                <w:noProof/>
                <w:webHidden/>
              </w:rPr>
              <w:tab/>
            </w:r>
            <w:r>
              <w:rPr>
                <w:noProof/>
                <w:webHidden/>
              </w:rPr>
              <w:fldChar w:fldCharType="begin"/>
            </w:r>
            <w:r>
              <w:rPr>
                <w:noProof/>
                <w:webHidden/>
              </w:rPr>
              <w:instrText xml:space="preserve"> PAGEREF _Toc450241343 \h </w:instrText>
            </w:r>
            <w:r>
              <w:rPr>
                <w:noProof/>
                <w:webHidden/>
              </w:rPr>
            </w:r>
            <w:r>
              <w:rPr>
                <w:noProof/>
                <w:webHidden/>
              </w:rPr>
              <w:fldChar w:fldCharType="separate"/>
            </w:r>
            <w:r w:rsidR="00123971">
              <w:rPr>
                <w:noProof/>
                <w:webHidden/>
              </w:rPr>
              <w:t>14</w:t>
            </w:r>
            <w:r>
              <w:rPr>
                <w:noProof/>
                <w:webHidden/>
              </w:rPr>
              <w:fldChar w:fldCharType="end"/>
            </w:r>
          </w:hyperlink>
        </w:p>
        <w:p w14:paraId="5EF4F2A1" w14:textId="77777777" w:rsidR="00983177" w:rsidRDefault="00983177">
          <w:pPr>
            <w:pStyle w:val="TOC2"/>
            <w:rPr>
              <w:rFonts w:asciiTheme="minorHAnsi" w:eastAsiaTheme="minorEastAsia" w:hAnsiTheme="minorHAnsi" w:cstheme="minorBidi"/>
              <w:noProof/>
              <w:sz w:val="24"/>
              <w:szCs w:val="24"/>
            </w:rPr>
          </w:pPr>
          <w:hyperlink w:anchor="_Toc450241344" w:history="1">
            <w:r w:rsidRPr="00134E19">
              <w:rPr>
                <w:rStyle w:val="Hyperlink"/>
                <w:noProof/>
              </w:rPr>
              <w:t>Request Body</w:t>
            </w:r>
            <w:r>
              <w:rPr>
                <w:noProof/>
                <w:webHidden/>
              </w:rPr>
              <w:tab/>
            </w:r>
            <w:r>
              <w:rPr>
                <w:noProof/>
                <w:webHidden/>
              </w:rPr>
              <w:fldChar w:fldCharType="begin"/>
            </w:r>
            <w:r>
              <w:rPr>
                <w:noProof/>
                <w:webHidden/>
              </w:rPr>
              <w:instrText xml:space="preserve"> PAGEREF _Toc450241344 \h </w:instrText>
            </w:r>
            <w:r>
              <w:rPr>
                <w:noProof/>
                <w:webHidden/>
              </w:rPr>
            </w:r>
            <w:r>
              <w:rPr>
                <w:noProof/>
                <w:webHidden/>
              </w:rPr>
              <w:fldChar w:fldCharType="separate"/>
            </w:r>
            <w:r w:rsidR="00123971">
              <w:rPr>
                <w:noProof/>
                <w:webHidden/>
              </w:rPr>
              <w:t>14</w:t>
            </w:r>
            <w:r>
              <w:rPr>
                <w:noProof/>
                <w:webHidden/>
              </w:rPr>
              <w:fldChar w:fldCharType="end"/>
            </w:r>
          </w:hyperlink>
        </w:p>
        <w:p w14:paraId="760CFDF3" w14:textId="77777777" w:rsidR="00983177" w:rsidRDefault="00983177">
          <w:pPr>
            <w:pStyle w:val="TOC2"/>
            <w:rPr>
              <w:rFonts w:asciiTheme="minorHAnsi" w:eastAsiaTheme="minorEastAsia" w:hAnsiTheme="minorHAnsi" w:cstheme="minorBidi"/>
              <w:noProof/>
              <w:sz w:val="24"/>
              <w:szCs w:val="24"/>
            </w:rPr>
          </w:pPr>
          <w:hyperlink w:anchor="_Toc450241345" w:history="1">
            <w:r w:rsidRPr="00134E19">
              <w:rPr>
                <w:rStyle w:val="Hyperlink"/>
                <w:noProof/>
              </w:rPr>
              <w:t>Response</w:t>
            </w:r>
            <w:r>
              <w:rPr>
                <w:noProof/>
                <w:webHidden/>
              </w:rPr>
              <w:tab/>
            </w:r>
            <w:r>
              <w:rPr>
                <w:noProof/>
                <w:webHidden/>
              </w:rPr>
              <w:fldChar w:fldCharType="begin"/>
            </w:r>
            <w:r>
              <w:rPr>
                <w:noProof/>
                <w:webHidden/>
              </w:rPr>
              <w:instrText xml:space="preserve"> PAGEREF _Toc450241345 \h </w:instrText>
            </w:r>
            <w:r>
              <w:rPr>
                <w:noProof/>
                <w:webHidden/>
              </w:rPr>
            </w:r>
            <w:r>
              <w:rPr>
                <w:noProof/>
                <w:webHidden/>
              </w:rPr>
              <w:fldChar w:fldCharType="separate"/>
            </w:r>
            <w:r w:rsidR="00123971">
              <w:rPr>
                <w:noProof/>
                <w:webHidden/>
              </w:rPr>
              <w:t>14</w:t>
            </w:r>
            <w:r>
              <w:rPr>
                <w:noProof/>
                <w:webHidden/>
              </w:rPr>
              <w:fldChar w:fldCharType="end"/>
            </w:r>
          </w:hyperlink>
        </w:p>
        <w:p w14:paraId="6B774FF5" w14:textId="77777777" w:rsidR="00983177" w:rsidRDefault="00983177">
          <w:pPr>
            <w:pStyle w:val="TOC2"/>
            <w:rPr>
              <w:rFonts w:asciiTheme="minorHAnsi" w:eastAsiaTheme="minorEastAsia" w:hAnsiTheme="minorHAnsi" w:cstheme="minorBidi"/>
              <w:noProof/>
              <w:sz w:val="24"/>
              <w:szCs w:val="24"/>
            </w:rPr>
          </w:pPr>
          <w:hyperlink w:anchor="_Toc450241346" w:history="1">
            <w:r w:rsidRPr="00134E19">
              <w:rPr>
                <w:rStyle w:val="Hyperlink"/>
                <w:noProof/>
              </w:rPr>
              <w:t>Examples</w:t>
            </w:r>
            <w:r>
              <w:rPr>
                <w:noProof/>
                <w:webHidden/>
              </w:rPr>
              <w:tab/>
            </w:r>
            <w:r>
              <w:rPr>
                <w:noProof/>
                <w:webHidden/>
              </w:rPr>
              <w:fldChar w:fldCharType="begin"/>
            </w:r>
            <w:r>
              <w:rPr>
                <w:noProof/>
                <w:webHidden/>
              </w:rPr>
              <w:instrText xml:space="preserve"> PAGEREF _Toc450241346 \h </w:instrText>
            </w:r>
            <w:r>
              <w:rPr>
                <w:noProof/>
                <w:webHidden/>
              </w:rPr>
            </w:r>
            <w:r>
              <w:rPr>
                <w:noProof/>
                <w:webHidden/>
              </w:rPr>
              <w:fldChar w:fldCharType="separate"/>
            </w:r>
            <w:r w:rsidR="00123971">
              <w:rPr>
                <w:noProof/>
                <w:webHidden/>
              </w:rPr>
              <w:t>15</w:t>
            </w:r>
            <w:r>
              <w:rPr>
                <w:noProof/>
                <w:webHidden/>
              </w:rPr>
              <w:fldChar w:fldCharType="end"/>
            </w:r>
          </w:hyperlink>
        </w:p>
        <w:p w14:paraId="5B434D6F" w14:textId="77777777" w:rsidR="00983177" w:rsidRDefault="00983177">
          <w:pPr>
            <w:pStyle w:val="TOC1"/>
            <w:rPr>
              <w:rFonts w:asciiTheme="minorHAnsi" w:eastAsiaTheme="minorEastAsia" w:hAnsiTheme="minorHAnsi" w:cstheme="minorBidi"/>
              <w:noProof/>
              <w:sz w:val="24"/>
              <w:szCs w:val="24"/>
            </w:rPr>
          </w:pPr>
          <w:hyperlink w:anchor="_Toc450241347" w:history="1">
            <w:r w:rsidRPr="00134E19">
              <w:rPr>
                <w:rStyle w:val="Hyperlink"/>
                <w:noProof/>
              </w:rPr>
              <w:t>/restoreOpportunity (POST)</w:t>
            </w:r>
            <w:r>
              <w:rPr>
                <w:noProof/>
                <w:webHidden/>
              </w:rPr>
              <w:tab/>
            </w:r>
            <w:r>
              <w:rPr>
                <w:noProof/>
                <w:webHidden/>
              </w:rPr>
              <w:fldChar w:fldCharType="begin"/>
            </w:r>
            <w:r>
              <w:rPr>
                <w:noProof/>
                <w:webHidden/>
              </w:rPr>
              <w:instrText xml:space="preserve"> PAGEREF _Toc450241347 \h </w:instrText>
            </w:r>
            <w:r>
              <w:rPr>
                <w:noProof/>
                <w:webHidden/>
              </w:rPr>
            </w:r>
            <w:r>
              <w:rPr>
                <w:noProof/>
                <w:webHidden/>
              </w:rPr>
              <w:fldChar w:fldCharType="separate"/>
            </w:r>
            <w:r w:rsidR="00123971">
              <w:rPr>
                <w:noProof/>
                <w:webHidden/>
              </w:rPr>
              <w:t>16</w:t>
            </w:r>
            <w:r>
              <w:rPr>
                <w:noProof/>
                <w:webHidden/>
              </w:rPr>
              <w:fldChar w:fldCharType="end"/>
            </w:r>
          </w:hyperlink>
        </w:p>
        <w:p w14:paraId="3FFE76AA" w14:textId="77777777" w:rsidR="00983177" w:rsidRDefault="00983177">
          <w:pPr>
            <w:pStyle w:val="TOC2"/>
            <w:rPr>
              <w:rFonts w:asciiTheme="minorHAnsi" w:eastAsiaTheme="minorEastAsia" w:hAnsiTheme="minorHAnsi" w:cstheme="minorBidi"/>
              <w:noProof/>
              <w:sz w:val="24"/>
              <w:szCs w:val="24"/>
            </w:rPr>
          </w:pPr>
          <w:hyperlink w:anchor="_Toc450241348" w:history="1">
            <w:r w:rsidRPr="00134E19">
              <w:rPr>
                <w:rStyle w:val="Hyperlink"/>
                <w:noProof/>
              </w:rPr>
              <w:t>Overview</w:t>
            </w:r>
            <w:r>
              <w:rPr>
                <w:noProof/>
                <w:webHidden/>
              </w:rPr>
              <w:tab/>
            </w:r>
            <w:r>
              <w:rPr>
                <w:noProof/>
                <w:webHidden/>
              </w:rPr>
              <w:fldChar w:fldCharType="begin"/>
            </w:r>
            <w:r>
              <w:rPr>
                <w:noProof/>
                <w:webHidden/>
              </w:rPr>
              <w:instrText xml:space="preserve"> PAGEREF _Toc450241348 \h </w:instrText>
            </w:r>
            <w:r>
              <w:rPr>
                <w:noProof/>
                <w:webHidden/>
              </w:rPr>
            </w:r>
            <w:r>
              <w:rPr>
                <w:noProof/>
                <w:webHidden/>
              </w:rPr>
              <w:fldChar w:fldCharType="separate"/>
            </w:r>
            <w:r w:rsidR="00123971">
              <w:rPr>
                <w:noProof/>
                <w:webHidden/>
              </w:rPr>
              <w:t>16</w:t>
            </w:r>
            <w:r>
              <w:rPr>
                <w:noProof/>
                <w:webHidden/>
              </w:rPr>
              <w:fldChar w:fldCharType="end"/>
            </w:r>
          </w:hyperlink>
        </w:p>
        <w:p w14:paraId="201B1B58" w14:textId="77777777" w:rsidR="00983177" w:rsidRDefault="00983177">
          <w:pPr>
            <w:pStyle w:val="TOC2"/>
            <w:rPr>
              <w:rFonts w:asciiTheme="minorHAnsi" w:eastAsiaTheme="minorEastAsia" w:hAnsiTheme="minorHAnsi" w:cstheme="minorBidi"/>
              <w:noProof/>
              <w:sz w:val="24"/>
              <w:szCs w:val="24"/>
            </w:rPr>
          </w:pPr>
          <w:hyperlink w:anchor="_Toc450241349" w:history="1">
            <w:r w:rsidRPr="00134E19">
              <w:rPr>
                <w:rStyle w:val="Hyperlink"/>
                <w:noProof/>
              </w:rPr>
              <w:t>HTTP Request [Private API]</w:t>
            </w:r>
            <w:r>
              <w:rPr>
                <w:noProof/>
                <w:webHidden/>
              </w:rPr>
              <w:tab/>
            </w:r>
            <w:r>
              <w:rPr>
                <w:noProof/>
                <w:webHidden/>
              </w:rPr>
              <w:fldChar w:fldCharType="begin"/>
            </w:r>
            <w:r>
              <w:rPr>
                <w:noProof/>
                <w:webHidden/>
              </w:rPr>
              <w:instrText xml:space="preserve"> PAGEREF _Toc450241349 \h </w:instrText>
            </w:r>
            <w:r>
              <w:rPr>
                <w:noProof/>
                <w:webHidden/>
              </w:rPr>
            </w:r>
            <w:r>
              <w:rPr>
                <w:noProof/>
                <w:webHidden/>
              </w:rPr>
              <w:fldChar w:fldCharType="separate"/>
            </w:r>
            <w:r w:rsidR="00123971">
              <w:rPr>
                <w:noProof/>
                <w:webHidden/>
              </w:rPr>
              <w:t>16</w:t>
            </w:r>
            <w:r>
              <w:rPr>
                <w:noProof/>
                <w:webHidden/>
              </w:rPr>
              <w:fldChar w:fldCharType="end"/>
            </w:r>
          </w:hyperlink>
        </w:p>
        <w:p w14:paraId="4AF4D2AA" w14:textId="77777777" w:rsidR="00983177" w:rsidRDefault="00983177">
          <w:pPr>
            <w:pStyle w:val="TOC2"/>
            <w:rPr>
              <w:rFonts w:asciiTheme="minorHAnsi" w:eastAsiaTheme="minorEastAsia" w:hAnsiTheme="minorHAnsi" w:cstheme="minorBidi"/>
              <w:noProof/>
              <w:sz w:val="24"/>
              <w:szCs w:val="24"/>
            </w:rPr>
          </w:pPr>
          <w:hyperlink w:anchor="_Toc450241350" w:history="1">
            <w:r w:rsidRPr="00134E19">
              <w:rPr>
                <w:rStyle w:val="Hyperlink"/>
                <w:noProof/>
              </w:rPr>
              <w:t>Path Parameters</w:t>
            </w:r>
            <w:r>
              <w:rPr>
                <w:noProof/>
                <w:webHidden/>
              </w:rPr>
              <w:tab/>
            </w:r>
            <w:r>
              <w:rPr>
                <w:noProof/>
                <w:webHidden/>
              </w:rPr>
              <w:fldChar w:fldCharType="begin"/>
            </w:r>
            <w:r>
              <w:rPr>
                <w:noProof/>
                <w:webHidden/>
              </w:rPr>
              <w:instrText xml:space="preserve"> PAGEREF _Toc450241350 \h </w:instrText>
            </w:r>
            <w:r>
              <w:rPr>
                <w:noProof/>
                <w:webHidden/>
              </w:rPr>
            </w:r>
            <w:r>
              <w:rPr>
                <w:noProof/>
                <w:webHidden/>
              </w:rPr>
              <w:fldChar w:fldCharType="separate"/>
            </w:r>
            <w:r w:rsidR="00123971">
              <w:rPr>
                <w:noProof/>
                <w:webHidden/>
              </w:rPr>
              <w:t>16</w:t>
            </w:r>
            <w:r>
              <w:rPr>
                <w:noProof/>
                <w:webHidden/>
              </w:rPr>
              <w:fldChar w:fldCharType="end"/>
            </w:r>
          </w:hyperlink>
        </w:p>
        <w:p w14:paraId="2D42997A" w14:textId="77777777" w:rsidR="00983177" w:rsidRDefault="00983177">
          <w:pPr>
            <w:pStyle w:val="TOC2"/>
            <w:rPr>
              <w:rFonts w:asciiTheme="minorHAnsi" w:eastAsiaTheme="minorEastAsia" w:hAnsiTheme="minorHAnsi" w:cstheme="minorBidi"/>
              <w:noProof/>
              <w:sz w:val="24"/>
              <w:szCs w:val="24"/>
            </w:rPr>
          </w:pPr>
          <w:hyperlink w:anchor="_Toc450241351" w:history="1">
            <w:r w:rsidRPr="00134E19">
              <w:rPr>
                <w:rStyle w:val="Hyperlink"/>
                <w:noProof/>
              </w:rPr>
              <w:t>Request Parameters</w:t>
            </w:r>
            <w:r>
              <w:rPr>
                <w:noProof/>
                <w:webHidden/>
              </w:rPr>
              <w:tab/>
            </w:r>
            <w:r>
              <w:rPr>
                <w:noProof/>
                <w:webHidden/>
              </w:rPr>
              <w:fldChar w:fldCharType="begin"/>
            </w:r>
            <w:r>
              <w:rPr>
                <w:noProof/>
                <w:webHidden/>
              </w:rPr>
              <w:instrText xml:space="preserve"> PAGEREF _Toc450241351 \h </w:instrText>
            </w:r>
            <w:r>
              <w:rPr>
                <w:noProof/>
                <w:webHidden/>
              </w:rPr>
            </w:r>
            <w:r>
              <w:rPr>
                <w:noProof/>
                <w:webHidden/>
              </w:rPr>
              <w:fldChar w:fldCharType="separate"/>
            </w:r>
            <w:r w:rsidR="00123971">
              <w:rPr>
                <w:noProof/>
                <w:webHidden/>
              </w:rPr>
              <w:t>16</w:t>
            </w:r>
            <w:r>
              <w:rPr>
                <w:noProof/>
                <w:webHidden/>
              </w:rPr>
              <w:fldChar w:fldCharType="end"/>
            </w:r>
          </w:hyperlink>
        </w:p>
        <w:p w14:paraId="6F06AF5D" w14:textId="77777777" w:rsidR="00983177" w:rsidRDefault="00983177">
          <w:pPr>
            <w:pStyle w:val="TOC2"/>
            <w:rPr>
              <w:rFonts w:asciiTheme="minorHAnsi" w:eastAsiaTheme="minorEastAsia" w:hAnsiTheme="minorHAnsi" w:cstheme="minorBidi"/>
              <w:noProof/>
              <w:sz w:val="24"/>
              <w:szCs w:val="24"/>
            </w:rPr>
          </w:pPr>
          <w:hyperlink w:anchor="_Toc450241352" w:history="1">
            <w:r w:rsidRPr="00134E19">
              <w:rPr>
                <w:rStyle w:val="Hyperlink"/>
                <w:noProof/>
              </w:rPr>
              <w:t>Request Header</w:t>
            </w:r>
            <w:r>
              <w:rPr>
                <w:noProof/>
                <w:webHidden/>
              </w:rPr>
              <w:tab/>
            </w:r>
            <w:r>
              <w:rPr>
                <w:noProof/>
                <w:webHidden/>
              </w:rPr>
              <w:fldChar w:fldCharType="begin"/>
            </w:r>
            <w:r>
              <w:rPr>
                <w:noProof/>
                <w:webHidden/>
              </w:rPr>
              <w:instrText xml:space="preserve"> PAGEREF _Toc450241352 \h </w:instrText>
            </w:r>
            <w:r>
              <w:rPr>
                <w:noProof/>
                <w:webHidden/>
              </w:rPr>
            </w:r>
            <w:r>
              <w:rPr>
                <w:noProof/>
                <w:webHidden/>
              </w:rPr>
              <w:fldChar w:fldCharType="separate"/>
            </w:r>
            <w:r w:rsidR="00123971">
              <w:rPr>
                <w:noProof/>
                <w:webHidden/>
              </w:rPr>
              <w:t>16</w:t>
            </w:r>
            <w:r>
              <w:rPr>
                <w:noProof/>
                <w:webHidden/>
              </w:rPr>
              <w:fldChar w:fldCharType="end"/>
            </w:r>
          </w:hyperlink>
        </w:p>
        <w:p w14:paraId="6E827F04" w14:textId="77777777" w:rsidR="00983177" w:rsidRDefault="00983177">
          <w:pPr>
            <w:pStyle w:val="TOC2"/>
            <w:rPr>
              <w:rFonts w:asciiTheme="minorHAnsi" w:eastAsiaTheme="minorEastAsia" w:hAnsiTheme="minorHAnsi" w:cstheme="minorBidi"/>
              <w:noProof/>
              <w:sz w:val="24"/>
              <w:szCs w:val="24"/>
            </w:rPr>
          </w:pPr>
          <w:hyperlink w:anchor="_Toc450241353" w:history="1">
            <w:r w:rsidRPr="00134E19">
              <w:rPr>
                <w:rStyle w:val="Hyperlink"/>
                <w:noProof/>
              </w:rPr>
              <w:t>Request Body</w:t>
            </w:r>
            <w:r>
              <w:rPr>
                <w:noProof/>
                <w:webHidden/>
              </w:rPr>
              <w:tab/>
            </w:r>
            <w:r>
              <w:rPr>
                <w:noProof/>
                <w:webHidden/>
              </w:rPr>
              <w:fldChar w:fldCharType="begin"/>
            </w:r>
            <w:r>
              <w:rPr>
                <w:noProof/>
                <w:webHidden/>
              </w:rPr>
              <w:instrText xml:space="preserve"> PAGEREF _Toc450241353 \h </w:instrText>
            </w:r>
            <w:r>
              <w:rPr>
                <w:noProof/>
                <w:webHidden/>
              </w:rPr>
            </w:r>
            <w:r>
              <w:rPr>
                <w:noProof/>
                <w:webHidden/>
              </w:rPr>
              <w:fldChar w:fldCharType="separate"/>
            </w:r>
            <w:r w:rsidR="00123971">
              <w:rPr>
                <w:noProof/>
                <w:webHidden/>
              </w:rPr>
              <w:t>16</w:t>
            </w:r>
            <w:r>
              <w:rPr>
                <w:noProof/>
                <w:webHidden/>
              </w:rPr>
              <w:fldChar w:fldCharType="end"/>
            </w:r>
          </w:hyperlink>
        </w:p>
        <w:p w14:paraId="1F4F9C97" w14:textId="77777777" w:rsidR="00983177" w:rsidRDefault="00983177">
          <w:pPr>
            <w:pStyle w:val="TOC2"/>
            <w:rPr>
              <w:rFonts w:asciiTheme="minorHAnsi" w:eastAsiaTheme="minorEastAsia" w:hAnsiTheme="minorHAnsi" w:cstheme="minorBidi"/>
              <w:noProof/>
              <w:sz w:val="24"/>
              <w:szCs w:val="24"/>
            </w:rPr>
          </w:pPr>
          <w:hyperlink w:anchor="_Toc450241354" w:history="1">
            <w:r w:rsidRPr="00134E19">
              <w:rPr>
                <w:rStyle w:val="Hyperlink"/>
                <w:noProof/>
              </w:rPr>
              <w:t>Response</w:t>
            </w:r>
            <w:r>
              <w:rPr>
                <w:noProof/>
                <w:webHidden/>
              </w:rPr>
              <w:tab/>
            </w:r>
            <w:r>
              <w:rPr>
                <w:noProof/>
                <w:webHidden/>
              </w:rPr>
              <w:fldChar w:fldCharType="begin"/>
            </w:r>
            <w:r>
              <w:rPr>
                <w:noProof/>
                <w:webHidden/>
              </w:rPr>
              <w:instrText xml:space="preserve"> PAGEREF _Toc450241354 \h </w:instrText>
            </w:r>
            <w:r>
              <w:rPr>
                <w:noProof/>
                <w:webHidden/>
              </w:rPr>
            </w:r>
            <w:r>
              <w:rPr>
                <w:noProof/>
                <w:webHidden/>
              </w:rPr>
              <w:fldChar w:fldCharType="separate"/>
            </w:r>
            <w:r w:rsidR="00123971">
              <w:rPr>
                <w:noProof/>
                <w:webHidden/>
              </w:rPr>
              <w:t>16</w:t>
            </w:r>
            <w:r>
              <w:rPr>
                <w:noProof/>
                <w:webHidden/>
              </w:rPr>
              <w:fldChar w:fldCharType="end"/>
            </w:r>
          </w:hyperlink>
        </w:p>
        <w:p w14:paraId="4C370221" w14:textId="77777777" w:rsidR="00983177" w:rsidRDefault="00983177">
          <w:pPr>
            <w:pStyle w:val="TOC2"/>
            <w:rPr>
              <w:rFonts w:asciiTheme="minorHAnsi" w:eastAsiaTheme="minorEastAsia" w:hAnsiTheme="minorHAnsi" w:cstheme="minorBidi"/>
              <w:noProof/>
              <w:sz w:val="24"/>
              <w:szCs w:val="24"/>
            </w:rPr>
          </w:pPr>
          <w:hyperlink w:anchor="_Toc450241355" w:history="1">
            <w:r w:rsidRPr="00134E19">
              <w:rPr>
                <w:rStyle w:val="Hyperlink"/>
                <w:noProof/>
              </w:rPr>
              <w:t>Examples</w:t>
            </w:r>
            <w:r>
              <w:rPr>
                <w:noProof/>
                <w:webHidden/>
              </w:rPr>
              <w:tab/>
            </w:r>
            <w:r>
              <w:rPr>
                <w:noProof/>
                <w:webHidden/>
              </w:rPr>
              <w:fldChar w:fldCharType="begin"/>
            </w:r>
            <w:r>
              <w:rPr>
                <w:noProof/>
                <w:webHidden/>
              </w:rPr>
              <w:instrText xml:space="preserve"> PAGEREF _Toc450241355 \h </w:instrText>
            </w:r>
            <w:r>
              <w:rPr>
                <w:noProof/>
                <w:webHidden/>
              </w:rPr>
            </w:r>
            <w:r>
              <w:rPr>
                <w:noProof/>
                <w:webHidden/>
              </w:rPr>
              <w:fldChar w:fldCharType="separate"/>
            </w:r>
            <w:r w:rsidR="00123971">
              <w:rPr>
                <w:noProof/>
                <w:webHidden/>
              </w:rPr>
              <w:t>17</w:t>
            </w:r>
            <w:r>
              <w:rPr>
                <w:noProof/>
                <w:webHidden/>
              </w:rPr>
              <w:fldChar w:fldCharType="end"/>
            </w:r>
          </w:hyperlink>
        </w:p>
        <w:p w14:paraId="75598B72" w14:textId="77777777" w:rsidR="00983177" w:rsidRDefault="00983177">
          <w:pPr>
            <w:pStyle w:val="TOC1"/>
            <w:rPr>
              <w:rFonts w:asciiTheme="minorHAnsi" w:eastAsiaTheme="minorEastAsia" w:hAnsiTheme="minorHAnsi" w:cstheme="minorBidi"/>
              <w:noProof/>
              <w:sz w:val="24"/>
              <w:szCs w:val="24"/>
            </w:rPr>
          </w:pPr>
          <w:hyperlink w:anchor="_Toc450241356" w:history="1">
            <w:r w:rsidRPr="00134E19">
              <w:rPr>
                <w:rStyle w:val="Hyperlink"/>
                <w:noProof/>
              </w:rPr>
              <w:t>/reopenOpportunity (POST)</w:t>
            </w:r>
            <w:r>
              <w:rPr>
                <w:noProof/>
                <w:webHidden/>
              </w:rPr>
              <w:tab/>
            </w:r>
            <w:r>
              <w:rPr>
                <w:noProof/>
                <w:webHidden/>
              </w:rPr>
              <w:fldChar w:fldCharType="begin"/>
            </w:r>
            <w:r>
              <w:rPr>
                <w:noProof/>
                <w:webHidden/>
              </w:rPr>
              <w:instrText xml:space="preserve"> PAGEREF _Toc450241356 \h </w:instrText>
            </w:r>
            <w:r>
              <w:rPr>
                <w:noProof/>
                <w:webHidden/>
              </w:rPr>
            </w:r>
            <w:r>
              <w:rPr>
                <w:noProof/>
                <w:webHidden/>
              </w:rPr>
              <w:fldChar w:fldCharType="separate"/>
            </w:r>
            <w:r w:rsidR="00123971">
              <w:rPr>
                <w:noProof/>
                <w:webHidden/>
              </w:rPr>
              <w:t>18</w:t>
            </w:r>
            <w:r>
              <w:rPr>
                <w:noProof/>
                <w:webHidden/>
              </w:rPr>
              <w:fldChar w:fldCharType="end"/>
            </w:r>
          </w:hyperlink>
        </w:p>
        <w:p w14:paraId="07477DFE" w14:textId="77777777" w:rsidR="00983177" w:rsidRDefault="00983177">
          <w:pPr>
            <w:pStyle w:val="TOC2"/>
            <w:rPr>
              <w:rFonts w:asciiTheme="minorHAnsi" w:eastAsiaTheme="minorEastAsia" w:hAnsiTheme="minorHAnsi" w:cstheme="minorBidi"/>
              <w:noProof/>
              <w:sz w:val="24"/>
              <w:szCs w:val="24"/>
            </w:rPr>
          </w:pPr>
          <w:hyperlink w:anchor="_Toc450241357" w:history="1">
            <w:r w:rsidRPr="00134E19">
              <w:rPr>
                <w:rStyle w:val="Hyperlink"/>
                <w:noProof/>
              </w:rPr>
              <w:t>Overview</w:t>
            </w:r>
            <w:r>
              <w:rPr>
                <w:noProof/>
                <w:webHidden/>
              </w:rPr>
              <w:tab/>
            </w:r>
            <w:r>
              <w:rPr>
                <w:noProof/>
                <w:webHidden/>
              </w:rPr>
              <w:fldChar w:fldCharType="begin"/>
            </w:r>
            <w:r>
              <w:rPr>
                <w:noProof/>
                <w:webHidden/>
              </w:rPr>
              <w:instrText xml:space="preserve"> PAGEREF _Toc450241357 \h </w:instrText>
            </w:r>
            <w:r>
              <w:rPr>
                <w:noProof/>
                <w:webHidden/>
              </w:rPr>
            </w:r>
            <w:r>
              <w:rPr>
                <w:noProof/>
                <w:webHidden/>
              </w:rPr>
              <w:fldChar w:fldCharType="separate"/>
            </w:r>
            <w:r w:rsidR="00123971">
              <w:rPr>
                <w:noProof/>
                <w:webHidden/>
              </w:rPr>
              <w:t>18</w:t>
            </w:r>
            <w:r>
              <w:rPr>
                <w:noProof/>
                <w:webHidden/>
              </w:rPr>
              <w:fldChar w:fldCharType="end"/>
            </w:r>
          </w:hyperlink>
        </w:p>
        <w:p w14:paraId="5CB92A33" w14:textId="77777777" w:rsidR="00983177" w:rsidRDefault="00983177">
          <w:pPr>
            <w:pStyle w:val="TOC2"/>
            <w:rPr>
              <w:rFonts w:asciiTheme="minorHAnsi" w:eastAsiaTheme="minorEastAsia" w:hAnsiTheme="minorHAnsi" w:cstheme="minorBidi"/>
              <w:noProof/>
              <w:sz w:val="24"/>
              <w:szCs w:val="24"/>
            </w:rPr>
          </w:pPr>
          <w:hyperlink w:anchor="_Toc450241358" w:history="1">
            <w:r w:rsidRPr="00134E19">
              <w:rPr>
                <w:rStyle w:val="Hyperlink"/>
                <w:noProof/>
              </w:rPr>
              <w:t>HTTP Request [Private API]</w:t>
            </w:r>
            <w:r>
              <w:rPr>
                <w:noProof/>
                <w:webHidden/>
              </w:rPr>
              <w:tab/>
            </w:r>
            <w:r>
              <w:rPr>
                <w:noProof/>
                <w:webHidden/>
              </w:rPr>
              <w:fldChar w:fldCharType="begin"/>
            </w:r>
            <w:r>
              <w:rPr>
                <w:noProof/>
                <w:webHidden/>
              </w:rPr>
              <w:instrText xml:space="preserve"> PAGEREF _Toc450241358 \h </w:instrText>
            </w:r>
            <w:r>
              <w:rPr>
                <w:noProof/>
                <w:webHidden/>
              </w:rPr>
            </w:r>
            <w:r>
              <w:rPr>
                <w:noProof/>
                <w:webHidden/>
              </w:rPr>
              <w:fldChar w:fldCharType="separate"/>
            </w:r>
            <w:r w:rsidR="00123971">
              <w:rPr>
                <w:noProof/>
                <w:webHidden/>
              </w:rPr>
              <w:t>18</w:t>
            </w:r>
            <w:r>
              <w:rPr>
                <w:noProof/>
                <w:webHidden/>
              </w:rPr>
              <w:fldChar w:fldCharType="end"/>
            </w:r>
          </w:hyperlink>
        </w:p>
        <w:p w14:paraId="4694D7D2" w14:textId="77777777" w:rsidR="00983177" w:rsidRDefault="00983177">
          <w:pPr>
            <w:pStyle w:val="TOC2"/>
            <w:rPr>
              <w:rFonts w:asciiTheme="minorHAnsi" w:eastAsiaTheme="minorEastAsia" w:hAnsiTheme="minorHAnsi" w:cstheme="minorBidi"/>
              <w:noProof/>
              <w:sz w:val="24"/>
              <w:szCs w:val="24"/>
            </w:rPr>
          </w:pPr>
          <w:hyperlink w:anchor="_Toc450241359" w:history="1">
            <w:r w:rsidRPr="00134E19">
              <w:rPr>
                <w:rStyle w:val="Hyperlink"/>
                <w:noProof/>
              </w:rPr>
              <w:t>Path Parameters</w:t>
            </w:r>
            <w:r>
              <w:rPr>
                <w:noProof/>
                <w:webHidden/>
              </w:rPr>
              <w:tab/>
            </w:r>
            <w:r>
              <w:rPr>
                <w:noProof/>
                <w:webHidden/>
              </w:rPr>
              <w:fldChar w:fldCharType="begin"/>
            </w:r>
            <w:r>
              <w:rPr>
                <w:noProof/>
                <w:webHidden/>
              </w:rPr>
              <w:instrText xml:space="preserve"> PAGEREF _Toc450241359 \h </w:instrText>
            </w:r>
            <w:r>
              <w:rPr>
                <w:noProof/>
                <w:webHidden/>
              </w:rPr>
            </w:r>
            <w:r>
              <w:rPr>
                <w:noProof/>
                <w:webHidden/>
              </w:rPr>
              <w:fldChar w:fldCharType="separate"/>
            </w:r>
            <w:r w:rsidR="00123971">
              <w:rPr>
                <w:noProof/>
                <w:webHidden/>
              </w:rPr>
              <w:t>18</w:t>
            </w:r>
            <w:r>
              <w:rPr>
                <w:noProof/>
                <w:webHidden/>
              </w:rPr>
              <w:fldChar w:fldCharType="end"/>
            </w:r>
          </w:hyperlink>
        </w:p>
        <w:p w14:paraId="57285F57" w14:textId="77777777" w:rsidR="00983177" w:rsidRDefault="00983177">
          <w:pPr>
            <w:pStyle w:val="TOC2"/>
            <w:rPr>
              <w:rFonts w:asciiTheme="minorHAnsi" w:eastAsiaTheme="minorEastAsia" w:hAnsiTheme="minorHAnsi" w:cstheme="minorBidi"/>
              <w:noProof/>
              <w:sz w:val="24"/>
              <w:szCs w:val="24"/>
            </w:rPr>
          </w:pPr>
          <w:hyperlink w:anchor="_Toc450241360" w:history="1">
            <w:r w:rsidRPr="00134E19">
              <w:rPr>
                <w:rStyle w:val="Hyperlink"/>
                <w:noProof/>
              </w:rPr>
              <w:t>Request Parameters</w:t>
            </w:r>
            <w:r>
              <w:rPr>
                <w:noProof/>
                <w:webHidden/>
              </w:rPr>
              <w:tab/>
            </w:r>
            <w:r>
              <w:rPr>
                <w:noProof/>
                <w:webHidden/>
              </w:rPr>
              <w:fldChar w:fldCharType="begin"/>
            </w:r>
            <w:r>
              <w:rPr>
                <w:noProof/>
                <w:webHidden/>
              </w:rPr>
              <w:instrText xml:space="preserve"> PAGEREF _Toc450241360 \h </w:instrText>
            </w:r>
            <w:r>
              <w:rPr>
                <w:noProof/>
                <w:webHidden/>
              </w:rPr>
            </w:r>
            <w:r>
              <w:rPr>
                <w:noProof/>
                <w:webHidden/>
              </w:rPr>
              <w:fldChar w:fldCharType="separate"/>
            </w:r>
            <w:r w:rsidR="00123971">
              <w:rPr>
                <w:noProof/>
                <w:webHidden/>
              </w:rPr>
              <w:t>18</w:t>
            </w:r>
            <w:r>
              <w:rPr>
                <w:noProof/>
                <w:webHidden/>
              </w:rPr>
              <w:fldChar w:fldCharType="end"/>
            </w:r>
          </w:hyperlink>
        </w:p>
        <w:p w14:paraId="42DE7475" w14:textId="77777777" w:rsidR="00983177" w:rsidRDefault="00983177">
          <w:pPr>
            <w:pStyle w:val="TOC2"/>
            <w:rPr>
              <w:rFonts w:asciiTheme="minorHAnsi" w:eastAsiaTheme="minorEastAsia" w:hAnsiTheme="minorHAnsi" w:cstheme="minorBidi"/>
              <w:noProof/>
              <w:sz w:val="24"/>
              <w:szCs w:val="24"/>
            </w:rPr>
          </w:pPr>
          <w:hyperlink w:anchor="_Toc450241361" w:history="1">
            <w:r w:rsidRPr="00134E19">
              <w:rPr>
                <w:rStyle w:val="Hyperlink"/>
                <w:noProof/>
              </w:rPr>
              <w:t>Request Header</w:t>
            </w:r>
            <w:r>
              <w:rPr>
                <w:noProof/>
                <w:webHidden/>
              </w:rPr>
              <w:tab/>
            </w:r>
            <w:r>
              <w:rPr>
                <w:noProof/>
                <w:webHidden/>
              </w:rPr>
              <w:fldChar w:fldCharType="begin"/>
            </w:r>
            <w:r>
              <w:rPr>
                <w:noProof/>
                <w:webHidden/>
              </w:rPr>
              <w:instrText xml:space="preserve"> PAGEREF _Toc450241361 \h </w:instrText>
            </w:r>
            <w:r>
              <w:rPr>
                <w:noProof/>
                <w:webHidden/>
              </w:rPr>
            </w:r>
            <w:r>
              <w:rPr>
                <w:noProof/>
                <w:webHidden/>
              </w:rPr>
              <w:fldChar w:fldCharType="separate"/>
            </w:r>
            <w:r w:rsidR="00123971">
              <w:rPr>
                <w:noProof/>
                <w:webHidden/>
              </w:rPr>
              <w:t>18</w:t>
            </w:r>
            <w:r>
              <w:rPr>
                <w:noProof/>
                <w:webHidden/>
              </w:rPr>
              <w:fldChar w:fldCharType="end"/>
            </w:r>
          </w:hyperlink>
        </w:p>
        <w:p w14:paraId="6B267CE6" w14:textId="77777777" w:rsidR="00983177" w:rsidRDefault="00983177">
          <w:pPr>
            <w:pStyle w:val="TOC2"/>
            <w:rPr>
              <w:rFonts w:asciiTheme="minorHAnsi" w:eastAsiaTheme="minorEastAsia" w:hAnsiTheme="minorHAnsi" w:cstheme="minorBidi"/>
              <w:noProof/>
              <w:sz w:val="24"/>
              <w:szCs w:val="24"/>
            </w:rPr>
          </w:pPr>
          <w:hyperlink w:anchor="_Toc450241362" w:history="1">
            <w:r w:rsidRPr="00134E19">
              <w:rPr>
                <w:rStyle w:val="Hyperlink"/>
                <w:noProof/>
              </w:rPr>
              <w:t>Request Body</w:t>
            </w:r>
            <w:r>
              <w:rPr>
                <w:noProof/>
                <w:webHidden/>
              </w:rPr>
              <w:tab/>
            </w:r>
            <w:r>
              <w:rPr>
                <w:noProof/>
                <w:webHidden/>
              </w:rPr>
              <w:fldChar w:fldCharType="begin"/>
            </w:r>
            <w:r>
              <w:rPr>
                <w:noProof/>
                <w:webHidden/>
              </w:rPr>
              <w:instrText xml:space="preserve"> PAGEREF _Toc450241362 \h </w:instrText>
            </w:r>
            <w:r>
              <w:rPr>
                <w:noProof/>
                <w:webHidden/>
              </w:rPr>
            </w:r>
            <w:r>
              <w:rPr>
                <w:noProof/>
                <w:webHidden/>
              </w:rPr>
              <w:fldChar w:fldCharType="separate"/>
            </w:r>
            <w:r w:rsidR="00123971">
              <w:rPr>
                <w:noProof/>
                <w:webHidden/>
              </w:rPr>
              <w:t>18</w:t>
            </w:r>
            <w:r>
              <w:rPr>
                <w:noProof/>
                <w:webHidden/>
              </w:rPr>
              <w:fldChar w:fldCharType="end"/>
            </w:r>
          </w:hyperlink>
        </w:p>
        <w:p w14:paraId="3E927FF0" w14:textId="77777777" w:rsidR="00983177" w:rsidRDefault="00983177">
          <w:pPr>
            <w:pStyle w:val="TOC2"/>
            <w:rPr>
              <w:rFonts w:asciiTheme="minorHAnsi" w:eastAsiaTheme="minorEastAsia" w:hAnsiTheme="minorHAnsi" w:cstheme="minorBidi"/>
              <w:noProof/>
              <w:sz w:val="24"/>
              <w:szCs w:val="24"/>
            </w:rPr>
          </w:pPr>
          <w:hyperlink w:anchor="_Toc450241363" w:history="1">
            <w:r w:rsidRPr="00134E19">
              <w:rPr>
                <w:rStyle w:val="Hyperlink"/>
                <w:noProof/>
              </w:rPr>
              <w:t>Response</w:t>
            </w:r>
            <w:r>
              <w:rPr>
                <w:noProof/>
                <w:webHidden/>
              </w:rPr>
              <w:tab/>
            </w:r>
            <w:r>
              <w:rPr>
                <w:noProof/>
                <w:webHidden/>
              </w:rPr>
              <w:fldChar w:fldCharType="begin"/>
            </w:r>
            <w:r>
              <w:rPr>
                <w:noProof/>
                <w:webHidden/>
              </w:rPr>
              <w:instrText xml:space="preserve"> PAGEREF _Toc450241363 \h </w:instrText>
            </w:r>
            <w:r>
              <w:rPr>
                <w:noProof/>
                <w:webHidden/>
              </w:rPr>
            </w:r>
            <w:r>
              <w:rPr>
                <w:noProof/>
                <w:webHidden/>
              </w:rPr>
              <w:fldChar w:fldCharType="separate"/>
            </w:r>
            <w:r w:rsidR="00123971">
              <w:rPr>
                <w:noProof/>
                <w:webHidden/>
              </w:rPr>
              <w:t>18</w:t>
            </w:r>
            <w:r>
              <w:rPr>
                <w:noProof/>
                <w:webHidden/>
              </w:rPr>
              <w:fldChar w:fldCharType="end"/>
            </w:r>
          </w:hyperlink>
        </w:p>
        <w:p w14:paraId="1542E1BF" w14:textId="77777777" w:rsidR="00983177" w:rsidRDefault="00983177">
          <w:pPr>
            <w:pStyle w:val="TOC2"/>
            <w:rPr>
              <w:rFonts w:asciiTheme="minorHAnsi" w:eastAsiaTheme="minorEastAsia" w:hAnsiTheme="minorHAnsi" w:cstheme="minorBidi"/>
              <w:noProof/>
              <w:sz w:val="24"/>
              <w:szCs w:val="24"/>
            </w:rPr>
          </w:pPr>
          <w:hyperlink w:anchor="_Toc450241364" w:history="1">
            <w:r w:rsidRPr="00134E19">
              <w:rPr>
                <w:rStyle w:val="Hyperlink"/>
                <w:noProof/>
              </w:rPr>
              <w:t>Examples</w:t>
            </w:r>
            <w:r>
              <w:rPr>
                <w:noProof/>
                <w:webHidden/>
              </w:rPr>
              <w:tab/>
            </w:r>
            <w:r>
              <w:rPr>
                <w:noProof/>
                <w:webHidden/>
              </w:rPr>
              <w:fldChar w:fldCharType="begin"/>
            </w:r>
            <w:r>
              <w:rPr>
                <w:noProof/>
                <w:webHidden/>
              </w:rPr>
              <w:instrText xml:space="preserve"> PAGEREF _Toc450241364 \h </w:instrText>
            </w:r>
            <w:r>
              <w:rPr>
                <w:noProof/>
                <w:webHidden/>
              </w:rPr>
            </w:r>
            <w:r>
              <w:rPr>
                <w:noProof/>
                <w:webHidden/>
              </w:rPr>
              <w:fldChar w:fldCharType="separate"/>
            </w:r>
            <w:r w:rsidR="00123971">
              <w:rPr>
                <w:noProof/>
                <w:webHidden/>
              </w:rPr>
              <w:t>19</w:t>
            </w:r>
            <w:r>
              <w:rPr>
                <w:noProof/>
                <w:webHidden/>
              </w:rPr>
              <w:fldChar w:fldCharType="end"/>
            </w:r>
          </w:hyperlink>
        </w:p>
        <w:p w14:paraId="41DB21C5" w14:textId="77777777" w:rsidR="00983177" w:rsidRDefault="00983177">
          <w:pPr>
            <w:pStyle w:val="TOC1"/>
            <w:rPr>
              <w:rFonts w:asciiTheme="minorHAnsi" w:eastAsiaTheme="minorEastAsia" w:hAnsiTheme="minorHAnsi" w:cstheme="minorBidi"/>
              <w:noProof/>
              <w:sz w:val="24"/>
              <w:szCs w:val="24"/>
            </w:rPr>
          </w:pPr>
          <w:hyperlink w:anchor="_Toc450241365" w:history="1">
            <w:r w:rsidRPr="00134E19">
              <w:rPr>
                <w:rStyle w:val="Hyperlink"/>
                <w:noProof/>
              </w:rPr>
              <w:t>/extendOppGracePeriod (POST)</w:t>
            </w:r>
            <w:r>
              <w:rPr>
                <w:noProof/>
                <w:webHidden/>
              </w:rPr>
              <w:tab/>
            </w:r>
            <w:r>
              <w:rPr>
                <w:noProof/>
                <w:webHidden/>
              </w:rPr>
              <w:fldChar w:fldCharType="begin"/>
            </w:r>
            <w:r>
              <w:rPr>
                <w:noProof/>
                <w:webHidden/>
              </w:rPr>
              <w:instrText xml:space="preserve"> PAGEREF _Toc450241365 \h </w:instrText>
            </w:r>
            <w:r>
              <w:rPr>
                <w:noProof/>
                <w:webHidden/>
              </w:rPr>
            </w:r>
            <w:r>
              <w:rPr>
                <w:noProof/>
                <w:webHidden/>
              </w:rPr>
              <w:fldChar w:fldCharType="separate"/>
            </w:r>
            <w:r w:rsidR="00123971">
              <w:rPr>
                <w:noProof/>
                <w:webHidden/>
              </w:rPr>
              <w:t>20</w:t>
            </w:r>
            <w:r>
              <w:rPr>
                <w:noProof/>
                <w:webHidden/>
              </w:rPr>
              <w:fldChar w:fldCharType="end"/>
            </w:r>
          </w:hyperlink>
        </w:p>
        <w:p w14:paraId="0EAB640D" w14:textId="77777777" w:rsidR="00983177" w:rsidRDefault="00983177">
          <w:pPr>
            <w:pStyle w:val="TOC2"/>
            <w:rPr>
              <w:rFonts w:asciiTheme="minorHAnsi" w:eastAsiaTheme="minorEastAsia" w:hAnsiTheme="minorHAnsi" w:cstheme="minorBidi"/>
              <w:noProof/>
              <w:sz w:val="24"/>
              <w:szCs w:val="24"/>
            </w:rPr>
          </w:pPr>
          <w:hyperlink w:anchor="_Toc450241366" w:history="1">
            <w:r w:rsidRPr="00134E19">
              <w:rPr>
                <w:rStyle w:val="Hyperlink"/>
                <w:noProof/>
              </w:rPr>
              <w:t>Overview</w:t>
            </w:r>
            <w:r>
              <w:rPr>
                <w:noProof/>
                <w:webHidden/>
              </w:rPr>
              <w:tab/>
            </w:r>
            <w:r>
              <w:rPr>
                <w:noProof/>
                <w:webHidden/>
              </w:rPr>
              <w:fldChar w:fldCharType="begin"/>
            </w:r>
            <w:r>
              <w:rPr>
                <w:noProof/>
                <w:webHidden/>
              </w:rPr>
              <w:instrText xml:space="preserve"> PAGEREF _Toc450241366 \h </w:instrText>
            </w:r>
            <w:r>
              <w:rPr>
                <w:noProof/>
                <w:webHidden/>
              </w:rPr>
            </w:r>
            <w:r>
              <w:rPr>
                <w:noProof/>
                <w:webHidden/>
              </w:rPr>
              <w:fldChar w:fldCharType="separate"/>
            </w:r>
            <w:r w:rsidR="00123971">
              <w:rPr>
                <w:noProof/>
                <w:webHidden/>
              </w:rPr>
              <w:t>20</w:t>
            </w:r>
            <w:r>
              <w:rPr>
                <w:noProof/>
                <w:webHidden/>
              </w:rPr>
              <w:fldChar w:fldCharType="end"/>
            </w:r>
          </w:hyperlink>
        </w:p>
        <w:p w14:paraId="602A0643" w14:textId="77777777" w:rsidR="00983177" w:rsidRDefault="00983177">
          <w:pPr>
            <w:pStyle w:val="TOC2"/>
            <w:rPr>
              <w:rFonts w:asciiTheme="minorHAnsi" w:eastAsiaTheme="minorEastAsia" w:hAnsiTheme="minorHAnsi" w:cstheme="minorBidi"/>
              <w:noProof/>
              <w:sz w:val="24"/>
              <w:szCs w:val="24"/>
            </w:rPr>
          </w:pPr>
          <w:hyperlink w:anchor="_Toc450241367" w:history="1">
            <w:r w:rsidRPr="00134E19">
              <w:rPr>
                <w:rStyle w:val="Hyperlink"/>
                <w:noProof/>
              </w:rPr>
              <w:t>HTTP Request [Private API]</w:t>
            </w:r>
            <w:r>
              <w:rPr>
                <w:noProof/>
                <w:webHidden/>
              </w:rPr>
              <w:tab/>
            </w:r>
            <w:r>
              <w:rPr>
                <w:noProof/>
                <w:webHidden/>
              </w:rPr>
              <w:fldChar w:fldCharType="begin"/>
            </w:r>
            <w:r>
              <w:rPr>
                <w:noProof/>
                <w:webHidden/>
              </w:rPr>
              <w:instrText xml:space="preserve"> PAGEREF _Toc450241367 \h </w:instrText>
            </w:r>
            <w:r>
              <w:rPr>
                <w:noProof/>
                <w:webHidden/>
              </w:rPr>
            </w:r>
            <w:r>
              <w:rPr>
                <w:noProof/>
                <w:webHidden/>
              </w:rPr>
              <w:fldChar w:fldCharType="separate"/>
            </w:r>
            <w:r w:rsidR="00123971">
              <w:rPr>
                <w:noProof/>
                <w:webHidden/>
              </w:rPr>
              <w:t>20</w:t>
            </w:r>
            <w:r>
              <w:rPr>
                <w:noProof/>
                <w:webHidden/>
              </w:rPr>
              <w:fldChar w:fldCharType="end"/>
            </w:r>
          </w:hyperlink>
        </w:p>
        <w:p w14:paraId="473F1361" w14:textId="77777777" w:rsidR="00983177" w:rsidRDefault="00983177">
          <w:pPr>
            <w:pStyle w:val="TOC2"/>
            <w:rPr>
              <w:rFonts w:asciiTheme="minorHAnsi" w:eastAsiaTheme="minorEastAsia" w:hAnsiTheme="minorHAnsi" w:cstheme="minorBidi"/>
              <w:noProof/>
              <w:sz w:val="24"/>
              <w:szCs w:val="24"/>
            </w:rPr>
          </w:pPr>
          <w:hyperlink w:anchor="_Toc450241368" w:history="1">
            <w:r w:rsidRPr="00134E19">
              <w:rPr>
                <w:rStyle w:val="Hyperlink"/>
                <w:noProof/>
              </w:rPr>
              <w:t>Path Parameters</w:t>
            </w:r>
            <w:r>
              <w:rPr>
                <w:noProof/>
                <w:webHidden/>
              </w:rPr>
              <w:tab/>
            </w:r>
            <w:r>
              <w:rPr>
                <w:noProof/>
                <w:webHidden/>
              </w:rPr>
              <w:fldChar w:fldCharType="begin"/>
            </w:r>
            <w:r>
              <w:rPr>
                <w:noProof/>
                <w:webHidden/>
              </w:rPr>
              <w:instrText xml:space="preserve"> PAGEREF _Toc450241368 \h </w:instrText>
            </w:r>
            <w:r>
              <w:rPr>
                <w:noProof/>
                <w:webHidden/>
              </w:rPr>
            </w:r>
            <w:r>
              <w:rPr>
                <w:noProof/>
                <w:webHidden/>
              </w:rPr>
              <w:fldChar w:fldCharType="separate"/>
            </w:r>
            <w:r w:rsidR="00123971">
              <w:rPr>
                <w:noProof/>
                <w:webHidden/>
              </w:rPr>
              <w:t>20</w:t>
            </w:r>
            <w:r>
              <w:rPr>
                <w:noProof/>
                <w:webHidden/>
              </w:rPr>
              <w:fldChar w:fldCharType="end"/>
            </w:r>
          </w:hyperlink>
        </w:p>
        <w:p w14:paraId="59D73E50" w14:textId="77777777" w:rsidR="00983177" w:rsidRDefault="00983177">
          <w:pPr>
            <w:pStyle w:val="TOC2"/>
            <w:rPr>
              <w:rFonts w:asciiTheme="minorHAnsi" w:eastAsiaTheme="minorEastAsia" w:hAnsiTheme="minorHAnsi" w:cstheme="minorBidi"/>
              <w:noProof/>
              <w:sz w:val="24"/>
              <w:szCs w:val="24"/>
            </w:rPr>
          </w:pPr>
          <w:hyperlink w:anchor="_Toc450241369" w:history="1">
            <w:r w:rsidRPr="00134E19">
              <w:rPr>
                <w:rStyle w:val="Hyperlink"/>
                <w:noProof/>
              </w:rPr>
              <w:t>Request Parameters</w:t>
            </w:r>
            <w:r>
              <w:rPr>
                <w:noProof/>
                <w:webHidden/>
              </w:rPr>
              <w:tab/>
            </w:r>
            <w:r>
              <w:rPr>
                <w:noProof/>
                <w:webHidden/>
              </w:rPr>
              <w:fldChar w:fldCharType="begin"/>
            </w:r>
            <w:r>
              <w:rPr>
                <w:noProof/>
                <w:webHidden/>
              </w:rPr>
              <w:instrText xml:space="preserve"> PAGEREF _Toc450241369 \h </w:instrText>
            </w:r>
            <w:r>
              <w:rPr>
                <w:noProof/>
                <w:webHidden/>
              </w:rPr>
            </w:r>
            <w:r>
              <w:rPr>
                <w:noProof/>
                <w:webHidden/>
              </w:rPr>
              <w:fldChar w:fldCharType="separate"/>
            </w:r>
            <w:r w:rsidR="00123971">
              <w:rPr>
                <w:noProof/>
                <w:webHidden/>
              </w:rPr>
              <w:t>20</w:t>
            </w:r>
            <w:r>
              <w:rPr>
                <w:noProof/>
                <w:webHidden/>
              </w:rPr>
              <w:fldChar w:fldCharType="end"/>
            </w:r>
          </w:hyperlink>
        </w:p>
        <w:p w14:paraId="317E673E" w14:textId="77777777" w:rsidR="00983177" w:rsidRDefault="00983177">
          <w:pPr>
            <w:pStyle w:val="TOC2"/>
            <w:rPr>
              <w:rFonts w:asciiTheme="minorHAnsi" w:eastAsiaTheme="minorEastAsia" w:hAnsiTheme="minorHAnsi" w:cstheme="minorBidi"/>
              <w:noProof/>
              <w:sz w:val="24"/>
              <w:szCs w:val="24"/>
            </w:rPr>
          </w:pPr>
          <w:hyperlink w:anchor="_Toc450241370" w:history="1">
            <w:r w:rsidRPr="00134E19">
              <w:rPr>
                <w:rStyle w:val="Hyperlink"/>
                <w:noProof/>
              </w:rPr>
              <w:t>Request Header</w:t>
            </w:r>
            <w:r>
              <w:rPr>
                <w:noProof/>
                <w:webHidden/>
              </w:rPr>
              <w:tab/>
            </w:r>
            <w:r>
              <w:rPr>
                <w:noProof/>
                <w:webHidden/>
              </w:rPr>
              <w:fldChar w:fldCharType="begin"/>
            </w:r>
            <w:r>
              <w:rPr>
                <w:noProof/>
                <w:webHidden/>
              </w:rPr>
              <w:instrText xml:space="preserve"> PAGEREF _Toc450241370 \h </w:instrText>
            </w:r>
            <w:r>
              <w:rPr>
                <w:noProof/>
                <w:webHidden/>
              </w:rPr>
            </w:r>
            <w:r>
              <w:rPr>
                <w:noProof/>
                <w:webHidden/>
              </w:rPr>
              <w:fldChar w:fldCharType="separate"/>
            </w:r>
            <w:r w:rsidR="00123971">
              <w:rPr>
                <w:noProof/>
                <w:webHidden/>
              </w:rPr>
              <w:t>20</w:t>
            </w:r>
            <w:r>
              <w:rPr>
                <w:noProof/>
                <w:webHidden/>
              </w:rPr>
              <w:fldChar w:fldCharType="end"/>
            </w:r>
          </w:hyperlink>
        </w:p>
        <w:p w14:paraId="594B89BE" w14:textId="77777777" w:rsidR="00983177" w:rsidRDefault="00983177">
          <w:pPr>
            <w:pStyle w:val="TOC2"/>
            <w:rPr>
              <w:rFonts w:asciiTheme="minorHAnsi" w:eastAsiaTheme="minorEastAsia" w:hAnsiTheme="minorHAnsi" w:cstheme="minorBidi"/>
              <w:noProof/>
              <w:sz w:val="24"/>
              <w:szCs w:val="24"/>
            </w:rPr>
          </w:pPr>
          <w:hyperlink w:anchor="_Toc450241371" w:history="1">
            <w:r w:rsidRPr="00134E19">
              <w:rPr>
                <w:rStyle w:val="Hyperlink"/>
                <w:noProof/>
              </w:rPr>
              <w:t>Request Body</w:t>
            </w:r>
            <w:r>
              <w:rPr>
                <w:noProof/>
                <w:webHidden/>
              </w:rPr>
              <w:tab/>
            </w:r>
            <w:r>
              <w:rPr>
                <w:noProof/>
                <w:webHidden/>
              </w:rPr>
              <w:fldChar w:fldCharType="begin"/>
            </w:r>
            <w:r>
              <w:rPr>
                <w:noProof/>
                <w:webHidden/>
              </w:rPr>
              <w:instrText xml:space="preserve"> PAGEREF _Toc450241371 \h </w:instrText>
            </w:r>
            <w:r>
              <w:rPr>
                <w:noProof/>
                <w:webHidden/>
              </w:rPr>
            </w:r>
            <w:r>
              <w:rPr>
                <w:noProof/>
                <w:webHidden/>
              </w:rPr>
              <w:fldChar w:fldCharType="separate"/>
            </w:r>
            <w:r w:rsidR="00123971">
              <w:rPr>
                <w:noProof/>
                <w:webHidden/>
              </w:rPr>
              <w:t>20</w:t>
            </w:r>
            <w:r>
              <w:rPr>
                <w:noProof/>
                <w:webHidden/>
              </w:rPr>
              <w:fldChar w:fldCharType="end"/>
            </w:r>
          </w:hyperlink>
        </w:p>
        <w:p w14:paraId="41F01E28" w14:textId="77777777" w:rsidR="00983177" w:rsidRDefault="00983177">
          <w:pPr>
            <w:pStyle w:val="TOC2"/>
            <w:rPr>
              <w:rFonts w:asciiTheme="minorHAnsi" w:eastAsiaTheme="minorEastAsia" w:hAnsiTheme="minorHAnsi" w:cstheme="minorBidi"/>
              <w:noProof/>
              <w:sz w:val="24"/>
              <w:szCs w:val="24"/>
            </w:rPr>
          </w:pPr>
          <w:hyperlink w:anchor="_Toc450241372" w:history="1">
            <w:r w:rsidRPr="00134E19">
              <w:rPr>
                <w:rStyle w:val="Hyperlink"/>
                <w:noProof/>
              </w:rPr>
              <w:t>Response</w:t>
            </w:r>
            <w:r>
              <w:rPr>
                <w:noProof/>
                <w:webHidden/>
              </w:rPr>
              <w:tab/>
            </w:r>
            <w:r>
              <w:rPr>
                <w:noProof/>
                <w:webHidden/>
              </w:rPr>
              <w:fldChar w:fldCharType="begin"/>
            </w:r>
            <w:r>
              <w:rPr>
                <w:noProof/>
                <w:webHidden/>
              </w:rPr>
              <w:instrText xml:space="preserve"> PAGEREF _Toc450241372 \h </w:instrText>
            </w:r>
            <w:r>
              <w:rPr>
                <w:noProof/>
                <w:webHidden/>
              </w:rPr>
            </w:r>
            <w:r>
              <w:rPr>
                <w:noProof/>
                <w:webHidden/>
              </w:rPr>
              <w:fldChar w:fldCharType="separate"/>
            </w:r>
            <w:r w:rsidR="00123971">
              <w:rPr>
                <w:noProof/>
                <w:webHidden/>
              </w:rPr>
              <w:t>21</w:t>
            </w:r>
            <w:r>
              <w:rPr>
                <w:noProof/>
                <w:webHidden/>
              </w:rPr>
              <w:fldChar w:fldCharType="end"/>
            </w:r>
          </w:hyperlink>
        </w:p>
        <w:p w14:paraId="33C1C018" w14:textId="77777777" w:rsidR="00983177" w:rsidRDefault="00983177">
          <w:pPr>
            <w:pStyle w:val="TOC2"/>
            <w:rPr>
              <w:rFonts w:asciiTheme="minorHAnsi" w:eastAsiaTheme="minorEastAsia" w:hAnsiTheme="minorHAnsi" w:cstheme="minorBidi"/>
              <w:noProof/>
              <w:sz w:val="24"/>
              <w:szCs w:val="24"/>
            </w:rPr>
          </w:pPr>
          <w:hyperlink w:anchor="_Toc450241373" w:history="1">
            <w:r w:rsidRPr="00134E19">
              <w:rPr>
                <w:rStyle w:val="Hyperlink"/>
                <w:noProof/>
              </w:rPr>
              <w:t>Examples</w:t>
            </w:r>
            <w:r>
              <w:rPr>
                <w:noProof/>
                <w:webHidden/>
              </w:rPr>
              <w:tab/>
            </w:r>
            <w:r>
              <w:rPr>
                <w:noProof/>
                <w:webHidden/>
              </w:rPr>
              <w:fldChar w:fldCharType="begin"/>
            </w:r>
            <w:r>
              <w:rPr>
                <w:noProof/>
                <w:webHidden/>
              </w:rPr>
              <w:instrText xml:space="preserve"> PAGEREF _Toc450241373 \h </w:instrText>
            </w:r>
            <w:r>
              <w:rPr>
                <w:noProof/>
                <w:webHidden/>
              </w:rPr>
            </w:r>
            <w:r>
              <w:rPr>
                <w:noProof/>
                <w:webHidden/>
              </w:rPr>
              <w:fldChar w:fldCharType="separate"/>
            </w:r>
            <w:r w:rsidR="00123971">
              <w:rPr>
                <w:noProof/>
                <w:webHidden/>
              </w:rPr>
              <w:t>21</w:t>
            </w:r>
            <w:r>
              <w:rPr>
                <w:noProof/>
                <w:webHidden/>
              </w:rPr>
              <w:fldChar w:fldCharType="end"/>
            </w:r>
          </w:hyperlink>
        </w:p>
        <w:p w14:paraId="2AF33136" w14:textId="77777777" w:rsidR="00983177" w:rsidRDefault="00983177">
          <w:pPr>
            <w:pStyle w:val="TOC1"/>
            <w:rPr>
              <w:rFonts w:asciiTheme="minorHAnsi" w:eastAsiaTheme="minorEastAsia" w:hAnsiTheme="minorHAnsi" w:cstheme="minorBidi"/>
              <w:noProof/>
              <w:sz w:val="24"/>
              <w:szCs w:val="24"/>
            </w:rPr>
          </w:pPr>
          <w:hyperlink w:anchor="_Toc450241374" w:history="1">
            <w:r w:rsidRPr="00134E19">
              <w:rPr>
                <w:rStyle w:val="Hyperlink"/>
                <w:noProof/>
              </w:rPr>
              <w:t>/alterOpportunityExpiration (POST)</w:t>
            </w:r>
            <w:r>
              <w:rPr>
                <w:noProof/>
                <w:webHidden/>
              </w:rPr>
              <w:tab/>
            </w:r>
            <w:r>
              <w:rPr>
                <w:noProof/>
                <w:webHidden/>
              </w:rPr>
              <w:fldChar w:fldCharType="begin"/>
            </w:r>
            <w:r>
              <w:rPr>
                <w:noProof/>
                <w:webHidden/>
              </w:rPr>
              <w:instrText xml:space="preserve"> PAGEREF _Toc450241374 \h </w:instrText>
            </w:r>
            <w:r>
              <w:rPr>
                <w:noProof/>
                <w:webHidden/>
              </w:rPr>
            </w:r>
            <w:r>
              <w:rPr>
                <w:noProof/>
                <w:webHidden/>
              </w:rPr>
              <w:fldChar w:fldCharType="separate"/>
            </w:r>
            <w:r w:rsidR="00123971">
              <w:rPr>
                <w:noProof/>
                <w:webHidden/>
              </w:rPr>
              <w:t>22</w:t>
            </w:r>
            <w:r>
              <w:rPr>
                <w:noProof/>
                <w:webHidden/>
              </w:rPr>
              <w:fldChar w:fldCharType="end"/>
            </w:r>
          </w:hyperlink>
        </w:p>
        <w:p w14:paraId="4EB3ABF3" w14:textId="77777777" w:rsidR="00983177" w:rsidRDefault="00983177">
          <w:pPr>
            <w:pStyle w:val="TOC2"/>
            <w:rPr>
              <w:rFonts w:asciiTheme="minorHAnsi" w:eastAsiaTheme="minorEastAsia" w:hAnsiTheme="minorHAnsi" w:cstheme="minorBidi"/>
              <w:noProof/>
              <w:sz w:val="24"/>
              <w:szCs w:val="24"/>
            </w:rPr>
          </w:pPr>
          <w:hyperlink w:anchor="_Toc450241375" w:history="1">
            <w:r w:rsidRPr="00134E19">
              <w:rPr>
                <w:rStyle w:val="Hyperlink"/>
                <w:noProof/>
              </w:rPr>
              <w:t>Overview</w:t>
            </w:r>
            <w:r>
              <w:rPr>
                <w:noProof/>
                <w:webHidden/>
              </w:rPr>
              <w:tab/>
            </w:r>
            <w:r>
              <w:rPr>
                <w:noProof/>
                <w:webHidden/>
              </w:rPr>
              <w:fldChar w:fldCharType="begin"/>
            </w:r>
            <w:r>
              <w:rPr>
                <w:noProof/>
                <w:webHidden/>
              </w:rPr>
              <w:instrText xml:space="preserve"> PAGEREF _Toc450241375 \h </w:instrText>
            </w:r>
            <w:r>
              <w:rPr>
                <w:noProof/>
                <w:webHidden/>
              </w:rPr>
            </w:r>
            <w:r>
              <w:rPr>
                <w:noProof/>
                <w:webHidden/>
              </w:rPr>
              <w:fldChar w:fldCharType="separate"/>
            </w:r>
            <w:r w:rsidR="00123971">
              <w:rPr>
                <w:noProof/>
                <w:webHidden/>
              </w:rPr>
              <w:t>22</w:t>
            </w:r>
            <w:r>
              <w:rPr>
                <w:noProof/>
                <w:webHidden/>
              </w:rPr>
              <w:fldChar w:fldCharType="end"/>
            </w:r>
          </w:hyperlink>
        </w:p>
        <w:p w14:paraId="5DD8601E" w14:textId="77777777" w:rsidR="00983177" w:rsidRDefault="00983177">
          <w:pPr>
            <w:pStyle w:val="TOC2"/>
            <w:rPr>
              <w:rFonts w:asciiTheme="minorHAnsi" w:eastAsiaTheme="minorEastAsia" w:hAnsiTheme="minorHAnsi" w:cstheme="minorBidi"/>
              <w:noProof/>
              <w:sz w:val="24"/>
              <w:szCs w:val="24"/>
            </w:rPr>
          </w:pPr>
          <w:hyperlink w:anchor="_Toc450241376" w:history="1">
            <w:r w:rsidRPr="00134E19">
              <w:rPr>
                <w:rStyle w:val="Hyperlink"/>
                <w:noProof/>
              </w:rPr>
              <w:t>HTTP Request [Private API]</w:t>
            </w:r>
            <w:r>
              <w:rPr>
                <w:noProof/>
                <w:webHidden/>
              </w:rPr>
              <w:tab/>
            </w:r>
            <w:r>
              <w:rPr>
                <w:noProof/>
                <w:webHidden/>
              </w:rPr>
              <w:fldChar w:fldCharType="begin"/>
            </w:r>
            <w:r>
              <w:rPr>
                <w:noProof/>
                <w:webHidden/>
              </w:rPr>
              <w:instrText xml:space="preserve"> PAGEREF _Toc450241376 \h </w:instrText>
            </w:r>
            <w:r>
              <w:rPr>
                <w:noProof/>
                <w:webHidden/>
              </w:rPr>
            </w:r>
            <w:r>
              <w:rPr>
                <w:noProof/>
                <w:webHidden/>
              </w:rPr>
              <w:fldChar w:fldCharType="separate"/>
            </w:r>
            <w:r w:rsidR="00123971">
              <w:rPr>
                <w:noProof/>
                <w:webHidden/>
              </w:rPr>
              <w:t>22</w:t>
            </w:r>
            <w:r>
              <w:rPr>
                <w:noProof/>
                <w:webHidden/>
              </w:rPr>
              <w:fldChar w:fldCharType="end"/>
            </w:r>
          </w:hyperlink>
        </w:p>
        <w:p w14:paraId="50EC4CBE" w14:textId="77777777" w:rsidR="00983177" w:rsidRDefault="00983177">
          <w:pPr>
            <w:pStyle w:val="TOC2"/>
            <w:rPr>
              <w:rFonts w:asciiTheme="minorHAnsi" w:eastAsiaTheme="minorEastAsia" w:hAnsiTheme="minorHAnsi" w:cstheme="minorBidi"/>
              <w:noProof/>
              <w:sz w:val="24"/>
              <w:szCs w:val="24"/>
            </w:rPr>
          </w:pPr>
          <w:hyperlink w:anchor="_Toc450241377" w:history="1">
            <w:r w:rsidRPr="00134E19">
              <w:rPr>
                <w:rStyle w:val="Hyperlink"/>
                <w:noProof/>
              </w:rPr>
              <w:t>Path Parameters</w:t>
            </w:r>
            <w:r>
              <w:rPr>
                <w:noProof/>
                <w:webHidden/>
              </w:rPr>
              <w:tab/>
            </w:r>
            <w:r>
              <w:rPr>
                <w:noProof/>
                <w:webHidden/>
              </w:rPr>
              <w:fldChar w:fldCharType="begin"/>
            </w:r>
            <w:r>
              <w:rPr>
                <w:noProof/>
                <w:webHidden/>
              </w:rPr>
              <w:instrText xml:space="preserve"> PAGEREF _Toc450241377 \h </w:instrText>
            </w:r>
            <w:r>
              <w:rPr>
                <w:noProof/>
                <w:webHidden/>
              </w:rPr>
            </w:r>
            <w:r>
              <w:rPr>
                <w:noProof/>
                <w:webHidden/>
              </w:rPr>
              <w:fldChar w:fldCharType="separate"/>
            </w:r>
            <w:r w:rsidR="00123971">
              <w:rPr>
                <w:noProof/>
                <w:webHidden/>
              </w:rPr>
              <w:t>22</w:t>
            </w:r>
            <w:r>
              <w:rPr>
                <w:noProof/>
                <w:webHidden/>
              </w:rPr>
              <w:fldChar w:fldCharType="end"/>
            </w:r>
          </w:hyperlink>
        </w:p>
        <w:p w14:paraId="1448F9CE" w14:textId="77777777" w:rsidR="00983177" w:rsidRDefault="00983177">
          <w:pPr>
            <w:pStyle w:val="TOC2"/>
            <w:rPr>
              <w:rFonts w:asciiTheme="minorHAnsi" w:eastAsiaTheme="minorEastAsia" w:hAnsiTheme="minorHAnsi" w:cstheme="minorBidi"/>
              <w:noProof/>
              <w:sz w:val="24"/>
              <w:szCs w:val="24"/>
            </w:rPr>
          </w:pPr>
          <w:hyperlink w:anchor="_Toc450241378" w:history="1">
            <w:r w:rsidRPr="00134E19">
              <w:rPr>
                <w:rStyle w:val="Hyperlink"/>
                <w:noProof/>
              </w:rPr>
              <w:t>Request Parameters</w:t>
            </w:r>
            <w:r>
              <w:rPr>
                <w:noProof/>
                <w:webHidden/>
              </w:rPr>
              <w:tab/>
            </w:r>
            <w:r>
              <w:rPr>
                <w:noProof/>
                <w:webHidden/>
              </w:rPr>
              <w:fldChar w:fldCharType="begin"/>
            </w:r>
            <w:r>
              <w:rPr>
                <w:noProof/>
                <w:webHidden/>
              </w:rPr>
              <w:instrText xml:space="preserve"> PAGEREF _Toc450241378 \h </w:instrText>
            </w:r>
            <w:r>
              <w:rPr>
                <w:noProof/>
                <w:webHidden/>
              </w:rPr>
            </w:r>
            <w:r>
              <w:rPr>
                <w:noProof/>
                <w:webHidden/>
              </w:rPr>
              <w:fldChar w:fldCharType="separate"/>
            </w:r>
            <w:r w:rsidR="00123971">
              <w:rPr>
                <w:noProof/>
                <w:webHidden/>
              </w:rPr>
              <w:t>22</w:t>
            </w:r>
            <w:r>
              <w:rPr>
                <w:noProof/>
                <w:webHidden/>
              </w:rPr>
              <w:fldChar w:fldCharType="end"/>
            </w:r>
          </w:hyperlink>
        </w:p>
        <w:p w14:paraId="4EA41313" w14:textId="77777777" w:rsidR="00983177" w:rsidRDefault="00983177">
          <w:pPr>
            <w:pStyle w:val="TOC2"/>
            <w:rPr>
              <w:rFonts w:asciiTheme="minorHAnsi" w:eastAsiaTheme="minorEastAsia" w:hAnsiTheme="minorHAnsi" w:cstheme="minorBidi"/>
              <w:noProof/>
              <w:sz w:val="24"/>
              <w:szCs w:val="24"/>
            </w:rPr>
          </w:pPr>
          <w:hyperlink w:anchor="_Toc450241379" w:history="1">
            <w:r w:rsidRPr="00134E19">
              <w:rPr>
                <w:rStyle w:val="Hyperlink"/>
                <w:noProof/>
              </w:rPr>
              <w:t>Request Header</w:t>
            </w:r>
            <w:r>
              <w:rPr>
                <w:noProof/>
                <w:webHidden/>
              </w:rPr>
              <w:tab/>
            </w:r>
            <w:r>
              <w:rPr>
                <w:noProof/>
                <w:webHidden/>
              </w:rPr>
              <w:fldChar w:fldCharType="begin"/>
            </w:r>
            <w:r>
              <w:rPr>
                <w:noProof/>
                <w:webHidden/>
              </w:rPr>
              <w:instrText xml:space="preserve"> PAGEREF _Toc450241379 \h </w:instrText>
            </w:r>
            <w:r>
              <w:rPr>
                <w:noProof/>
                <w:webHidden/>
              </w:rPr>
            </w:r>
            <w:r>
              <w:rPr>
                <w:noProof/>
                <w:webHidden/>
              </w:rPr>
              <w:fldChar w:fldCharType="separate"/>
            </w:r>
            <w:r w:rsidR="00123971">
              <w:rPr>
                <w:noProof/>
                <w:webHidden/>
              </w:rPr>
              <w:t>22</w:t>
            </w:r>
            <w:r>
              <w:rPr>
                <w:noProof/>
                <w:webHidden/>
              </w:rPr>
              <w:fldChar w:fldCharType="end"/>
            </w:r>
          </w:hyperlink>
        </w:p>
        <w:p w14:paraId="077CA56F" w14:textId="77777777" w:rsidR="00983177" w:rsidRDefault="00983177">
          <w:pPr>
            <w:pStyle w:val="TOC2"/>
            <w:rPr>
              <w:rFonts w:asciiTheme="minorHAnsi" w:eastAsiaTheme="minorEastAsia" w:hAnsiTheme="minorHAnsi" w:cstheme="minorBidi"/>
              <w:noProof/>
              <w:sz w:val="24"/>
              <w:szCs w:val="24"/>
            </w:rPr>
          </w:pPr>
          <w:hyperlink w:anchor="_Toc450241380" w:history="1">
            <w:r w:rsidRPr="00134E19">
              <w:rPr>
                <w:rStyle w:val="Hyperlink"/>
                <w:noProof/>
              </w:rPr>
              <w:t>Request Body</w:t>
            </w:r>
            <w:r>
              <w:rPr>
                <w:noProof/>
                <w:webHidden/>
              </w:rPr>
              <w:tab/>
            </w:r>
            <w:r>
              <w:rPr>
                <w:noProof/>
                <w:webHidden/>
              </w:rPr>
              <w:fldChar w:fldCharType="begin"/>
            </w:r>
            <w:r>
              <w:rPr>
                <w:noProof/>
                <w:webHidden/>
              </w:rPr>
              <w:instrText xml:space="preserve"> PAGEREF _Toc450241380 \h </w:instrText>
            </w:r>
            <w:r>
              <w:rPr>
                <w:noProof/>
                <w:webHidden/>
              </w:rPr>
            </w:r>
            <w:r>
              <w:rPr>
                <w:noProof/>
                <w:webHidden/>
              </w:rPr>
              <w:fldChar w:fldCharType="separate"/>
            </w:r>
            <w:r w:rsidR="00123971">
              <w:rPr>
                <w:noProof/>
                <w:webHidden/>
              </w:rPr>
              <w:t>22</w:t>
            </w:r>
            <w:r>
              <w:rPr>
                <w:noProof/>
                <w:webHidden/>
              </w:rPr>
              <w:fldChar w:fldCharType="end"/>
            </w:r>
          </w:hyperlink>
        </w:p>
        <w:p w14:paraId="53E34B85" w14:textId="77777777" w:rsidR="00983177" w:rsidRDefault="00983177">
          <w:pPr>
            <w:pStyle w:val="TOC2"/>
            <w:rPr>
              <w:rFonts w:asciiTheme="minorHAnsi" w:eastAsiaTheme="minorEastAsia" w:hAnsiTheme="minorHAnsi" w:cstheme="minorBidi"/>
              <w:noProof/>
              <w:sz w:val="24"/>
              <w:szCs w:val="24"/>
            </w:rPr>
          </w:pPr>
          <w:hyperlink w:anchor="_Toc450241381" w:history="1">
            <w:r w:rsidRPr="00134E19">
              <w:rPr>
                <w:rStyle w:val="Hyperlink"/>
                <w:noProof/>
              </w:rPr>
              <w:t>Response</w:t>
            </w:r>
            <w:r>
              <w:rPr>
                <w:noProof/>
                <w:webHidden/>
              </w:rPr>
              <w:tab/>
            </w:r>
            <w:r>
              <w:rPr>
                <w:noProof/>
                <w:webHidden/>
              </w:rPr>
              <w:fldChar w:fldCharType="begin"/>
            </w:r>
            <w:r>
              <w:rPr>
                <w:noProof/>
                <w:webHidden/>
              </w:rPr>
              <w:instrText xml:space="preserve"> PAGEREF _Toc450241381 \h </w:instrText>
            </w:r>
            <w:r>
              <w:rPr>
                <w:noProof/>
                <w:webHidden/>
              </w:rPr>
            </w:r>
            <w:r>
              <w:rPr>
                <w:noProof/>
                <w:webHidden/>
              </w:rPr>
              <w:fldChar w:fldCharType="separate"/>
            </w:r>
            <w:r w:rsidR="00123971">
              <w:rPr>
                <w:noProof/>
                <w:webHidden/>
              </w:rPr>
              <w:t>23</w:t>
            </w:r>
            <w:r>
              <w:rPr>
                <w:noProof/>
                <w:webHidden/>
              </w:rPr>
              <w:fldChar w:fldCharType="end"/>
            </w:r>
          </w:hyperlink>
        </w:p>
        <w:p w14:paraId="51D50FFF" w14:textId="77777777" w:rsidR="00983177" w:rsidRDefault="00983177">
          <w:pPr>
            <w:pStyle w:val="TOC2"/>
            <w:rPr>
              <w:rFonts w:asciiTheme="minorHAnsi" w:eastAsiaTheme="minorEastAsia" w:hAnsiTheme="minorHAnsi" w:cstheme="minorBidi"/>
              <w:noProof/>
              <w:sz w:val="24"/>
              <w:szCs w:val="24"/>
            </w:rPr>
          </w:pPr>
          <w:hyperlink w:anchor="_Toc450241382" w:history="1">
            <w:r w:rsidRPr="00134E19">
              <w:rPr>
                <w:rStyle w:val="Hyperlink"/>
                <w:noProof/>
              </w:rPr>
              <w:t>Request Header</w:t>
            </w:r>
            <w:r>
              <w:rPr>
                <w:noProof/>
                <w:webHidden/>
              </w:rPr>
              <w:tab/>
            </w:r>
            <w:r>
              <w:rPr>
                <w:noProof/>
                <w:webHidden/>
              </w:rPr>
              <w:fldChar w:fldCharType="begin"/>
            </w:r>
            <w:r>
              <w:rPr>
                <w:noProof/>
                <w:webHidden/>
              </w:rPr>
              <w:instrText xml:space="preserve"> PAGEREF _Toc450241382 \h </w:instrText>
            </w:r>
            <w:r>
              <w:rPr>
                <w:noProof/>
                <w:webHidden/>
              </w:rPr>
            </w:r>
            <w:r>
              <w:rPr>
                <w:noProof/>
                <w:webHidden/>
              </w:rPr>
              <w:fldChar w:fldCharType="separate"/>
            </w:r>
            <w:r w:rsidR="00123971">
              <w:rPr>
                <w:noProof/>
                <w:webHidden/>
              </w:rPr>
              <w:t>23</w:t>
            </w:r>
            <w:r>
              <w:rPr>
                <w:noProof/>
                <w:webHidden/>
              </w:rPr>
              <w:fldChar w:fldCharType="end"/>
            </w:r>
          </w:hyperlink>
        </w:p>
        <w:p w14:paraId="75D38BF1" w14:textId="77777777" w:rsidR="00983177" w:rsidRDefault="00983177">
          <w:pPr>
            <w:pStyle w:val="TOC2"/>
            <w:rPr>
              <w:rFonts w:asciiTheme="minorHAnsi" w:eastAsiaTheme="minorEastAsia" w:hAnsiTheme="minorHAnsi" w:cstheme="minorBidi"/>
              <w:noProof/>
              <w:sz w:val="24"/>
              <w:szCs w:val="24"/>
            </w:rPr>
          </w:pPr>
          <w:hyperlink w:anchor="_Toc450241383" w:history="1">
            <w:r w:rsidRPr="00134E19">
              <w:rPr>
                <w:rStyle w:val="Hyperlink"/>
                <w:noProof/>
              </w:rPr>
              <w:t>Request Body</w:t>
            </w:r>
            <w:r>
              <w:rPr>
                <w:noProof/>
                <w:webHidden/>
              </w:rPr>
              <w:tab/>
            </w:r>
            <w:r>
              <w:rPr>
                <w:noProof/>
                <w:webHidden/>
              </w:rPr>
              <w:fldChar w:fldCharType="begin"/>
            </w:r>
            <w:r>
              <w:rPr>
                <w:noProof/>
                <w:webHidden/>
              </w:rPr>
              <w:instrText xml:space="preserve"> PAGEREF _Toc450241383 \h </w:instrText>
            </w:r>
            <w:r>
              <w:rPr>
                <w:noProof/>
                <w:webHidden/>
              </w:rPr>
            </w:r>
            <w:r>
              <w:rPr>
                <w:noProof/>
                <w:webHidden/>
              </w:rPr>
              <w:fldChar w:fldCharType="separate"/>
            </w:r>
            <w:r w:rsidR="00123971">
              <w:rPr>
                <w:noProof/>
                <w:webHidden/>
              </w:rPr>
              <w:t>23</w:t>
            </w:r>
            <w:r>
              <w:rPr>
                <w:noProof/>
                <w:webHidden/>
              </w:rPr>
              <w:fldChar w:fldCharType="end"/>
            </w:r>
          </w:hyperlink>
        </w:p>
        <w:p w14:paraId="4FAC8261" w14:textId="77777777" w:rsidR="00983177" w:rsidRDefault="00983177">
          <w:pPr>
            <w:pStyle w:val="TOC2"/>
            <w:rPr>
              <w:rFonts w:asciiTheme="minorHAnsi" w:eastAsiaTheme="minorEastAsia" w:hAnsiTheme="minorHAnsi" w:cstheme="minorBidi"/>
              <w:noProof/>
              <w:sz w:val="24"/>
              <w:szCs w:val="24"/>
            </w:rPr>
          </w:pPr>
          <w:hyperlink w:anchor="_Toc450241384" w:history="1">
            <w:r w:rsidRPr="00134E19">
              <w:rPr>
                <w:rStyle w:val="Hyperlink"/>
                <w:noProof/>
              </w:rPr>
              <w:t>Response</w:t>
            </w:r>
            <w:r>
              <w:rPr>
                <w:noProof/>
                <w:webHidden/>
              </w:rPr>
              <w:tab/>
            </w:r>
            <w:r>
              <w:rPr>
                <w:noProof/>
                <w:webHidden/>
              </w:rPr>
              <w:fldChar w:fldCharType="begin"/>
            </w:r>
            <w:r>
              <w:rPr>
                <w:noProof/>
                <w:webHidden/>
              </w:rPr>
              <w:instrText xml:space="preserve"> PAGEREF _Toc450241384 \h </w:instrText>
            </w:r>
            <w:r>
              <w:rPr>
                <w:noProof/>
                <w:webHidden/>
              </w:rPr>
            </w:r>
            <w:r>
              <w:rPr>
                <w:noProof/>
                <w:webHidden/>
              </w:rPr>
              <w:fldChar w:fldCharType="separate"/>
            </w:r>
            <w:r w:rsidR="00123971">
              <w:rPr>
                <w:noProof/>
                <w:webHidden/>
              </w:rPr>
              <w:t>23</w:t>
            </w:r>
            <w:r>
              <w:rPr>
                <w:noProof/>
                <w:webHidden/>
              </w:rPr>
              <w:fldChar w:fldCharType="end"/>
            </w:r>
          </w:hyperlink>
        </w:p>
        <w:p w14:paraId="28129762" w14:textId="77777777" w:rsidR="00983177" w:rsidRDefault="00983177">
          <w:pPr>
            <w:pStyle w:val="TOC2"/>
            <w:rPr>
              <w:rFonts w:asciiTheme="minorHAnsi" w:eastAsiaTheme="minorEastAsia" w:hAnsiTheme="minorHAnsi" w:cstheme="minorBidi"/>
              <w:noProof/>
              <w:sz w:val="24"/>
              <w:szCs w:val="24"/>
            </w:rPr>
          </w:pPr>
          <w:hyperlink w:anchor="_Toc450241385" w:history="1">
            <w:r w:rsidRPr="00134E19">
              <w:rPr>
                <w:rStyle w:val="Hyperlink"/>
                <w:noProof/>
              </w:rPr>
              <w:t>Examples</w:t>
            </w:r>
            <w:r>
              <w:rPr>
                <w:noProof/>
                <w:webHidden/>
              </w:rPr>
              <w:tab/>
            </w:r>
            <w:r>
              <w:rPr>
                <w:noProof/>
                <w:webHidden/>
              </w:rPr>
              <w:fldChar w:fldCharType="begin"/>
            </w:r>
            <w:r>
              <w:rPr>
                <w:noProof/>
                <w:webHidden/>
              </w:rPr>
              <w:instrText xml:space="preserve"> PAGEREF _Toc450241385 \h </w:instrText>
            </w:r>
            <w:r>
              <w:rPr>
                <w:noProof/>
                <w:webHidden/>
              </w:rPr>
            </w:r>
            <w:r>
              <w:rPr>
                <w:noProof/>
                <w:webHidden/>
              </w:rPr>
              <w:fldChar w:fldCharType="separate"/>
            </w:r>
            <w:r w:rsidR="00123971">
              <w:rPr>
                <w:noProof/>
                <w:webHidden/>
              </w:rPr>
              <w:t>23</w:t>
            </w:r>
            <w:r>
              <w:rPr>
                <w:noProof/>
                <w:webHidden/>
              </w:rPr>
              <w:fldChar w:fldCharType="end"/>
            </w:r>
          </w:hyperlink>
        </w:p>
        <w:p w14:paraId="6C4663C4" w14:textId="77777777" w:rsidR="00983177" w:rsidRDefault="00983177">
          <w:pPr>
            <w:pStyle w:val="TOC1"/>
            <w:rPr>
              <w:rFonts w:asciiTheme="minorHAnsi" w:eastAsiaTheme="minorEastAsia" w:hAnsiTheme="minorHAnsi" w:cstheme="minorBidi"/>
              <w:noProof/>
              <w:sz w:val="24"/>
              <w:szCs w:val="24"/>
            </w:rPr>
          </w:pPr>
          <w:hyperlink w:anchor="_Toc450241386" w:history="1">
            <w:r w:rsidRPr="00134E19">
              <w:rPr>
                <w:rStyle w:val="Hyperlink"/>
                <w:noProof/>
              </w:rPr>
              <w:t>/setOpportunitySegmentPerm (POST)</w:t>
            </w:r>
            <w:r>
              <w:rPr>
                <w:noProof/>
                <w:webHidden/>
              </w:rPr>
              <w:tab/>
            </w:r>
            <w:r>
              <w:rPr>
                <w:noProof/>
                <w:webHidden/>
              </w:rPr>
              <w:fldChar w:fldCharType="begin"/>
            </w:r>
            <w:r>
              <w:rPr>
                <w:noProof/>
                <w:webHidden/>
              </w:rPr>
              <w:instrText xml:space="preserve"> PAGEREF _Toc450241386 \h </w:instrText>
            </w:r>
            <w:r>
              <w:rPr>
                <w:noProof/>
                <w:webHidden/>
              </w:rPr>
            </w:r>
            <w:r>
              <w:rPr>
                <w:noProof/>
                <w:webHidden/>
              </w:rPr>
              <w:fldChar w:fldCharType="separate"/>
            </w:r>
            <w:r w:rsidR="00123971">
              <w:rPr>
                <w:noProof/>
                <w:webHidden/>
              </w:rPr>
              <w:t>25</w:t>
            </w:r>
            <w:r>
              <w:rPr>
                <w:noProof/>
                <w:webHidden/>
              </w:rPr>
              <w:fldChar w:fldCharType="end"/>
            </w:r>
          </w:hyperlink>
        </w:p>
        <w:p w14:paraId="636E35E2" w14:textId="77777777" w:rsidR="00983177" w:rsidRDefault="00983177">
          <w:pPr>
            <w:pStyle w:val="TOC2"/>
            <w:rPr>
              <w:rFonts w:asciiTheme="minorHAnsi" w:eastAsiaTheme="minorEastAsia" w:hAnsiTheme="minorHAnsi" w:cstheme="minorBidi"/>
              <w:noProof/>
              <w:sz w:val="24"/>
              <w:szCs w:val="24"/>
            </w:rPr>
          </w:pPr>
          <w:hyperlink w:anchor="_Toc450241387" w:history="1">
            <w:r w:rsidRPr="00134E19">
              <w:rPr>
                <w:rStyle w:val="Hyperlink"/>
                <w:noProof/>
              </w:rPr>
              <w:t>Overview</w:t>
            </w:r>
            <w:r>
              <w:rPr>
                <w:noProof/>
                <w:webHidden/>
              </w:rPr>
              <w:tab/>
            </w:r>
            <w:r>
              <w:rPr>
                <w:noProof/>
                <w:webHidden/>
              </w:rPr>
              <w:fldChar w:fldCharType="begin"/>
            </w:r>
            <w:r>
              <w:rPr>
                <w:noProof/>
                <w:webHidden/>
              </w:rPr>
              <w:instrText xml:space="preserve"> PAGEREF _Toc450241387 \h </w:instrText>
            </w:r>
            <w:r>
              <w:rPr>
                <w:noProof/>
                <w:webHidden/>
              </w:rPr>
            </w:r>
            <w:r>
              <w:rPr>
                <w:noProof/>
                <w:webHidden/>
              </w:rPr>
              <w:fldChar w:fldCharType="separate"/>
            </w:r>
            <w:r w:rsidR="00123971">
              <w:rPr>
                <w:noProof/>
                <w:webHidden/>
              </w:rPr>
              <w:t>25</w:t>
            </w:r>
            <w:r>
              <w:rPr>
                <w:noProof/>
                <w:webHidden/>
              </w:rPr>
              <w:fldChar w:fldCharType="end"/>
            </w:r>
          </w:hyperlink>
        </w:p>
        <w:p w14:paraId="16161DA9" w14:textId="77777777" w:rsidR="00983177" w:rsidRDefault="00983177">
          <w:pPr>
            <w:pStyle w:val="TOC2"/>
            <w:rPr>
              <w:rFonts w:asciiTheme="minorHAnsi" w:eastAsiaTheme="minorEastAsia" w:hAnsiTheme="minorHAnsi" w:cstheme="minorBidi"/>
              <w:noProof/>
              <w:sz w:val="24"/>
              <w:szCs w:val="24"/>
            </w:rPr>
          </w:pPr>
          <w:hyperlink w:anchor="_Toc450241388" w:history="1">
            <w:r w:rsidRPr="00134E19">
              <w:rPr>
                <w:rStyle w:val="Hyperlink"/>
                <w:noProof/>
              </w:rPr>
              <w:t>HTTP Request [Private API]</w:t>
            </w:r>
            <w:r>
              <w:rPr>
                <w:noProof/>
                <w:webHidden/>
              </w:rPr>
              <w:tab/>
            </w:r>
            <w:r>
              <w:rPr>
                <w:noProof/>
                <w:webHidden/>
              </w:rPr>
              <w:fldChar w:fldCharType="begin"/>
            </w:r>
            <w:r>
              <w:rPr>
                <w:noProof/>
                <w:webHidden/>
              </w:rPr>
              <w:instrText xml:space="preserve"> PAGEREF _Toc450241388 \h </w:instrText>
            </w:r>
            <w:r>
              <w:rPr>
                <w:noProof/>
                <w:webHidden/>
              </w:rPr>
            </w:r>
            <w:r>
              <w:rPr>
                <w:noProof/>
                <w:webHidden/>
              </w:rPr>
              <w:fldChar w:fldCharType="separate"/>
            </w:r>
            <w:r w:rsidR="00123971">
              <w:rPr>
                <w:noProof/>
                <w:webHidden/>
              </w:rPr>
              <w:t>25</w:t>
            </w:r>
            <w:r>
              <w:rPr>
                <w:noProof/>
                <w:webHidden/>
              </w:rPr>
              <w:fldChar w:fldCharType="end"/>
            </w:r>
          </w:hyperlink>
        </w:p>
        <w:p w14:paraId="697C87DA" w14:textId="77777777" w:rsidR="00983177" w:rsidRDefault="00983177">
          <w:pPr>
            <w:pStyle w:val="TOC2"/>
            <w:rPr>
              <w:rFonts w:asciiTheme="minorHAnsi" w:eastAsiaTheme="minorEastAsia" w:hAnsiTheme="minorHAnsi" w:cstheme="minorBidi"/>
              <w:noProof/>
              <w:sz w:val="24"/>
              <w:szCs w:val="24"/>
            </w:rPr>
          </w:pPr>
          <w:hyperlink w:anchor="_Toc450241389" w:history="1">
            <w:r w:rsidRPr="00134E19">
              <w:rPr>
                <w:rStyle w:val="Hyperlink"/>
                <w:noProof/>
              </w:rPr>
              <w:t>Path Parameters</w:t>
            </w:r>
            <w:r>
              <w:rPr>
                <w:noProof/>
                <w:webHidden/>
              </w:rPr>
              <w:tab/>
            </w:r>
            <w:r>
              <w:rPr>
                <w:noProof/>
                <w:webHidden/>
              </w:rPr>
              <w:fldChar w:fldCharType="begin"/>
            </w:r>
            <w:r>
              <w:rPr>
                <w:noProof/>
                <w:webHidden/>
              </w:rPr>
              <w:instrText xml:space="preserve"> PAGEREF _Toc450241389 \h </w:instrText>
            </w:r>
            <w:r>
              <w:rPr>
                <w:noProof/>
                <w:webHidden/>
              </w:rPr>
            </w:r>
            <w:r>
              <w:rPr>
                <w:noProof/>
                <w:webHidden/>
              </w:rPr>
              <w:fldChar w:fldCharType="separate"/>
            </w:r>
            <w:r w:rsidR="00123971">
              <w:rPr>
                <w:noProof/>
                <w:webHidden/>
              </w:rPr>
              <w:t>25</w:t>
            </w:r>
            <w:r>
              <w:rPr>
                <w:noProof/>
                <w:webHidden/>
              </w:rPr>
              <w:fldChar w:fldCharType="end"/>
            </w:r>
          </w:hyperlink>
        </w:p>
        <w:p w14:paraId="69749D85" w14:textId="77777777" w:rsidR="00983177" w:rsidRDefault="00983177">
          <w:pPr>
            <w:pStyle w:val="TOC2"/>
            <w:rPr>
              <w:rFonts w:asciiTheme="minorHAnsi" w:eastAsiaTheme="minorEastAsia" w:hAnsiTheme="minorHAnsi" w:cstheme="minorBidi"/>
              <w:noProof/>
              <w:sz w:val="24"/>
              <w:szCs w:val="24"/>
            </w:rPr>
          </w:pPr>
          <w:hyperlink w:anchor="_Toc450241390" w:history="1">
            <w:r w:rsidRPr="00134E19">
              <w:rPr>
                <w:rStyle w:val="Hyperlink"/>
                <w:noProof/>
              </w:rPr>
              <w:t>Request Parameters</w:t>
            </w:r>
            <w:r>
              <w:rPr>
                <w:noProof/>
                <w:webHidden/>
              </w:rPr>
              <w:tab/>
            </w:r>
            <w:r>
              <w:rPr>
                <w:noProof/>
                <w:webHidden/>
              </w:rPr>
              <w:fldChar w:fldCharType="begin"/>
            </w:r>
            <w:r>
              <w:rPr>
                <w:noProof/>
                <w:webHidden/>
              </w:rPr>
              <w:instrText xml:space="preserve"> PAGEREF _Toc450241390 \h </w:instrText>
            </w:r>
            <w:r>
              <w:rPr>
                <w:noProof/>
                <w:webHidden/>
              </w:rPr>
            </w:r>
            <w:r>
              <w:rPr>
                <w:noProof/>
                <w:webHidden/>
              </w:rPr>
              <w:fldChar w:fldCharType="separate"/>
            </w:r>
            <w:r w:rsidR="00123971">
              <w:rPr>
                <w:noProof/>
                <w:webHidden/>
              </w:rPr>
              <w:t>25</w:t>
            </w:r>
            <w:r>
              <w:rPr>
                <w:noProof/>
                <w:webHidden/>
              </w:rPr>
              <w:fldChar w:fldCharType="end"/>
            </w:r>
          </w:hyperlink>
        </w:p>
        <w:p w14:paraId="39CBE3AA" w14:textId="77777777" w:rsidR="00983177" w:rsidRDefault="00983177">
          <w:pPr>
            <w:pStyle w:val="TOC2"/>
            <w:rPr>
              <w:rFonts w:asciiTheme="minorHAnsi" w:eastAsiaTheme="minorEastAsia" w:hAnsiTheme="minorHAnsi" w:cstheme="minorBidi"/>
              <w:noProof/>
              <w:sz w:val="24"/>
              <w:szCs w:val="24"/>
            </w:rPr>
          </w:pPr>
          <w:hyperlink w:anchor="_Toc450241391" w:history="1">
            <w:r w:rsidRPr="00134E19">
              <w:rPr>
                <w:rStyle w:val="Hyperlink"/>
                <w:noProof/>
              </w:rPr>
              <w:t>Request Header</w:t>
            </w:r>
            <w:r>
              <w:rPr>
                <w:noProof/>
                <w:webHidden/>
              </w:rPr>
              <w:tab/>
            </w:r>
            <w:r>
              <w:rPr>
                <w:noProof/>
                <w:webHidden/>
              </w:rPr>
              <w:fldChar w:fldCharType="begin"/>
            </w:r>
            <w:r>
              <w:rPr>
                <w:noProof/>
                <w:webHidden/>
              </w:rPr>
              <w:instrText xml:space="preserve"> PAGEREF _Toc450241391 \h </w:instrText>
            </w:r>
            <w:r>
              <w:rPr>
                <w:noProof/>
                <w:webHidden/>
              </w:rPr>
            </w:r>
            <w:r>
              <w:rPr>
                <w:noProof/>
                <w:webHidden/>
              </w:rPr>
              <w:fldChar w:fldCharType="separate"/>
            </w:r>
            <w:r w:rsidR="00123971">
              <w:rPr>
                <w:noProof/>
                <w:webHidden/>
              </w:rPr>
              <w:t>25</w:t>
            </w:r>
            <w:r>
              <w:rPr>
                <w:noProof/>
                <w:webHidden/>
              </w:rPr>
              <w:fldChar w:fldCharType="end"/>
            </w:r>
          </w:hyperlink>
        </w:p>
        <w:p w14:paraId="5DE9BD42" w14:textId="77777777" w:rsidR="00983177" w:rsidRDefault="00983177">
          <w:pPr>
            <w:pStyle w:val="TOC2"/>
            <w:rPr>
              <w:rFonts w:asciiTheme="minorHAnsi" w:eastAsiaTheme="minorEastAsia" w:hAnsiTheme="minorHAnsi" w:cstheme="minorBidi"/>
              <w:noProof/>
              <w:sz w:val="24"/>
              <w:szCs w:val="24"/>
            </w:rPr>
          </w:pPr>
          <w:hyperlink w:anchor="_Toc450241392" w:history="1">
            <w:r w:rsidRPr="00134E19">
              <w:rPr>
                <w:rStyle w:val="Hyperlink"/>
                <w:noProof/>
              </w:rPr>
              <w:t>Request Body</w:t>
            </w:r>
            <w:r>
              <w:rPr>
                <w:noProof/>
                <w:webHidden/>
              </w:rPr>
              <w:tab/>
            </w:r>
            <w:r>
              <w:rPr>
                <w:noProof/>
                <w:webHidden/>
              </w:rPr>
              <w:fldChar w:fldCharType="begin"/>
            </w:r>
            <w:r>
              <w:rPr>
                <w:noProof/>
                <w:webHidden/>
              </w:rPr>
              <w:instrText xml:space="preserve"> PAGEREF _Toc450241392 \h </w:instrText>
            </w:r>
            <w:r>
              <w:rPr>
                <w:noProof/>
                <w:webHidden/>
              </w:rPr>
            </w:r>
            <w:r>
              <w:rPr>
                <w:noProof/>
                <w:webHidden/>
              </w:rPr>
              <w:fldChar w:fldCharType="separate"/>
            </w:r>
            <w:r w:rsidR="00123971">
              <w:rPr>
                <w:noProof/>
                <w:webHidden/>
              </w:rPr>
              <w:t>26</w:t>
            </w:r>
            <w:r>
              <w:rPr>
                <w:noProof/>
                <w:webHidden/>
              </w:rPr>
              <w:fldChar w:fldCharType="end"/>
            </w:r>
          </w:hyperlink>
        </w:p>
        <w:p w14:paraId="6B0E7846" w14:textId="77777777" w:rsidR="00983177" w:rsidRDefault="00983177">
          <w:pPr>
            <w:pStyle w:val="TOC2"/>
            <w:rPr>
              <w:rFonts w:asciiTheme="minorHAnsi" w:eastAsiaTheme="minorEastAsia" w:hAnsiTheme="minorHAnsi" w:cstheme="minorBidi"/>
              <w:noProof/>
              <w:sz w:val="24"/>
              <w:szCs w:val="24"/>
            </w:rPr>
          </w:pPr>
          <w:hyperlink w:anchor="_Toc450241393" w:history="1">
            <w:r w:rsidRPr="00134E19">
              <w:rPr>
                <w:rStyle w:val="Hyperlink"/>
                <w:noProof/>
              </w:rPr>
              <w:t>Response</w:t>
            </w:r>
            <w:r>
              <w:rPr>
                <w:noProof/>
                <w:webHidden/>
              </w:rPr>
              <w:tab/>
            </w:r>
            <w:r>
              <w:rPr>
                <w:noProof/>
                <w:webHidden/>
              </w:rPr>
              <w:fldChar w:fldCharType="begin"/>
            </w:r>
            <w:r>
              <w:rPr>
                <w:noProof/>
                <w:webHidden/>
              </w:rPr>
              <w:instrText xml:space="preserve"> PAGEREF _Toc450241393 \h </w:instrText>
            </w:r>
            <w:r>
              <w:rPr>
                <w:noProof/>
                <w:webHidden/>
              </w:rPr>
            </w:r>
            <w:r>
              <w:rPr>
                <w:noProof/>
                <w:webHidden/>
              </w:rPr>
              <w:fldChar w:fldCharType="separate"/>
            </w:r>
            <w:r w:rsidR="00123971">
              <w:rPr>
                <w:noProof/>
                <w:webHidden/>
              </w:rPr>
              <w:t>26</w:t>
            </w:r>
            <w:r>
              <w:rPr>
                <w:noProof/>
                <w:webHidden/>
              </w:rPr>
              <w:fldChar w:fldCharType="end"/>
            </w:r>
          </w:hyperlink>
        </w:p>
        <w:p w14:paraId="2528F377" w14:textId="77777777" w:rsidR="00983177" w:rsidRDefault="00983177">
          <w:pPr>
            <w:pStyle w:val="TOC2"/>
            <w:rPr>
              <w:rFonts w:asciiTheme="minorHAnsi" w:eastAsiaTheme="minorEastAsia" w:hAnsiTheme="minorHAnsi" w:cstheme="minorBidi"/>
              <w:noProof/>
              <w:sz w:val="24"/>
              <w:szCs w:val="24"/>
            </w:rPr>
          </w:pPr>
          <w:hyperlink w:anchor="_Toc450241394" w:history="1">
            <w:r w:rsidRPr="00134E19">
              <w:rPr>
                <w:rStyle w:val="Hyperlink"/>
                <w:noProof/>
              </w:rPr>
              <w:t>Examples</w:t>
            </w:r>
            <w:r>
              <w:rPr>
                <w:noProof/>
                <w:webHidden/>
              </w:rPr>
              <w:tab/>
            </w:r>
            <w:r>
              <w:rPr>
                <w:noProof/>
                <w:webHidden/>
              </w:rPr>
              <w:fldChar w:fldCharType="begin"/>
            </w:r>
            <w:r>
              <w:rPr>
                <w:noProof/>
                <w:webHidden/>
              </w:rPr>
              <w:instrText xml:space="preserve"> PAGEREF _Toc450241394 \h </w:instrText>
            </w:r>
            <w:r>
              <w:rPr>
                <w:noProof/>
                <w:webHidden/>
              </w:rPr>
            </w:r>
            <w:r>
              <w:rPr>
                <w:noProof/>
                <w:webHidden/>
              </w:rPr>
              <w:fldChar w:fldCharType="separate"/>
            </w:r>
            <w:r w:rsidR="00123971">
              <w:rPr>
                <w:noProof/>
                <w:webHidden/>
              </w:rPr>
              <w:t>26</w:t>
            </w:r>
            <w:r>
              <w:rPr>
                <w:noProof/>
                <w:webHidden/>
              </w:rPr>
              <w:fldChar w:fldCharType="end"/>
            </w:r>
          </w:hyperlink>
        </w:p>
        <w:p w14:paraId="48130E74" w14:textId="65676D6A" w:rsidR="00AB06EA" w:rsidRPr="008824A4" w:rsidRDefault="00AB06EA" w:rsidP="008824A4">
          <w:pPr>
            <w:pStyle w:val="TOC2"/>
            <w:rPr>
              <w:rFonts w:asciiTheme="minorHAnsi" w:eastAsiaTheme="minorEastAsia" w:hAnsiTheme="minorHAnsi" w:cstheme="minorBidi"/>
              <w:noProof/>
              <w:sz w:val="24"/>
              <w:szCs w:val="24"/>
            </w:rPr>
          </w:pPr>
          <w:r>
            <w:rPr>
              <w:b/>
              <w:bCs/>
              <w:noProof/>
            </w:rPr>
            <w:fldChar w:fldCharType="end"/>
          </w:r>
        </w:p>
      </w:sdtContent>
    </w:sdt>
    <w:p w14:paraId="1E1E4731" w14:textId="77777777" w:rsidR="008A1AA3" w:rsidRDefault="008A1AA3" w:rsidP="00567046">
      <w:r w:rsidRPr="008A1AA3">
        <w:t xml:space="preserve"> </w:t>
      </w:r>
    </w:p>
    <w:p w14:paraId="2A54C1CA" w14:textId="77777777" w:rsidR="00983177" w:rsidRDefault="008A1AA3" w:rsidP="00567046">
      <w:pPr>
        <w:rPr>
          <w:noProof/>
        </w:rPr>
      </w:pPr>
      <w:r w:rsidRPr="006B25B2">
        <w:rPr>
          <w:b/>
        </w:rPr>
        <w:t>Tables</w:t>
      </w:r>
      <w:r>
        <w:rPr>
          <w:b/>
        </w:rPr>
        <w:fldChar w:fldCharType="begin"/>
      </w:r>
      <w:r w:rsidRPr="006B25B2">
        <w:rPr>
          <w:b/>
        </w:rPr>
        <w:instrText xml:space="preserve"> TOC \h \z \c "Table" </w:instrText>
      </w:r>
      <w:r>
        <w:rPr>
          <w:b/>
        </w:rPr>
        <w:fldChar w:fldCharType="separate"/>
      </w:r>
    </w:p>
    <w:p w14:paraId="109B31F6" w14:textId="77777777" w:rsidR="00983177" w:rsidRDefault="00983177">
      <w:pPr>
        <w:pStyle w:val="TableofFigures"/>
        <w:tabs>
          <w:tab w:val="right" w:leader="dot" w:pos="9350"/>
        </w:tabs>
        <w:rPr>
          <w:rFonts w:asciiTheme="minorHAnsi" w:eastAsiaTheme="minorEastAsia" w:hAnsiTheme="minorHAnsi" w:cstheme="minorBidi"/>
          <w:noProof/>
          <w:sz w:val="24"/>
          <w:szCs w:val="24"/>
        </w:rPr>
      </w:pPr>
      <w:hyperlink w:anchor="_Toc450241395" w:history="1">
        <w:r w:rsidRPr="00BE689F">
          <w:rPr>
            <w:rStyle w:val="Hyperlink"/>
            <w:noProof/>
          </w:rPr>
          <w:t>Table 1. HTTP Response Codes</w:t>
        </w:r>
        <w:r>
          <w:rPr>
            <w:noProof/>
            <w:webHidden/>
          </w:rPr>
          <w:tab/>
        </w:r>
        <w:r>
          <w:rPr>
            <w:noProof/>
            <w:webHidden/>
          </w:rPr>
          <w:fldChar w:fldCharType="begin"/>
        </w:r>
        <w:r>
          <w:rPr>
            <w:noProof/>
            <w:webHidden/>
          </w:rPr>
          <w:instrText xml:space="preserve"> PAGEREF _Toc450241395 \h </w:instrText>
        </w:r>
        <w:r>
          <w:rPr>
            <w:noProof/>
            <w:webHidden/>
          </w:rPr>
        </w:r>
        <w:r>
          <w:rPr>
            <w:noProof/>
            <w:webHidden/>
          </w:rPr>
          <w:fldChar w:fldCharType="separate"/>
        </w:r>
        <w:r w:rsidR="00123971">
          <w:rPr>
            <w:noProof/>
            <w:webHidden/>
          </w:rPr>
          <w:t>5</w:t>
        </w:r>
        <w:r>
          <w:rPr>
            <w:noProof/>
            <w:webHidden/>
          </w:rPr>
          <w:fldChar w:fldCharType="end"/>
        </w:r>
      </w:hyperlink>
    </w:p>
    <w:p w14:paraId="2CD867BC" w14:textId="77777777" w:rsidR="00983177" w:rsidRDefault="00983177">
      <w:pPr>
        <w:pStyle w:val="TableofFigures"/>
        <w:tabs>
          <w:tab w:val="right" w:leader="dot" w:pos="9350"/>
        </w:tabs>
        <w:rPr>
          <w:rFonts w:asciiTheme="minorHAnsi" w:eastAsiaTheme="minorEastAsia" w:hAnsiTheme="minorHAnsi" w:cstheme="minorBidi"/>
          <w:noProof/>
          <w:sz w:val="24"/>
          <w:szCs w:val="24"/>
        </w:rPr>
      </w:pPr>
      <w:hyperlink w:anchor="_Toc450241396" w:history="1">
        <w:r w:rsidRPr="00BE689F">
          <w:rPr>
            <w:rStyle w:val="Hyperlink"/>
            <w:noProof/>
          </w:rPr>
          <w:t>Table 2: TDS Administration API Summary</w:t>
        </w:r>
        <w:r>
          <w:rPr>
            <w:noProof/>
            <w:webHidden/>
          </w:rPr>
          <w:tab/>
        </w:r>
        <w:r>
          <w:rPr>
            <w:noProof/>
            <w:webHidden/>
          </w:rPr>
          <w:fldChar w:fldCharType="begin"/>
        </w:r>
        <w:r>
          <w:rPr>
            <w:noProof/>
            <w:webHidden/>
          </w:rPr>
          <w:instrText xml:space="preserve"> PAGEREF _Toc450241396 \h </w:instrText>
        </w:r>
        <w:r>
          <w:rPr>
            <w:noProof/>
            <w:webHidden/>
          </w:rPr>
        </w:r>
        <w:r>
          <w:rPr>
            <w:noProof/>
            <w:webHidden/>
          </w:rPr>
          <w:fldChar w:fldCharType="separate"/>
        </w:r>
        <w:r w:rsidR="00123971">
          <w:rPr>
            <w:noProof/>
            <w:webHidden/>
          </w:rPr>
          <w:t>8</w:t>
        </w:r>
        <w:r>
          <w:rPr>
            <w:noProof/>
            <w:webHidden/>
          </w:rPr>
          <w:fldChar w:fldCharType="end"/>
        </w:r>
      </w:hyperlink>
    </w:p>
    <w:p w14:paraId="20F14D52" w14:textId="77777777" w:rsidR="00010C8D" w:rsidRDefault="008A1AA3" w:rsidP="00567046">
      <w:r>
        <w:fldChar w:fldCharType="end"/>
      </w:r>
    </w:p>
    <w:p w14:paraId="00858F6B" w14:textId="7B2FC302" w:rsidR="00486E69" w:rsidRDefault="008F0C7E" w:rsidP="0081207C">
      <w:pPr>
        <w:pStyle w:val="Heading1"/>
      </w:pPr>
      <w:bookmarkStart w:id="0" w:name="_Toc450241314"/>
      <w:r>
        <w:lastRenderedPageBreak/>
        <w:t>API Documentation Conventions</w:t>
      </w:r>
      <w:bookmarkEnd w:id="0"/>
    </w:p>
    <w:p w14:paraId="1EDBA54F" w14:textId="77777777" w:rsidR="00267991" w:rsidRPr="00267991" w:rsidRDefault="00267991" w:rsidP="00267991">
      <w:bookmarkStart w:id="1" w:name="_Toc255745332"/>
      <w:r w:rsidRPr="00267991">
        <w:t>The API endpoints are described as follows:</w:t>
      </w:r>
    </w:p>
    <w:p w14:paraId="6B618C55" w14:textId="77777777" w:rsidR="00103FB4" w:rsidRDefault="00103FB4" w:rsidP="009C34AB">
      <w:pPr>
        <w:pBdr>
          <w:top w:val="single" w:sz="4" w:space="1" w:color="auto"/>
          <w:left w:val="single" w:sz="4" w:space="4" w:color="auto"/>
          <w:bottom w:val="single" w:sz="4" w:space="1" w:color="auto"/>
          <w:right w:val="single" w:sz="4" w:space="4" w:color="auto"/>
        </w:pBdr>
        <w:ind w:left="360" w:hanging="360"/>
      </w:pPr>
    </w:p>
    <w:p w14:paraId="48091377" w14:textId="77777777" w:rsidR="00246162" w:rsidRPr="008D2279" w:rsidRDefault="00246162" w:rsidP="00246162">
      <w:pPr>
        <w:pBdr>
          <w:top w:val="single" w:sz="4" w:space="1" w:color="auto"/>
          <w:left w:val="single" w:sz="4" w:space="4" w:color="auto"/>
          <w:bottom w:val="single" w:sz="4" w:space="1" w:color="auto"/>
          <w:right w:val="single" w:sz="4" w:space="4" w:color="auto"/>
        </w:pBdr>
        <w:ind w:left="360" w:hanging="360"/>
        <w:rPr>
          <w:rFonts w:ascii="Consolas" w:hAnsi="Consolas"/>
        </w:rPr>
      </w:pPr>
      <w:r>
        <w:rPr>
          <w:rFonts w:ascii="Consolas" w:hAnsi="Consolas"/>
        </w:rPr>
        <w:t>METHOD /endpointname/{pathparameter</w:t>
      </w:r>
      <w:proofErr w:type="gramStart"/>
      <w:r>
        <w:rPr>
          <w:rFonts w:ascii="Consolas" w:hAnsi="Consolas"/>
        </w:rPr>
        <w:t>}?requestparameter</w:t>
      </w:r>
      <w:proofErr w:type="gramEnd"/>
      <w:r>
        <w:rPr>
          <w:rFonts w:ascii="Consolas" w:hAnsi="Consolas"/>
        </w:rPr>
        <w:t>1={value1}&amp;request</w:t>
      </w:r>
      <w:r w:rsidRPr="008D2279">
        <w:rPr>
          <w:rFonts w:ascii="Consolas" w:hAnsi="Consolas"/>
        </w:rPr>
        <w:t>parameter2={value2}</w:t>
      </w:r>
      <w:r>
        <w:rPr>
          <w:rFonts w:ascii="Consolas" w:hAnsi="Consolas"/>
        </w:rPr>
        <w:t>&amp;...</w:t>
      </w:r>
    </w:p>
    <w:p w14:paraId="0B97716F" w14:textId="77777777" w:rsidR="00103FB4" w:rsidRPr="00267991" w:rsidRDefault="00103FB4" w:rsidP="009C34AB">
      <w:pPr>
        <w:pBdr>
          <w:top w:val="single" w:sz="4" w:space="1" w:color="auto"/>
          <w:left w:val="single" w:sz="4" w:space="4" w:color="auto"/>
          <w:bottom w:val="single" w:sz="4" w:space="1" w:color="auto"/>
          <w:right w:val="single" w:sz="4" w:space="4" w:color="auto"/>
        </w:pBdr>
        <w:ind w:left="360" w:hanging="360"/>
      </w:pPr>
    </w:p>
    <w:p w14:paraId="431B5782" w14:textId="77777777" w:rsidR="00246162" w:rsidRPr="00267991" w:rsidRDefault="00246162" w:rsidP="00246162">
      <w:pPr>
        <w:pStyle w:val="ListParagraph"/>
        <w:numPr>
          <w:ilvl w:val="0"/>
          <w:numId w:val="10"/>
        </w:numPr>
      </w:pPr>
      <w:r w:rsidRPr="00267991">
        <w:t>M</w:t>
      </w:r>
      <w:r>
        <w:t>ETHOD</w:t>
      </w:r>
      <w:r w:rsidRPr="00267991">
        <w:t xml:space="preserve"> indicates the specific HTTP request method: GET, POST, PUT or DELETE</w:t>
      </w:r>
    </w:p>
    <w:p w14:paraId="0AF8F6AA" w14:textId="103AE415" w:rsidR="00246162" w:rsidRPr="00267991" w:rsidRDefault="00246162" w:rsidP="00246162">
      <w:pPr>
        <w:pStyle w:val="ListParagraph"/>
        <w:numPr>
          <w:ilvl w:val="0"/>
          <w:numId w:val="10"/>
        </w:numPr>
      </w:pPr>
      <w:r w:rsidRPr="00267991">
        <w:t>endpointname is the name used to invoke this API endpoint, assumed to follow a base URL dependent on the particular deployment of the component</w:t>
      </w:r>
      <w:r>
        <w:t xml:space="preserve"> (for example: </w:t>
      </w:r>
      <w:r w:rsidRPr="00CA1F44">
        <w:rPr>
          <w:rFonts w:ascii="Consolas" w:hAnsi="Consolas"/>
        </w:rPr>
        <w:t>https://smarterbalanced.org/permissions/rest/endpointname</w:t>
      </w:r>
      <w:r>
        <w:rPr>
          <w:rFonts w:ascii="Consolas" w:hAnsi="Consolas"/>
        </w:rPr>
        <w:t>)</w:t>
      </w:r>
    </w:p>
    <w:p w14:paraId="0C1B8278" w14:textId="77777777" w:rsidR="00246162" w:rsidRPr="00267991" w:rsidRDefault="00246162" w:rsidP="00246162">
      <w:pPr>
        <w:pStyle w:val="ListParagraph"/>
        <w:numPr>
          <w:ilvl w:val="0"/>
          <w:numId w:val="10"/>
        </w:numPr>
      </w:pPr>
      <w:r>
        <w:t>request</w:t>
      </w:r>
      <w:r w:rsidRPr="00267991">
        <w:t>parameter provides parameterized information to this API endpoint</w:t>
      </w:r>
    </w:p>
    <w:p w14:paraId="1668FD9A" w14:textId="77777777" w:rsidR="00246162" w:rsidRPr="00267991" w:rsidRDefault="00246162" w:rsidP="00246162">
      <w:pPr>
        <w:pStyle w:val="ListParagraph"/>
        <w:numPr>
          <w:ilvl w:val="1"/>
          <w:numId w:val="10"/>
        </w:numPr>
      </w:pPr>
      <w:r w:rsidRPr="008E2B4C">
        <w:rPr>
          <w:i/>
        </w:rPr>
        <w:t>Italicized</w:t>
      </w:r>
      <w:r w:rsidRPr="00267991">
        <w:t xml:space="preserve"> parameter names and values are optional</w:t>
      </w:r>
    </w:p>
    <w:p w14:paraId="54D5C5C6" w14:textId="77777777" w:rsidR="00246162" w:rsidRPr="00267991" w:rsidRDefault="00246162" w:rsidP="00246162">
      <w:pPr>
        <w:pStyle w:val="ListParagraph"/>
        <w:numPr>
          <w:ilvl w:val="1"/>
          <w:numId w:val="10"/>
        </w:numPr>
      </w:pPr>
      <w:r w:rsidRPr="00267991">
        <w:t>{curly brackets} denotes variables</w:t>
      </w:r>
    </w:p>
    <w:p w14:paraId="28112C0D" w14:textId="77777777" w:rsidR="00246162" w:rsidRPr="00267991" w:rsidRDefault="00246162" w:rsidP="00246162">
      <w:pPr>
        <w:pStyle w:val="ListParagraph"/>
        <w:numPr>
          <w:ilvl w:val="1"/>
          <w:numId w:val="10"/>
        </w:numPr>
      </w:pPr>
      <w:r w:rsidRPr="00267991">
        <w:t xml:space="preserve">Additional </w:t>
      </w:r>
      <w:r>
        <w:t>Request P</w:t>
      </w:r>
      <w:r w:rsidRPr="00267991">
        <w:t>arameters are delimited by an ampersand (&amp;)</w:t>
      </w:r>
    </w:p>
    <w:p w14:paraId="0F7267DF" w14:textId="1E41ACBB" w:rsidR="00BF2F09" w:rsidRPr="00246162" w:rsidRDefault="00246162" w:rsidP="00BF2F09">
      <w:pPr>
        <w:pStyle w:val="ListParagraph"/>
        <w:numPr>
          <w:ilvl w:val="0"/>
          <w:numId w:val="10"/>
        </w:numPr>
        <w:rPr>
          <w:b/>
          <w:bCs/>
        </w:rPr>
      </w:pPr>
      <w:r>
        <w:t>pathparameter - Path Parameters</w:t>
      </w:r>
      <w:r w:rsidRPr="00267991">
        <w:t xml:space="preserve"> are </w:t>
      </w:r>
      <w:r>
        <w:t xml:space="preserve">the variable parts of the path, and are </w:t>
      </w:r>
      <w:r w:rsidRPr="00267991">
        <w:t xml:space="preserve">documented separately from </w:t>
      </w:r>
      <w:r>
        <w:t>Request Parameters.</w:t>
      </w:r>
    </w:p>
    <w:p w14:paraId="33079960" w14:textId="77777777" w:rsidR="00BF2F09" w:rsidRPr="00BF2F09" w:rsidRDefault="00BF2F09" w:rsidP="00BF2F09">
      <w:r>
        <w:t>The following table documents the possible response codes for these APIs.</w:t>
      </w:r>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1877"/>
        <w:gridCol w:w="7467"/>
      </w:tblGrid>
      <w:tr w:rsidR="00BF2F09" w:rsidRPr="00BF2F09" w14:paraId="21F5FE08" w14:textId="77777777" w:rsidTr="008E5DD0">
        <w:trPr>
          <w:cantSplit/>
          <w:tblHeader/>
        </w:trPr>
        <w:tc>
          <w:tcPr>
            <w:tcW w:w="1908" w:type="dxa"/>
            <w:shd w:val="clear" w:color="auto" w:fill="3CA228"/>
            <w:vAlign w:val="center"/>
          </w:tcPr>
          <w:p w14:paraId="4593B6AA" w14:textId="77777777" w:rsidR="00BF2F09" w:rsidRPr="00BF2F09" w:rsidRDefault="00BF2F09" w:rsidP="00BF2F09">
            <w:pPr>
              <w:spacing w:before="0"/>
              <w:jc w:val="center"/>
              <w:rPr>
                <w:b/>
                <w:bCs/>
                <w:color w:val="FFFFFF" w:themeColor="background1"/>
                <w:sz w:val="18"/>
                <w:szCs w:val="18"/>
              </w:rPr>
            </w:pPr>
            <w:r w:rsidRPr="00BF2F09">
              <w:rPr>
                <w:b/>
                <w:bCs/>
                <w:color w:val="FFFFFF" w:themeColor="background1"/>
                <w:sz w:val="18"/>
                <w:szCs w:val="18"/>
              </w:rPr>
              <w:t>HTTP Response Code</w:t>
            </w:r>
          </w:p>
        </w:tc>
        <w:tc>
          <w:tcPr>
            <w:tcW w:w="7668" w:type="dxa"/>
            <w:shd w:val="clear" w:color="auto" w:fill="3CA228"/>
            <w:vAlign w:val="center"/>
          </w:tcPr>
          <w:p w14:paraId="4ED379D7" w14:textId="77777777" w:rsidR="00BF2F09" w:rsidRPr="00BF2F09" w:rsidRDefault="00BF2F09" w:rsidP="00BF2F09">
            <w:pPr>
              <w:spacing w:before="0"/>
              <w:rPr>
                <w:b/>
                <w:bCs/>
                <w:color w:val="FFFFFF" w:themeColor="background1"/>
                <w:sz w:val="18"/>
                <w:szCs w:val="18"/>
              </w:rPr>
            </w:pPr>
            <w:r w:rsidRPr="00BF2F09">
              <w:rPr>
                <w:b/>
                <w:bCs/>
                <w:color w:val="FFFFFF" w:themeColor="background1"/>
                <w:sz w:val="18"/>
                <w:szCs w:val="18"/>
              </w:rPr>
              <w:t>Meaning</w:t>
            </w:r>
          </w:p>
        </w:tc>
      </w:tr>
      <w:tr w:rsidR="00BF2F09" w:rsidRPr="00BF2F09" w14:paraId="3E652659" w14:textId="77777777" w:rsidTr="008E5DD0">
        <w:trPr>
          <w:cantSplit/>
        </w:trPr>
        <w:tc>
          <w:tcPr>
            <w:tcW w:w="1908" w:type="dxa"/>
            <w:vAlign w:val="center"/>
          </w:tcPr>
          <w:p w14:paraId="751F32F9" w14:textId="77777777" w:rsidR="00BF2F09" w:rsidRPr="00BF2F09" w:rsidRDefault="00BF2F09" w:rsidP="00BF2F09">
            <w:pPr>
              <w:spacing w:before="0"/>
              <w:jc w:val="center"/>
              <w:rPr>
                <w:bCs/>
                <w:sz w:val="18"/>
                <w:szCs w:val="18"/>
              </w:rPr>
            </w:pPr>
            <w:r w:rsidRPr="00BF2F09">
              <w:rPr>
                <w:bCs/>
                <w:sz w:val="18"/>
                <w:szCs w:val="18"/>
              </w:rPr>
              <w:t>200</w:t>
            </w:r>
          </w:p>
        </w:tc>
        <w:tc>
          <w:tcPr>
            <w:tcW w:w="7668" w:type="dxa"/>
            <w:vAlign w:val="center"/>
          </w:tcPr>
          <w:p w14:paraId="48F371E4" w14:textId="77777777" w:rsidR="00BF2F09" w:rsidRPr="00BF2F09" w:rsidRDefault="00BF2F09" w:rsidP="00BF2F09">
            <w:pPr>
              <w:spacing w:before="0"/>
              <w:rPr>
                <w:bCs/>
                <w:sz w:val="18"/>
                <w:szCs w:val="18"/>
              </w:rPr>
            </w:pPr>
            <w:r w:rsidRPr="00BF2F09">
              <w:rPr>
                <w:bCs/>
                <w:sz w:val="18"/>
                <w:szCs w:val="18"/>
              </w:rPr>
              <w:t>(“OK”) Used to indicate nonspecific success.</w:t>
            </w:r>
          </w:p>
        </w:tc>
      </w:tr>
      <w:tr w:rsidR="00BF2F09" w:rsidRPr="00BF2F09" w14:paraId="262BA3E8" w14:textId="77777777" w:rsidTr="008E5DD0">
        <w:trPr>
          <w:cantSplit/>
        </w:trPr>
        <w:tc>
          <w:tcPr>
            <w:tcW w:w="1908" w:type="dxa"/>
            <w:vAlign w:val="center"/>
          </w:tcPr>
          <w:p w14:paraId="497CFB19" w14:textId="77777777" w:rsidR="00BF2F09" w:rsidRPr="00BF2F09" w:rsidRDefault="00BF2F09" w:rsidP="00BF2F09">
            <w:pPr>
              <w:spacing w:before="0"/>
              <w:jc w:val="center"/>
              <w:rPr>
                <w:bCs/>
                <w:sz w:val="18"/>
                <w:szCs w:val="18"/>
              </w:rPr>
            </w:pPr>
            <w:r w:rsidRPr="00BF2F09">
              <w:rPr>
                <w:bCs/>
                <w:sz w:val="18"/>
                <w:szCs w:val="18"/>
              </w:rPr>
              <w:t>201</w:t>
            </w:r>
          </w:p>
        </w:tc>
        <w:tc>
          <w:tcPr>
            <w:tcW w:w="7668" w:type="dxa"/>
            <w:vAlign w:val="center"/>
          </w:tcPr>
          <w:p w14:paraId="5AB9D4F5" w14:textId="77777777" w:rsidR="00BF2F09" w:rsidRPr="00BF2F09" w:rsidRDefault="00BF2F09" w:rsidP="00BF2F09">
            <w:pPr>
              <w:spacing w:before="0"/>
              <w:rPr>
                <w:bCs/>
                <w:sz w:val="18"/>
                <w:szCs w:val="18"/>
              </w:rPr>
            </w:pPr>
            <w:r w:rsidRPr="00BF2F09">
              <w:rPr>
                <w:bCs/>
                <w:sz w:val="18"/>
                <w:szCs w:val="18"/>
              </w:rPr>
              <w:t>(“Created”) Used to indicate successful resource creation</w:t>
            </w:r>
          </w:p>
        </w:tc>
      </w:tr>
      <w:tr w:rsidR="00BF2F09" w:rsidRPr="00BF2F09" w14:paraId="0642DCBB" w14:textId="77777777" w:rsidTr="008E5DD0">
        <w:trPr>
          <w:cantSplit/>
        </w:trPr>
        <w:tc>
          <w:tcPr>
            <w:tcW w:w="1908" w:type="dxa"/>
            <w:vAlign w:val="center"/>
          </w:tcPr>
          <w:p w14:paraId="733BBA25" w14:textId="77777777" w:rsidR="00BF2F09" w:rsidRPr="00BF2F09" w:rsidRDefault="00BF2F09" w:rsidP="00BF2F09">
            <w:pPr>
              <w:spacing w:before="0"/>
              <w:jc w:val="center"/>
              <w:rPr>
                <w:bCs/>
                <w:sz w:val="18"/>
                <w:szCs w:val="18"/>
              </w:rPr>
            </w:pPr>
            <w:r w:rsidRPr="00BF2F09">
              <w:rPr>
                <w:bCs/>
                <w:sz w:val="18"/>
                <w:szCs w:val="18"/>
              </w:rPr>
              <w:t>202</w:t>
            </w:r>
          </w:p>
        </w:tc>
        <w:tc>
          <w:tcPr>
            <w:tcW w:w="7668" w:type="dxa"/>
            <w:vAlign w:val="center"/>
          </w:tcPr>
          <w:p w14:paraId="5561067D" w14:textId="77777777" w:rsidR="00BF2F09" w:rsidRPr="00BF2F09" w:rsidRDefault="00BF2F09" w:rsidP="00BF2F09">
            <w:pPr>
              <w:spacing w:before="0"/>
              <w:rPr>
                <w:bCs/>
                <w:sz w:val="18"/>
                <w:szCs w:val="18"/>
              </w:rPr>
            </w:pPr>
            <w:r w:rsidRPr="00BF2F09">
              <w:rPr>
                <w:bCs/>
                <w:sz w:val="18"/>
                <w:szCs w:val="18"/>
              </w:rPr>
              <w:t>(“Accepted”) Used to indicate successful start of an asynchronous action</w:t>
            </w:r>
          </w:p>
        </w:tc>
      </w:tr>
      <w:tr w:rsidR="00BF2F09" w:rsidRPr="00BF2F09" w14:paraId="6D1F90CA" w14:textId="77777777" w:rsidTr="008E5DD0">
        <w:trPr>
          <w:cantSplit/>
        </w:trPr>
        <w:tc>
          <w:tcPr>
            <w:tcW w:w="1908" w:type="dxa"/>
            <w:vAlign w:val="center"/>
          </w:tcPr>
          <w:p w14:paraId="4E1A93F3" w14:textId="77777777" w:rsidR="00BF2F09" w:rsidRPr="00BF2F09" w:rsidRDefault="00BF2F09" w:rsidP="00BF2F09">
            <w:pPr>
              <w:spacing w:before="0"/>
              <w:jc w:val="center"/>
              <w:rPr>
                <w:bCs/>
                <w:sz w:val="18"/>
                <w:szCs w:val="18"/>
              </w:rPr>
            </w:pPr>
            <w:r w:rsidRPr="00BF2F09">
              <w:rPr>
                <w:bCs/>
                <w:sz w:val="18"/>
                <w:szCs w:val="18"/>
              </w:rPr>
              <w:t>204</w:t>
            </w:r>
          </w:p>
        </w:tc>
        <w:tc>
          <w:tcPr>
            <w:tcW w:w="7668" w:type="dxa"/>
            <w:vAlign w:val="center"/>
          </w:tcPr>
          <w:p w14:paraId="6CAABCF2" w14:textId="77777777" w:rsidR="00BF2F09" w:rsidRPr="00BF2F09" w:rsidRDefault="00BF2F09" w:rsidP="00BF2F09">
            <w:pPr>
              <w:spacing w:before="0"/>
              <w:rPr>
                <w:bCs/>
                <w:sz w:val="18"/>
                <w:szCs w:val="18"/>
              </w:rPr>
            </w:pPr>
            <w:r w:rsidRPr="00BF2F09">
              <w:rPr>
                <w:bCs/>
                <w:sz w:val="18"/>
                <w:szCs w:val="18"/>
              </w:rPr>
              <w:t>(“No Content”) Used when the response body is intentionally empty</w:t>
            </w:r>
          </w:p>
        </w:tc>
      </w:tr>
      <w:tr w:rsidR="00BF2F09" w:rsidRPr="00BF2F09" w14:paraId="6ECE2DF4" w14:textId="77777777" w:rsidTr="008E5DD0">
        <w:trPr>
          <w:cantSplit/>
        </w:trPr>
        <w:tc>
          <w:tcPr>
            <w:tcW w:w="1908" w:type="dxa"/>
            <w:vAlign w:val="center"/>
          </w:tcPr>
          <w:p w14:paraId="6F027F67" w14:textId="77777777" w:rsidR="00BF2F09" w:rsidRPr="00BF2F09" w:rsidRDefault="00BF2F09" w:rsidP="00BF2F09">
            <w:pPr>
              <w:spacing w:before="0"/>
              <w:jc w:val="center"/>
              <w:rPr>
                <w:bCs/>
                <w:sz w:val="18"/>
                <w:szCs w:val="18"/>
              </w:rPr>
            </w:pPr>
            <w:r w:rsidRPr="00BF2F09">
              <w:rPr>
                <w:bCs/>
                <w:sz w:val="18"/>
                <w:szCs w:val="18"/>
              </w:rPr>
              <w:t>301</w:t>
            </w:r>
          </w:p>
        </w:tc>
        <w:tc>
          <w:tcPr>
            <w:tcW w:w="7668" w:type="dxa"/>
            <w:vAlign w:val="center"/>
          </w:tcPr>
          <w:p w14:paraId="4DDE9385" w14:textId="77777777" w:rsidR="00BF2F09" w:rsidRPr="00BF2F09" w:rsidRDefault="00BF2F09" w:rsidP="00BF2F09">
            <w:pPr>
              <w:spacing w:before="0"/>
              <w:rPr>
                <w:bCs/>
                <w:sz w:val="18"/>
                <w:szCs w:val="18"/>
              </w:rPr>
            </w:pPr>
            <w:r w:rsidRPr="00BF2F09">
              <w:rPr>
                <w:bCs/>
                <w:sz w:val="18"/>
                <w:szCs w:val="18"/>
              </w:rPr>
              <w:t>(“Moved Permanently”) Used to indicate the resource has been relocated</w:t>
            </w:r>
          </w:p>
        </w:tc>
      </w:tr>
      <w:tr w:rsidR="00BF2F09" w:rsidRPr="00BF2F09" w14:paraId="1E4423F5" w14:textId="77777777" w:rsidTr="008E5DD0">
        <w:trPr>
          <w:cantSplit/>
        </w:trPr>
        <w:tc>
          <w:tcPr>
            <w:tcW w:w="1908" w:type="dxa"/>
            <w:vAlign w:val="center"/>
          </w:tcPr>
          <w:p w14:paraId="76C5E545" w14:textId="77777777" w:rsidR="00BF2F09" w:rsidRPr="00BF2F09" w:rsidRDefault="00BF2F09" w:rsidP="00BF2F09">
            <w:pPr>
              <w:spacing w:before="0"/>
              <w:jc w:val="center"/>
              <w:rPr>
                <w:bCs/>
                <w:sz w:val="18"/>
                <w:szCs w:val="18"/>
              </w:rPr>
            </w:pPr>
            <w:r w:rsidRPr="00BF2F09">
              <w:rPr>
                <w:bCs/>
                <w:sz w:val="18"/>
                <w:szCs w:val="18"/>
              </w:rPr>
              <w:t>303</w:t>
            </w:r>
          </w:p>
        </w:tc>
        <w:tc>
          <w:tcPr>
            <w:tcW w:w="7668" w:type="dxa"/>
            <w:vAlign w:val="center"/>
          </w:tcPr>
          <w:p w14:paraId="20F97D2E" w14:textId="77777777" w:rsidR="00BF2F09" w:rsidRPr="00BF2F09" w:rsidRDefault="00BF2F09" w:rsidP="00BF2F09">
            <w:pPr>
              <w:spacing w:before="0"/>
              <w:rPr>
                <w:bCs/>
                <w:sz w:val="18"/>
                <w:szCs w:val="18"/>
              </w:rPr>
            </w:pPr>
            <w:r w:rsidRPr="00BF2F09">
              <w:rPr>
                <w:bCs/>
                <w:sz w:val="18"/>
                <w:szCs w:val="18"/>
              </w:rPr>
              <w:t>(“See Other”) Used to refer the client to a different URI</w:t>
            </w:r>
          </w:p>
        </w:tc>
      </w:tr>
      <w:tr w:rsidR="00BF2F09" w:rsidRPr="00BF2F09" w14:paraId="43501F9F" w14:textId="77777777" w:rsidTr="008E5DD0">
        <w:trPr>
          <w:cantSplit/>
        </w:trPr>
        <w:tc>
          <w:tcPr>
            <w:tcW w:w="1908" w:type="dxa"/>
            <w:vAlign w:val="center"/>
          </w:tcPr>
          <w:p w14:paraId="3724241A" w14:textId="77777777" w:rsidR="00BF2F09" w:rsidRPr="00BF2F09" w:rsidRDefault="00BF2F09" w:rsidP="00BF2F09">
            <w:pPr>
              <w:spacing w:before="0"/>
              <w:jc w:val="center"/>
              <w:rPr>
                <w:bCs/>
                <w:sz w:val="18"/>
                <w:szCs w:val="18"/>
              </w:rPr>
            </w:pPr>
            <w:r w:rsidRPr="00BF2F09">
              <w:rPr>
                <w:bCs/>
                <w:sz w:val="18"/>
                <w:szCs w:val="18"/>
              </w:rPr>
              <w:t>304</w:t>
            </w:r>
          </w:p>
        </w:tc>
        <w:tc>
          <w:tcPr>
            <w:tcW w:w="7668" w:type="dxa"/>
            <w:vAlign w:val="center"/>
          </w:tcPr>
          <w:p w14:paraId="0089D8D5" w14:textId="77777777" w:rsidR="00BF2F09" w:rsidRPr="00BF2F09" w:rsidRDefault="00BF2F09" w:rsidP="00BF2F09">
            <w:pPr>
              <w:spacing w:before="0"/>
              <w:rPr>
                <w:bCs/>
                <w:sz w:val="18"/>
                <w:szCs w:val="18"/>
              </w:rPr>
            </w:pPr>
            <w:r w:rsidRPr="00BF2F09">
              <w:rPr>
                <w:bCs/>
                <w:sz w:val="18"/>
                <w:szCs w:val="18"/>
              </w:rPr>
              <w:t>(“Not Modified”) Used to preserve bandwidth</w:t>
            </w:r>
          </w:p>
        </w:tc>
      </w:tr>
      <w:tr w:rsidR="00BF2F09" w:rsidRPr="00BF2F09" w14:paraId="56B239E3" w14:textId="77777777" w:rsidTr="008E5DD0">
        <w:trPr>
          <w:cantSplit/>
        </w:trPr>
        <w:tc>
          <w:tcPr>
            <w:tcW w:w="1908" w:type="dxa"/>
            <w:vAlign w:val="center"/>
          </w:tcPr>
          <w:p w14:paraId="73D9F219" w14:textId="77777777" w:rsidR="00BF2F09" w:rsidRPr="00BF2F09" w:rsidRDefault="00BF2F09" w:rsidP="00BF2F09">
            <w:pPr>
              <w:spacing w:before="0"/>
              <w:jc w:val="center"/>
              <w:rPr>
                <w:bCs/>
                <w:sz w:val="18"/>
                <w:szCs w:val="18"/>
              </w:rPr>
            </w:pPr>
            <w:r w:rsidRPr="00BF2F09">
              <w:rPr>
                <w:bCs/>
                <w:sz w:val="18"/>
                <w:szCs w:val="18"/>
              </w:rPr>
              <w:t>307</w:t>
            </w:r>
          </w:p>
        </w:tc>
        <w:tc>
          <w:tcPr>
            <w:tcW w:w="7668" w:type="dxa"/>
            <w:vAlign w:val="center"/>
          </w:tcPr>
          <w:p w14:paraId="0B299E80" w14:textId="77777777" w:rsidR="00BF2F09" w:rsidRPr="00BF2F09" w:rsidRDefault="00BF2F09" w:rsidP="00BF2F09">
            <w:pPr>
              <w:spacing w:before="0"/>
              <w:rPr>
                <w:bCs/>
                <w:sz w:val="18"/>
                <w:szCs w:val="18"/>
              </w:rPr>
            </w:pPr>
            <w:r w:rsidRPr="00BF2F09">
              <w:rPr>
                <w:bCs/>
                <w:sz w:val="18"/>
                <w:szCs w:val="18"/>
              </w:rPr>
              <w:t>(“Temporary Redirect”) Used to tell clients to resubmit the request to another URI</w:t>
            </w:r>
          </w:p>
        </w:tc>
      </w:tr>
      <w:tr w:rsidR="00BF2F09" w:rsidRPr="00BF2F09" w14:paraId="6EE70D5C" w14:textId="77777777" w:rsidTr="008E5DD0">
        <w:trPr>
          <w:cantSplit/>
        </w:trPr>
        <w:tc>
          <w:tcPr>
            <w:tcW w:w="1908" w:type="dxa"/>
            <w:vAlign w:val="center"/>
          </w:tcPr>
          <w:p w14:paraId="0E63ABCF" w14:textId="77777777" w:rsidR="00BF2F09" w:rsidRPr="00BF2F09" w:rsidRDefault="00BF2F09" w:rsidP="00BF2F09">
            <w:pPr>
              <w:spacing w:before="0"/>
              <w:jc w:val="center"/>
              <w:rPr>
                <w:bCs/>
                <w:sz w:val="18"/>
                <w:szCs w:val="18"/>
              </w:rPr>
            </w:pPr>
            <w:r w:rsidRPr="00BF2F09">
              <w:rPr>
                <w:bCs/>
                <w:sz w:val="18"/>
                <w:szCs w:val="18"/>
              </w:rPr>
              <w:t>400</w:t>
            </w:r>
          </w:p>
        </w:tc>
        <w:tc>
          <w:tcPr>
            <w:tcW w:w="7668" w:type="dxa"/>
            <w:vAlign w:val="center"/>
          </w:tcPr>
          <w:p w14:paraId="20C2DEB8" w14:textId="77777777" w:rsidR="00BF2F09" w:rsidRPr="00BF2F09" w:rsidRDefault="00BF2F09" w:rsidP="00BF2F09">
            <w:pPr>
              <w:spacing w:before="0"/>
              <w:rPr>
                <w:bCs/>
                <w:sz w:val="18"/>
                <w:szCs w:val="18"/>
              </w:rPr>
            </w:pPr>
            <w:r w:rsidRPr="00BF2F09">
              <w:rPr>
                <w:bCs/>
                <w:sz w:val="18"/>
                <w:szCs w:val="18"/>
              </w:rPr>
              <w:t>(“Bad Request”) Used to indicate nonspecific failure</w:t>
            </w:r>
          </w:p>
        </w:tc>
      </w:tr>
      <w:tr w:rsidR="00BF2F09" w:rsidRPr="00BF2F09" w14:paraId="375EF27E" w14:textId="77777777" w:rsidTr="008E5DD0">
        <w:trPr>
          <w:cantSplit/>
        </w:trPr>
        <w:tc>
          <w:tcPr>
            <w:tcW w:w="1908" w:type="dxa"/>
            <w:vAlign w:val="center"/>
          </w:tcPr>
          <w:p w14:paraId="30F87E6E" w14:textId="77777777" w:rsidR="00BF2F09" w:rsidRPr="00BF2F09" w:rsidRDefault="00BF2F09" w:rsidP="00BF2F09">
            <w:pPr>
              <w:spacing w:before="0"/>
              <w:jc w:val="center"/>
              <w:rPr>
                <w:bCs/>
                <w:sz w:val="18"/>
                <w:szCs w:val="18"/>
              </w:rPr>
            </w:pPr>
            <w:r w:rsidRPr="00BF2F09">
              <w:rPr>
                <w:bCs/>
                <w:sz w:val="18"/>
                <w:szCs w:val="18"/>
              </w:rPr>
              <w:t>401</w:t>
            </w:r>
          </w:p>
        </w:tc>
        <w:tc>
          <w:tcPr>
            <w:tcW w:w="7668" w:type="dxa"/>
            <w:vAlign w:val="center"/>
          </w:tcPr>
          <w:p w14:paraId="48170D1D" w14:textId="77777777" w:rsidR="00BF2F09" w:rsidRPr="00BF2F09" w:rsidRDefault="00BF2F09" w:rsidP="00BF2F09">
            <w:pPr>
              <w:spacing w:before="0"/>
              <w:rPr>
                <w:bCs/>
                <w:sz w:val="18"/>
                <w:szCs w:val="18"/>
              </w:rPr>
            </w:pPr>
            <w:r w:rsidRPr="00BF2F09">
              <w:rPr>
                <w:bCs/>
                <w:sz w:val="18"/>
                <w:szCs w:val="18"/>
              </w:rPr>
              <w:t>(“Unauthorized”) Used when there is a problem with the client’s credentials</w:t>
            </w:r>
          </w:p>
        </w:tc>
      </w:tr>
      <w:tr w:rsidR="00BF2F09" w:rsidRPr="00BF2F09" w14:paraId="4C5C97BD" w14:textId="77777777" w:rsidTr="008E5DD0">
        <w:trPr>
          <w:cantSplit/>
        </w:trPr>
        <w:tc>
          <w:tcPr>
            <w:tcW w:w="1908" w:type="dxa"/>
            <w:vAlign w:val="center"/>
          </w:tcPr>
          <w:p w14:paraId="5089A743" w14:textId="77777777" w:rsidR="00BF2F09" w:rsidRPr="00BF2F09" w:rsidRDefault="00BF2F09" w:rsidP="00BF2F09">
            <w:pPr>
              <w:spacing w:before="0"/>
              <w:jc w:val="center"/>
              <w:rPr>
                <w:bCs/>
                <w:sz w:val="18"/>
                <w:szCs w:val="18"/>
              </w:rPr>
            </w:pPr>
            <w:r w:rsidRPr="00BF2F09">
              <w:rPr>
                <w:bCs/>
                <w:sz w:val="18"/>
                <w:szCs w:val="18"/>
              </w:rPr>
              <w:t>403</w:t>
            </w:r>
          </w:p>
        </w:tc>
        <w:tc>
          <w:tcPr>
            <w:tcW w:w="7668" w:type="dxa"/>
            <w:vAlign w:val="center"/>
          </w:tcPr>
          <w:p w14:paraId="4BE286DD" w14:textId="77777777" w:rsidR="00BF2F09" w:rsidRPr="00BF2F09" w:rsidRDefault="00BF2F09" w:rsidP="00BF2F09">
            <w:pPr>
              <w:spacing w:before="0"/>
              <w:rPr>
                <w:bCs/>
                <w:sz w:val="18"/>
                <w:szCs w:val="18"/>
              </w:rPr>
            </w:pPr>
            <w:r w:rsidRPr="00BF2F09">
              <w:rPr>
                <w:bCs/>
                <w:sz w:val="18"/>
                <w:szCs w:val="18"/>
              </w:rPr>
              <w:t>(“Forbidden”) Used to forbid access regardless of authorization state</w:t>
            </w:r>
          </w:p>
        </w:tc>
      </w:tr>
      <w:tr w:rsidR="00BF2F09" w:rsidRPr="00BF2F09" w14:paraId="28E9534C" w14:textId="77777777" w:rsidTr="008E5DD0">
        <w:trPr>
          <w:cantSplit/>
        </w:trPr>
        <w:tc>
          <w:tcPr>
            <w:tcW w:w="1908" w:type="dxa"/>
            <w:vAlign w:val="center"/>
          </w:tcPr>
          <w:p w14:paraId="17360421" w14:textId="77777777" w:rsidR="00BF2F09" w:rsidRPr="00BF2F09" w:rsidRDefault="00BF2F09" w:rsidP="00BF2F09">
            <w:pPr>
              <w:spacing w:before="0"/>
              <w:jc w:val="center"/>
              <w:rPr>
                <w:bCs/>
                <w:sz w:val="18"/>
                <w:szCs w:val="18"/>
              </w:rPr>
            </w:pPr>
            <w:r w:rsidRPr="00BF2F09">
              <w:rPr>
                <w:bCs/>
                <w:sz w:val="18"/>
                <w:szCs w:val="18"/>
              </w:rPr>
              <w:t>404</w:t>
            </w:r>
          </w:p>
        </w:tc>
        <w:tc>
          <w:tcPr>
            <w:tcW w:w="7668" w:type="dxa"/>
            <w:vAlign w:val="center"/>
          </w:tcPr>
          <w:p w14:paraId="0E4930FF" w14:textId="77777777" w:rsidR="00BF2F09" w:rsidRPr="00BF2F09" w:rsidRDefault="00BF2F09" w:rsidP="00BF2F09">
            <w:pPr>
              <w:spacing w:before="0"/>
              <w:rPr>
                <w:bCs/>
                <w:sz w:val="18"/>
                <w:szCs w:val="18"/>
              </w:rPr>
            </w:pPr>
            <w:r w:rsidRPr="00BF2F09">
              <w:rPr>
                <w:bCs/>
                <w:sz w:val="18"/>
                <w:szCs w:val="18"/>
              </w:rPr>
              <w:t>(“Not Found”) Used when a client’s URI cannot be mapped to a resource</w:t>
            </w:r>
          </w:p>
        </w:tc>
      </w:tr>
      <w:tr w:rsidR="00BF2F09" w:rsidRPr="00BF2F09" w14:paraId="66E923B6" w14:textId="77777777" w:rsidTr="008E5DD0">
        <w:trPr>
          <w:cantSplit/>
        </w:trPr>
        <w:tc>
          <w:tcPr>
            <w:tcW w:w="1908" w:type="dxa"/>
            <w:vAlign w:val="center"/>
          </w:tcPr>
          <w:p w14:paraId="1A2D47FA" w14:textId="77777777" w:rsidR="00BF2F09" w:rsidRPr="00BF2F09" w:rsidRDefault="00BF2F09" w:rsidP="00BF2F09">
            <w:pPr>
              <w:spacing w:before="0"/>
              <w:jc w:val="center"/>
              <w:rPr>
                <w:bCs/>
                <w:sz w:val="18"/>
                <w:szCs w:val="18"/>
              </w:rPr>
            </w:pPr>
            <w:r w:rsidRPr="00BF2F09">
              <w:rPr>
                <w:bCs/>
                <w:sz w:val="18"/>
                <w:szCs w:val="18"/>
              </w:rPr>
              <w:t>405</w:t>
            </w:r>
          </w:p>
        </w:tc>
        <w:tc>
          <w:tcPr>
            <w:tcW w:w="7668" w:type="dxa"/>
            <w:vAlign w:val="center"/>
          </w:tcPr>
          <w:p w14:paraId="562F1298" w14:textId="77777777" w:rsidR="00BF2F09" w:rsidRPr="00BF2F09" w:rsidRDefault="00BF2F09" w:rsidP="00BF2F09">
            <w:pPr>
              <w:spacing w:before="0"/>
              <w:rPr>
                <w:bCs/>
                <w:sz w:val="18"/>
                <w:szCs w:val="18"/>
              </w:rPr>
            </w:pPr>
            <w:r w:rsidRPr="00BF2F09">
              <w:rPr>
                <w:bCs/>
                <w:sz w:val="18"/>
                <w:szCs w:val="18"/>
              </w:rPr>
              <w:t>(“Method Not Allowed”) Used when the HTTP method is not supported</w:t>
            </w:r>
          </w:p>
        </w:tc>
      </w:tr>
      <w:tr w:rsidR="00BF2F09" w:rsidRPr="00BF2F09" w14:paraId="70851705" w14:textId="77777777" w:rsidTr="008E5DD0">
        <w:trPr>
          <w:cantSplit/>
        </w:trPr>
        <w:tc>
          <w:tcPr>
            <w:tcW w:w="1908" w:type="dxa"/>
            <w:vAlign w:val="center"/>
          </w:tcPr>
          <w:p w14:paraId="190BFCCC" w14:textId="77777777" w:rsidR="00BF2F09" w:rsidRPr="00BF2F09" w:rsidRDefault="00BF2F09" w:rsidP="00BF2F09">
            <w:pPr>
              <w:spacing w:before="0"/>
              <w:jc w:val="center"/>
              <w:rPr>
                <w:bCs/>
                <w:sz w:val="18"/>
                <w:szCs w:val="18"/>
              </w:rPr>
            </w:pPr>
            <w:r w:rsidRPr="00BF2F09">
              <w:rPr>
                <w:bCs/>
                <w:sz w:val="18"/>
                <w:szCs w:val="18"/>
              </w:rPr>
              <w:t>406</w:t>
            </w:r>
          </w:p>
        </w:tc>
        <w:tc>
          <w:tcPr>
            <w:tcW w:w="7668" w:type="dxa"/>
            <w:vAlign w:val="center"/>
          </w:tcPr>
          <w:p w14:paraId="7BEDE55D" w14:textId="77777777" w:rsidR="00BF2F09" w:rsidRPr="00BF2F09" w:rsidRDefault="00BF2F09" w:rsidP="00BF2F09">
            <w:pPr>
              <w:spacing w:before="0"/>
              <w:rPr>
                <w:bCs/>
                <w:sz w:val="18"/>
                <w:szCs w:val="18"/>
              </w:rPr>
            </w:pPr>
            <w:r w:rsidRPr="00BF2F09">
              <w:rPr>
                <w:bCs/>
                <w:sz w:val="18"/>
                <w:szCs w:val="18"/>
              </w:rPr>
              <w:t>(“Not Acceptable”) Used when the requested media type cannot be served</w:t>
            </w:r>
          </w:p>
        </w:tc>
      </w:tr>
      <w:tr w:rsidR="00BF2F09" w:rsidRPr="00BF2F09" w14:paraId="3CFD913A" w14:textId="77777777" w:rsidTr="008E5DD0">
        <w:trPr>
          <w:cantSplit/>
        </w:trPr>
        <w:tc>
          <w:tcPr>
            <w:tcW w:w="1908" w:type="dxa"/>
            <w:vAlign w:val="center"/>
          </w:tcPr>
          <w:p w14:paraId="3CD10CEF" w14:textId="77777777" w:rsidR="00BF2F09" w:rsidRPr="00BF2F09" w:rsidRDefault="00BF2F09" w:rsidP="00BF2F09">
            <w:pPr>
              <w:spacing w:before="0"/>
              <w:jc w:val="center"/>
              <w:rPr>
                <w:bCs/>
                <w:sz w:val="18"/>
                <w:szCs w:val="18"/>
              </w:rPr>
            </w:pPr>
            <w:r w:rsidRPr="00BF2F09">
              <w:rPr>
                <w:bCs/>
                <w:sz w:val="18"/>
                <w:szCs w:val="18"/>
              </w:rPr>
              <w:t>409</w:t>
            </w:r>
          </w:p>
        </w:tc>
        <w:tc>
          <w:tcPr>
            <w:tcW w:w="7668" w:type="dxa"/>
            <w:vAlign w:val="center"/>
          </w:tcPr>
          <w:p w14:paraId="3AE9F8E1" w14:textId="77777777" w:rsidR="00BF2F09" w:rsidRPr="00BF2F09" w:rsidRDefault="00BF2F09" w:rsidP="00BF2F09">
            <w:pPr>
              <w:spacing w:before="0"/>
              <w:rPr>
                <w:bCs/>
                <w:sz w:val="18"/>
                <w:szCs w:val="18"/>
              </w:rPr>
            </w:pPr>
            <w:r w:rsidRPr="00BF2F09">
              <w:rPr>
                <w:bCs/>
                <w:sz w:val="18"/>
                <w:szCs w:val="18"/>
              </w:rPr>
              <w:t>(“Conflict”) should be used to indicate a violation of resource state</w:t>
            </w:r>
          </w:p>
        </w:tc>
      </w:tr>
      <w:tr w:rsidR="00BF2F09" w:rsidRPr="00BF2F09" w14:paraId="38B75998" w14:textId="77777777" w:rsidTr="008E5DD0">
        <w:trPr>
          <w:cantSplit/>
        </w:trPr>
        <w:tc>
          <w:tcPr>
            <w:tcW w:w="1908" w:type="dxa"/>
            <w:vAlign w:val="center"/>
          </w:tcPr>
          <w:p w14:paraId="66B92E77" w14:textId="77777777" w:rsidR="00BF2F09" w:rsidRPr="00BF2F09" w:rsidRDefault="00BF2F09" w:rsidP="00BF2F09">
            <w:pPr>
              <w:spacing w:before="0"/>
              <w:jc w:val="center"/>
              <w:rPr>
                <w:bCs/>
                <w:sz w:val="18"/>
                <w:szCs w:val="18"/>
              </w:rPr>
            </w:pPr>
            <w:r w:rsidRPr="00BF2F09">
              <w:rPr>
                <w:bCs/>
                <w:sz w:val="18"/>
                <w:szCs w:val="18"/>
              </w:rPr>
              <w:t>412</w:t>
            </w:r>
          </w:p>
        </w:tc>
        <w:tc>
          <w:tcPr>
            <w:tcW w:w="7668" w:type="dxa"/>
            <w:vAlign w:val="center"/>
          </w:tcPr>
          <w:p w14:paraId="6938879C" w14:textId="77777777" w:rsidR="00BF2F09" w:rsidRPr="00BF2F09" w:rsidRDefault="00BF2F09" w:rsidP="00BF2F09">
            <w:pPr>
              <w:spacing w:before="0"/>
              <w:rPr>
                <w:bCs/>
                <w:sz w:val="18"/>
                <w:szCs w:val="18"/>
              </w:rPr>
            </w:pPr>
            <w:r w:rsidRPr="00BF2F09">
              <w:rPr>
                <w:bCs/>
                <w:sz w:val="18"/>
                <w:szCs w:val="18"/>
              </w:rPr>
              <w:t>(“Precondition Failed”) should be used to support conditional operations</w:t>
            </w:r>
          </w:p>
        </w:tc>
      </w:tr>
      <w:tr w:rsidR="00BF2F09" w:rsidRPr="00BF2F09" w14:paraId="02ECE594" w14:textId="77777777" w:rsidTr="008E5DD0">
        <w:trPr>
          <w:cantSplit/>
        </w:trPr>
        <w:tc>
          <w:tcPr>
            <w:tcW w:w="1908" w:type="dxa"/>
            <w:vAlign w:val="center"/>
          </w:tcPr>
          <w:p w14:paraId="6CF4E19A" w14:textId="77777777" w:rsidR="00BF2F09" w:rsidRPr="00BF2F09" w:rsidRDefault="00BF2F09" w:rsidP="00BF2F09">
            <w:pPr>
              <w:spacing w:before="0"/>
              <w:jc w:val="center"/>
              <w:rPr>
                <w:bCs/>
                <w:sz w:val="18"/>
                <w:szCs w:val="18"/>
              </w:rPr>
            </w:pPr>
            <w:r w:rsidRPr="00BF2F09">
              <w:rPr>
                <w:bCs/>
                <w:sz w:val="18"/>
                <w:szCs w:val="18"/>
              </w:rPr>
              <w:t>415</w:t>
            </w:r>
          </w:p>
        </w:tc>
        <w:tc>
          <w:tcPr>
            <w:tcW w:w="7668" w:type="dxa"/>
            <w:vAlign w:val="center"/>
          </w:tcPr>
          <w:p w14:paraId="097FB26E" w14:textId="77777777" w:rsidR="00BF2F09" w:rsidRPr="00BF2F09" w:rsidRDefault="00BF2F09" w:rsidP="00BF2F09">
            <w:pPr>
              <w:spacing w:before="0"/>
              <w:rPr>
                <w:bCs/>
                <w:sz w:val="18"/>
                <w:szCs w:val="18"/>
              </w:rPr>
            </w:pPr>
            <w:r w:rsidRPr="00BF2F09">
              <w:rPr>
                <w:bCs/>
                <w:sz w:val="18"/>
                <w:szCs w:val="18"/>
              </w:rPr>
              <w:t>(“Unsupported Media Type”) Used when the media type of a request’s payload cannot be processed</w:t>
            </w:r>
          </w:p>
        </w:tc>
      </w:tr>
      <w:tr w:rsidR="00BF2F09" w:rsidRPr="00BF2F09" w14:paraId="7C47D2A3" w14:textId="77777777" w:rsidTr="008E5DD0">
        <w:trPr>
          <w:cantSplit/>
        </w:trPr>
        <w:tc>
          <w:tcPr>
            <w:tcW w:w="1908" w:type="dxa"/>
            <w:vAlign w:val="center"/>
          </w:tcPr>
          <w:p w14:paraId="55301A68" w14:textId="77777777" w:rsidR="00BF2F09" w:rsidRPr="00BF2F09" w:rsidRDefault="00BF2F09" w:rsidP="00BF2F09">
            <w:pPr>
              <w:spacing w:before="0"/>
              <w:jc w:val="center"/>
              <w:rPr>
                <w:bCs/>
                <w:sz w:val="18"/>
                <w:szCs w:val="18"/>
              </w:rPr>
            </w:pPr>
            <w:r w:rsidRPr="00BF2F09">
              <w:rPr>
                <w:bCs/>
                <w:sz w:val="18"/>
                <w:szCs w:val="18"/>
              </w:rPr>
              <w:t>500</w:t>
            </w:r>
          </w:p>
        </w:tc>
        <w:tc>
          <w:tcPr>
            <w:tcW w:w="7668" w:type="dxa"/>
            <w:vAlign w:val="center"/>
          </w:tcPr>
          <w:p w14:paraId="3171F81A" w14:textId="77777777" w:rsidR="00BF2F09" w:rsidRPr="00BF2F09" w:rsidRDefault="00BF2F09" w:rsidP="00BF2F09">
            <w:pPr>
              <w:spacing w:before="0"/>
              <w:rPr>
                <w:bCs/>
                <w:sz w:val="18"/>
                <w:szCs w:val="18"/>
              </w:rPr>
            </w:pPr>
            <w:r w:rsidRPr="00BF2F09">
              <w:rPr>
                <w:bCs/>
                <w:sz w:val="18"/>
                <w:szCs w:val="18"/>
              </w:rPr>
              <w:t>(“Internal Server Error”) should be used to indicate API malfunction</w:t>
            </w:r>
          </w:p>
        </w:tc>
      </w:tr>
    </w:tbl>
    <w:p w14:paraId="6A68A535" w14:textId="77777777" w:rsidR="004C3D68" w:rsidRDefault="004C3D68" w:rsidP="004C3D68">
      <w:pPr>
        <w:pStyle w:val="Caption"/>
      </w:pPr>
      <w:bookmarkStart w:id="2" w:name="_Toc450241395"/>
      <w:bookmarkEnd w:id="1"/>
      <w:r>
        <w:t xml:space="preserve">Table </w:t>
      </w:r>
      <w:fldSimple w:instr=" SEQ Table \* ARABIC ">
        <w:r w:rsidR="00123971">
          <w:rPr>
            <w:noProof/>
          </w:rPr>
          <w:t>1</w:t>
        </w:r>
      </w:fldSimple>
      <w:r>
        <w:t>. HTTP Response Codes</w:t>
      </w:r>
      <w:bookmarkEnd w:id="2"/>
    </w:p>
    <w:p w14:paraId="4B96D4F8" w14:textId="77777777" w:rsidR="00911E90" w:rsidRDefault="00911E90" w:rsidP="00911E90">
      <w:r>
        <w:t>Please note that all information provided via the APIs documented here are case sensitive. For example, “Administrator” is not the same as “administrator.”</w:t>
      </w:r>
    </w:p>
    <w:p w14:paraId="0CB2A5DC" w14:textId="4070BE19" w:rsidR="00246162" w:rsidRDefault="00246162" w:rsidP="00246162">
      <w:pPr>
        <w:pStyle w:val="Heading2"/>
      </w:pPr>
      <w:bookmarkStart w:id="3" w:name="_Toc450241315"/>
      <w:r>
        <w:t>Authentication</w:t>
      </w:r>
      <w:bookmarkEnd w:id="3"/>
    </w:p>
    <w:p w14:paraId="3C919EF2" w14:textId="77777777" w:rsidR="00246162" w:rsidRDefault="00246162" w:rsidP="00246162">
      <w:r>
        <w:t xml:space="preserve">Each API endpoint is designated as either </w:t>
      </w:r>
      <w:r w:rsidRPr="00AF2666">
        <w:rPr>
          <w:i/>
        </w:rPr>
        <w:t>Public</w:t>
      </w:r>
      <w:r>
        <w:t xml:space="preserve"> or </w:t>
      </w:r>
      <w:r w:rsidRPr="00AF2666">
        <w:rPr>
          <w:i/>
        </w:rPr>
        <w:t>Private</w:t>
      </w:r>
      <w:r>
        <w:t xml:space="preserve">. </w:t>
      </w:r>
    </w:p>
    <w:p w14:paraId="398B8255" w14:textId="753DB849" w:rsidR="00246162" w:rsidRDefault="00246162" w:rsidP="00246162">
      <w:r w:rsidRPr="00BF3CED">
        <w:t>Private APIs</w:t>
      </w:r>
      <w:r>
        <w:t xml:space="preserve"> mutate data in</w:t>
      </w:r>
      <w:r w:rsidR="00BF3CED">
        <w:t xml:space="preserve"> the</w:t>
      </w:r>
      <w:r>
        <w:t xml:space="preserve"> </w:t>
      </w:r>
      <w:r w:rsidR="00364892">
        <w:t>TDS Session</w:t>
      </w:r>
      <w:r w:rsidR="00BF3CED">
        <w:t xml:space="preserve"> database. These r</w:t>
      </w:r>
      <w:r>
        <w:t xml:space="preserve">equire a user that is authenticated and authorized to </w:t>
      </w:r>
      <w:r w:rsidR="00BF3CED">
        <w:t xml:space="preserve">modify the </w:t>
      </w:r>
      <w:r w:rsidR="00364892">
        <w:t>TDS Session</w:t>
      </w:r>
      <w:r w:rsidR="00BF3CED">
        <w:t xml:space="preserve"> database</w:t>
      </w:r>
      <w:r>
        <w:t>.</w:t>
      </w:r>
    </w:p>
    <w:p w14:paraId="3813B73E" w14:textId="77777777" w:rsidR="00246162" w:rsidRPr="00582863" w:rsidRDefault="00246162" w:rsidP="00246162">
      <w:r w:rsidRPr="00BF3CED">
        <w:lastRenderedPageBreak/>
        <w:t>Public APIs</w:t>
      </w:r>
      <w:r>
        <w:t xml:space="preserve"> are intended for machine-to-machine API calls. All calls to these APIs must originate from a server with the appropriate shared keys for authentication and authorization of the calling server.</w:t>
      </w:r>
    </w:p>
    <w:p w14:paraId="74750B74" w14:textId="142FD512" w:rsidR="00486E69" w:rsidRPr="0081207C" w:rsidRDefault="00364892" w:rsidP="0081207C">
      <w:pPr>
        <w:pStyle w:val="Heading1"/>
      </w:pPr>
      <w:bookmarkStart w:id="4" w:name="_Toc450241316"/>
      <w:r>
        <w:lastRenderedPageBreak/>
        <w:t>TDS Administration</w:t>
      </w:r>
      <w:r w:rsidR="00612EB8" w:rsidRPr="0081207C">
        <w:t xml:space="preserve"> API Overview</w:t>
      </w:r>
      <w:bookmarkEnd w:id="4"/>
    </w:p>
    <w:p w14:paraId="4945476B" w14:textId="6CF7D498" w:rsidR="00C64F66" w:rsidRDefault="00364892" w:rsidP="00C64F66">
      <w:pPr>
        <w:pStyle w:val="Heading2"/>
      </w:pPr>
      <w:bookmarkStart w:id="5" w:name="_Toc450241317"/>
      <w:r>
        <w:t>TDS Administration</w:t>
      </w:r>
      <w:r w:rsidRPr="0081207C">
        <w:t xml:space="preserve"> </w:t>
      </w:r>
      <w:r w:rsidR="00C64F66">
        <w:t>Overview</w:t>
      </w:r>
      <w:bookmarkEnd w:id="5"/>
    </w:p>
    <w:p w14:paraId="01D1AB77" w14:textId="72CF5ECA" w:rsidR="00781748" w:rsidRDefault="00145DFF" w:rsidP="00781748">
      <w:r>
        <w:t xml:space="preserve">The </w:t>
      </w:r>
      <w:r w:rsidR="00364892">
        <w:t>TDS Administration</w:t>
      </w:r>
      <w:r w:rsidR="00364892" w:rsidRPr="0081207C">
        <w:t xml:space="preserve"> </w:t>
      </w:r>
      <w:r w:rsidR="000B468F">
        <w:t xml:space="preserve">component </w:t>
      </w:r>
      <w:r w:rsidR="001C52B8" w:rsidRPr="001C52B8">
        <w:t>is responsible for</w:t>
      </w:r>
    </w:p>
    <w:p w14:paraId="57C09582" w14:textId="53745F73" w:rsidR="009E575A" w:rsidRDefault="00364892" w:rsidP="00025019">
      <w:pPr>
        <w:pStyle w:val="ListParagraph"/>
        <w:numPr>
          <w:ilvl w:val="0"/>
          <w:numId w:val="12"/>
        </w:numPr>
      </w:pPr>
      <w:r>
        <w:t>Showing the opportunities to the user</w:t>
      </w:r>
    </w:p>
    <w:p w14:paraId="557D4CAC" w14:textId="7CE99CDC" w:rsidR="00674BC7" w:rsidRDefault="00364892" w:rsidP="00025019">
      <w:pPr>
        <w:pStyle w:val="ListParagraph"/>
        <w:numPr>
          <w:ilvl w:val="0"/>
          <w:numId w:val="12"/>
        </w:numPr>
      </w:pPr>
      <w:r>
        <w:t>Extend grace period, extend expiration date, change segment permeabi</w:t>
      </w:r>
      <w:r w:rsidR="00EF3302">
        <w:t>lity, reset, reopen, invalidate and</w:t>
      </w:r>
      <w:r>
        <w:t xml:space="preserve"> </w:t>
      </w:r>
      <w:r w:rsidR="00EF3302">
        <w:t>restore opportunities.</w:t>
      </w:r>
    </w:p>
    <w:p w14:paraId="141B2F77" w14:textId="447EC115" w:rsidR="002B76BC" w:rsidRDefault="00EF3302" w:rsidP="008E2B4C">
      <w:pPr>
        <w:pStyle w:val="Heading2"/>
      </w:pPr>
      <w:bookmarkStart w:id="6" w:name="_Toc450241318"/>
      <w:r>
        <w:t>TDS Administration</w:t>
      </w:r>
      <w:r w:rsidRPr="0081207C">
        <w:t xml:space="preserve"> </w:t>
      </w:r>
      <w:r w:rsidR="002B76BC">
        <w:t>API Summary</w:t>
      </w:r>
      <w:bookmarkEnd w:id="6"/>
    </w:p>
    <w:p w14:paraId="71D747BB" w14:textId="309F63D8" w:rsidR="00336C53" w:rsidRDefault="00336C53" w:rsidP="00336C53">
      <w:pPr>
        <w:pStyle w:val="Heading2"/>
      </w:pPr>
      <w:bookmarkStart w:id="7" w:name="_Toc441760064"/>
      <w:bookmarkStart w:id="8" w:name="_Toc450241319"/>
      <w:r>
        <w:t>Authorization</w:t>
      </w:r>
      <w:bookmarkEnd w:id="7"/>
      <w:bookmarkEnd w:id="8"/>
    </w:p>
    <w:p w14:paraId="6AE7C119" w14:textId="5453C35A" w:rsidR="00336C53" w:rsidRDefault="00336C53" w:rsidP="00336C53">
      <w:r>
        <w:t xml:space="preserve">All </w:t>
      </w:r>
      <w:r w:rsidR="001566B5">
        <w:t>TDS A</w:t>
      </w:r>
      <w:r w:rsidR="00EF3302">
        <w:t>dmin</w:t>
      </w:r>
      <w:r w:rsidR="001566B5">
        <w:t>istration</w:t>
      </w:r>
      <w:r>
        <w:t xml:space="preserve"> API calls require authorization. This is accomplished via </w:t>
      </w:r>
      <w:r w:rsidR="001566B5">
        <w:t>oauth2 bearer authorization</w:t>
      </w:r>
      <w:r w:rsidR="00AA0191">
        <w:t xml:space="preserve"> </w:t>
      </w:r>
      <w:r w:rsidR="001566B5">
        <w:t xml:space="preserve">in </w:t>
      </w:r>
      <w:r w:rsidR="00AA0191">
        <w:t>request</w:t>
      </w:r>
      <w:r w:rsidR="001566B5">
        <w:t xml:space="preserve"> headers</w:t>
      </w:r>
      <w:r>
        <w:t xml:space="preserve"> in this format:</w:t>
      </w:r>
    </w:p>
    <w:p w14:paraId="57E7D923" w14:textId="77777777" w:rsidR="00336C53" w:rsidRPr="00180098" w:rsidRDefault="00336C53" w:rsidP="00336C53">
      <w:pPr>
        <w:pStyle w:val="JSON"/>
        <w:ind w:left="720"/>
      </w:pPr>
      <w:r w:rsidRPr="00180098">
        <w:t>Accept: application/json</w:t>
      </w:r>
    </w:p>
    <w:p w14:paraId="7481F3B2" w14:textId="77777777" w:rsidR="00336C53" w:rsidRPr="00180098" w:rsidRDefault="00336C53" w:rsidP="00336C53">
      <w:pPr>
        <w:pStyle w:val="JSON"/>
        <w:ind w:left="720"/>
      </w:pPr>
      <w:r w:rsidRPr="00180098">
        <w:t xml:space="preserve">Authorization: Bearer </w:t>
      </w:r>
      <w:r w:rsidRPr="00180098">
        <w:rPr>
          <w:i/>
        </w:rPr>
        <w:t>insert-oauth-guid-here</w:t>
      </w:r>
    </w:p>
    <w:p w14:paraId="386EE7A7" w14:textId="77777777" w:rsidR="00336C53" w:rsidRDefault="00336C53" w:rsidP="00336C53">
      <w:pPr>
        <w:pStyle w:val="JSON"/>
        <w:ind w:left="720"/>
      </w:pPr>
      <w:r w:rsidRPr="00180098">
        <w:t>Content-Type: application/json</w:t>
      </w:r>
    </w:p>
    <w:p w14:paraId="57326AF3" w14:textId="1FFBCA81" w:rsidR="00336C53" w:rsidRDefault="00AD2798" w:rsidP="00336C53">
      <w:pPr>
        <w:pStyle w:val="Heading2"/>
      </w:pPr>
      <w:bookmarkStart w:id="9" w:name="_Toc450241320"/>
      <w:r>
        <w:t>REST APIs</w:t>
      </w:r>
      <w:bookmarkEnd w:id="9"/>
    </w:p>
    <w:p w14:paraId="71F8B75A" w14:textId="4DF7B3DC" w:rsidR="007A79B1" w:rsidRDefault="007A79B1" w:rsidP="0081207C">
      <w:r>
        <w:t xml:space="preserve">The </w:t>
      </w:r>
      <w:r w:rsidR="00AA0191">
        <w:t>TDS Administration</w:t>
      </w:r>
      <w:r>
        <w:t xml:space="preserve"> component </w:t>
      </w:r>
      <w:r w:rsidR="00AA0191">
        <w:t xml:space="preserve">has 8 </w:t>
      </w:r>
      <w:r w:rsidR="001736AD">
        <w:t>APIs</w:t>
      </w:r>
      <w:r>
        <w:t xml:space="preserve">. The private APIs </w:t>
      </w:r>
      <w:r w:rsidR="00840D0B">
        <w:t xml:space="preserve">allow mutation of the data contained in </w:t>
      </w:r>
      <w:r w:rsidR="00AA0191">
        <w:t>TDS</w:t>
      </w:r>
      <w:r w:rsidR="00840D0B">
        <w:t xml:space="preserve"> and </w:t>
      </w:r>
      <w:r>
        <w:t xml:space="preserve">are intended </w:t>
      </w:r>
      <w:r w:rsidR="00962711">
        <w:t xml:space="preserve">to be used solely by </w:t>
      </w:r>
      <w:r w:rsidR="001736AD">
        <w:t xml:space="preserve">administrators with access to the </w:t>
      </w:r>
      <w:r w:rsidR="00AA0191">
        <w:t>TDS Administration</w:t>
      </w:r>
      <w:r>
        <w:t xml:space="preserve"> user interface to define roles, components, permissions and mappings.</w:t>
      </w:r>
      <w:r w:rsidR="00AA0191">
        <w:t xml:space="preserve"> The public API</w:t>
      </w:r>
      <w:r w:rsidR="00840D0B">
        <w:t xml:space="preserve"> provide</w:t>
      </w:r>
      <w:r w:rsidR="00D364FB">
        <w:t>s</w:t>
      </w:r>
      <w:r w:rsidR="00840D0B">
        <w:t xml:space="preserve"> read-only</w:t>
      </w:r>
      <w:r w:rsidR="00721DC0">
        <w:t xml:space="preserve"> access to this information.</w:t>
      </w:r>
    </w:p>
    <w:p w14:paraId="6D9EF0B4" w14:textId="670E85AA" w:rsidR="0081207C" w:rsidRDefault="00721DC0" w:rsidP="0081207C">
      <w:r w:rsidRPr="00721DC0">
        <w:t>Table 2 provides an overview of the available APIs, which are described in detail later in the document.</w:t>
      </w:r>
    </w:p>
    <w:p w14:paraId="058510B8" w14:textId="77777777" w:rsidR="002B76BC" w:rsidRPr="0081207C" w:rsidRDefault="002B76BC" w:rsidP="0081207C"/>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2422"/>
        <w:gridCol w:w="2880"/>
        <w:gridCol w:w="4193"/>
      </w:tblGrid>
      <w:tr w:rsidR="008E2B4C" w:rsidRPr="00271809" w14:paraId="5F7C6D90" w14:textId="77777777" w:rsidTr="00D364FB">
        <w:trPr>
          <w:cantSplit/>
          <w:trHeight w:val="432"/>
          <w:tblHeader/>
        </w:trPr>
        <w:tc>
          <w:tcPr>
            <w:tcW w:w="2422" w:type="dxa"/>
            <w:shd w:val="clear" w:color="auto" w:fill="3CA228"/>
            <w:noWrap/>
            <w:tcMar>
              <w:top w:w="0" w:type="dxa"/>
              <w:left w:w="45" w:type="dxa"/>
              <w:bottom w:w="0" w:type="dxa"/>
              <w:right w:w="45" w:type="dxa"/>
            </w:tcMar>
            <w:vAlign w:val="center"/>
          </w:tcPr>
          <w:p w14:paraId="5CDF28E6" w14:textId="77777777" w:rsidR="0081207C" w:rsidRPr="00271809" w:rsidRDefault="0081207C" w:rsidP="002E3B91">
            <w:pPr>
              <w:pStyle w:val="TableHeading1"/>
              <w:spacing w:after="0"/>
              <w:jc w:val="left"/>
              <w:rPr>
                <w:sz w:val="18"/>
                <w:szCs w:val="18"/>
              </w:rPr>
            </w:pPr>
            <w:r w:rsidRPr="00271809">
              <w:rPr>
                <w:sz w:val="18"/>
                <w:szCs w:val="18"/>
              </w:rPr>
              <w:t>API Endpoint</w:t>
            </w:r>
          </w:p>
        </w:tc>
        <w:tc>
          <w:tcPr>
            <w:tcW w:w="2880" w:type="dxa"/>
            <w:shd w:val="clear" w:color="auto" w:fill="3CA228"/>
            <w:tcMar>
              <w:top w:w="0" w:type="dxa"/>
              <w:left w:w="45" w:type="dxa"/>
              <w:bottom w:w="0" w:type="dxa"/>
              <w:right w:w="45" w:type="dxa"/>
            </w:tcMar>
            <w:vAlign w:val="center"/>
          </w:tcPr>
          <w:p w14:paraId="7830F963" w14:textId="77777777" w:rsidR="0081207C" w:rsidRPr="00271809" w:rsidRDefault="0081207C" w:rsidP="002E3B91">
            <w:pPr>
              <w:pStyle w:val="TableHeading1"/>
              <w:spacing w:after="0"/>
              <w:jc w:val="left"/>
              <w:rPr>
                <w:sz w:val="18"/>
                <w:szCs w:val="18"/>
              </w:rPr>
            </w:pPr>
            <w:r w:rsidRPr="00271809">
              <w:rPr>
                <w:sz w:val="18"/>
                <w:szCs w:val="18"/>
              </w:rPr>
              <w:t>HTTP Request</w:t>
            </w:r>
          </w:p>
        </w:tc>
        <w:tc>
          <w:tcPr>
            <w:tcW w:w="4193" w:type="dxa"/>
            <w:shd w:val="clear" w:color="auto" w:fill="3CA228"/>
            <w:tcMar>
              <w:top w:w="0" w:type="dxa"/>
              <w:left w:w="45" w:type="dxa"/>
              <w:bottom w:w="0" w:type="dxa"/>
              <w:right w:w="45" w:type="dxa"/>
            </w:tcMar>
            <w:vAlign w:val="center"/>
          </w:tcPr>
          <w:p w14:paraId="09DC3225" w14:textId="77777777" w:rsidR="0081207C" w:rsidRPr="00271809" w:rsidRDefault="0081207C" w:rsidP="002E3B91">
            <w:pPr>
              <w:pStyle w:val="TableHeading1"/>
              <w:spacing w:after="0"/>
              <w:jc w:val="left"/>
              <w:rPr>
                <w:sz w:val="18"/>
                <w:szCs w:val="18"/>
              </w:rPr>
            </w:pPr>
            <w:r w:rsidRPr="00271809">
              <w:rPr>
                <w:sz w:val="18"/>
                <w:szCs w:val="18"/>
              </w:rPr>
              <w:t>Description</w:t>
            </w:r>
          </w:p>
        </w:tc>
      </w:tr>
      <w:tr w:rsidR="008E2B4C" w:rsidRPr="00271809" w14:paraId="58F0AC6E" w14:textId="77777777" w:rsidTr="00D364FB">
        <w:trPr>
          <w:cantSplit/>
          <w:trHeight w:val="432"/>
        </w:trPr>
        <w:tc>
          <w:tcPr>
            <w:tcW w:w="2422" w:type="dxa"/>
            <w:noWrap/>
            <w:tcMar>
              <w:top w:w="0" w:type="dxa"/>
              <w:left w:w="45" w:type="dxa"/>
              <w:bottom w:w="0" w:type="dxa"/>
              <w:right w:w="45" w:type="dxa"/>
            </w:tcMar>
            <w:vAlign w:val="center"/>
          </w:tcPr>
          <w:p w14:paraId="43840906" w14:textId="07AA5050" w:rsidR="0081207C" w:rsidRPr="00271809" w:rsidRDefault="00AA0191" w:rsidP="009F7154">
            <w:pPr>
              <w:spacing w:before="0"/>
              <w:rPr>
                <w:sz w:val="18"/>
                <w:szCs w:val="18"/>
              </w:rPr>
            </w:pPr>
            <w:r>
              <w:rPr>
                <w:sz w:val="18"/>
                <w:szCs w:val="18"/>
              </w:rPr>
              <w:t>/getOpportunities</w:t>
            </w:r>
          </w:p>
        </w:tc>
        <w:tc>
          <w:tcPr>
            <w:tcW w:w="2880" w:type="dxa"/>
            <w:tcMar>
              <w:top w:w="0" w:type="dxa"/>
              <w:left w:w="45" w:type="dxa"/>
              <w:bottom w:w="0" w:type="dxa"/>
              <w:right w:w="45" w:type="dxa"/>
            </w:tcMar>
            <w:vAlign w:val="center"/>
          </w:tcPr>
          <w:p w14:paraId="3B5B119B" w14:textId="1549AA9E" w:rsidR="0081207C" w:rsidRPr="00271809" w:rsidRDefault="00674BC7" w:rsidP="00AA0191">
            <w:pPr>
              <w:spacing w:before="0"/>
              <w:rPr>
                <w:sz w:val="18"/>
                <w:szCs w:val="18"/>
              </w:rPr>
            </w:pPr>
            <w:r>
              <w:rPr>
                <w:sz w:val="18"/>
                <w:szCs w:val="18"/>
              </w:rPr>
              <w:t>GET /</w:t>
            </w:r>
            <w:r w:rsidR="00AA0191">
              <w:rPr>
                <w:sz w:val="18"/>
                <w:szCs w:val="18"/>
              </w:rPr>
              <w:t>getOpportunities? {keys}={values}</w:t>
            </w:r>
          </w:p>
        </w:tc>
        <w:tc>
          <w:tcPr>
            <w:tcW w:w="4193" w:type="dxa"/>
            <w:tcMar>
              <w:top w:w="0" w:type="dxa"/>
              <w:left w:w="45" w:type="dxa"/>
              <w:bottom w:w="0" w:type="dxa"/>
              <w:right w:w="45" w:type="dxa"/>
            </w:tcMar>
            <w:vAlign w:val="center"/>
          </w:tcPr>
          <w:p w14:paraId="2FBF4CC3" w14:textId="7BC2AE01" w:rsidR="0081207C" w:rsidRPr="00271809" w:rsidRDefault="00AA0191" w:rsidP="00AA0191">
            <w:pPr>
              <w:spacing w:before="0"/>
              <w:rPr>
                <w:sz w:val="18"/>
                <w:szCs w:val="18"/>
              </w:rPr>
            </w:pPr>
            <w:r w:rsidRPr="00B14BD1">
              <w:rPr>
                <w:sz w:val="18"/>
                <w:szCs w:val="18"/>
              </w:rPr>
              <w:t xml:space="preserve">Provides the capability to query </w:t>
            </w:r>
            <w:r w:rsidR="004A7CDA">
              <w:rPr>
                <w:sz w:val="18"/>
                <w:szCs w:val="18"/>
              </w:rPr>
              <w:t xml:space="preserve">opportunities from </w:t>
            </w:r>
            <w:r w:rsidRPr="00B14BD1">
              <w:rPr>
                <w:sz w:val="18"/>
                <w:szCs w:val="18"/>
              </w:rPr>
              <w:t xml:space="preserve">the </w:t>
            </w:r>
            <w:r>
              <w:rPr>
                <w:sz w:val="18"/>
                <w:szCs w:val="18"/>
              </w:rPr>
              <w:t>TDS</w:t>
            </w:r>
            <w:r w:rsidRPr="00B14BD1">
              <w:rPr>
                <w:sz w:val="18"/>
                <w:szCs w:val="18"/>
              </w:rPr>
              <w:t xml:space="preserve"> based on searchable metadata.</w:t>
            </w:r>
            <w:r w:rsidR="00D364FB">
              <w:rPr>
                <w:sz w:val="18"/>
                <w:szCs w:val="18"/>
              </w:rPr>
              <w:t xml:space="preserve"> (public)</w:t>
            </w:r>
          </w:p>
        </w:tc>
      </w:tr>
      <w:tr w:rsidR="008E2B4C" w:rsidRPr="00271809" w14:paraId="4901AFAF" w14:textId="77777777" w:rsidTr="00D364FB">
        <w:trPr>
          <w:cantSplit/>
          <w:trHeight w:val="432"/>
        </w:trPr>
        <w:tc>
          <w:tcPr>
            <w:tcW w:w="2422" w:type="dxa"/>
            <w:noWrap/>
            <w:tcMar>
              <w:top w:w="0" w:type="dxa"/>
              <w:left w:w="45" w:type="dxa"/>
              <w:bottom w:w="0" w:type="dxa"/>
              <w:right w:w="45" w:type="dxa"/>
            </w:tcMar>
            <w:vAlign w:val="center"/>
          </w:tcPr>
          <w:p w14:paraId="2413DEC4" w14:textId="5CB9D3F0" w:rsidR="0081207C" w:rsidRPr="00271809" w:rsidRDefault="00AA0191" w:rsidP="009F7154">
            <w:pPr>
              <w:spacing w:before="0"/>
              <w:rPr>
                <w:sz w:val="18"/>
                <w:szCs w:val="18"/>
              </w:rPr>
            </w:pPr>
            <w:r>
              <w:rPr>
                <w:sz w:val="18"/>
                <w:szCs w:val="18"/>
              </w:rPr>
              <w:t>/</w:t>
            </w:r>
            <w:r w:rsidR="004A7CDA" w:rsidRPr="004A7CDA">
              <w:rPr>
                <w:sz w:val="18"/>
                <w:szCs w:val="18"/>
              </w:rPr>
              <w:t>resetOpportunity</w:t>
            </w:r>
          </w:p>
        </w:tc>
        <w:tc>
          <w:tcPr>
            <w:tcW w:w="2880" w:type="dxa"/>
            <w:tcMar>
              <w:top w:w="0" w:type="dxa"/>
              <w:left w:w="45" w:type="dxa"/>
              <w:bottom w:w="0" w:type="dxa"/>
              <w:right w:w="45" w:type="dxa"/>
            </w:tcMar>
            <w:vAlign w:val="center"/>
          </w:tcPr>
          <w:p w14:paraId="2955C0C6" w14:textId="21706C51" w:rsidR="0081207C" w:rsidRPr="00271809" w:rsidRDefault="004A7CDA" w:rsidP="00336C53">
            <w:pPr>
              <w:rPr>
                <w:sz w:val="18"/>
                <w:szCs w:val="18"/>
              </w:rPr>
            </w:pPr>
            <w:r>
              <w:rPr>
                <w:sz w:val="18"/>
                <w:szCs w:val="18"/>
              </w:rPr>
              <w:t>POST</w:t>
            </w:r>
            <w:r w:rsidR="00D364FB">
              <w:rPr>
                <w:sz w:val="18"/>
                <w:szCs w:val="18"/>
              </w:rPr>
              <w:t xml:space="preserve"> </w:t>
            </w:r>
            <w:r w:rsidR="00336C53" w:rsidRPr="00336C53">
              <w:rPr>
                <w:sz w:val="18"/>
                <w:szCs w:val="18"/>
              </w:rPr>
              <w:t>/</w:t>
            </w:r>
            <w:r w:rsidRPr="004A7CDA">
              <w:rPr>
                <w:sz w:val="18"/>
                <w:szCs w:val="18"/>
              </w:rPr>
              <w:t>resetOpportunity</w:t>
            </w:r>
          </w:p>
        </w:tc>
        <w:tc>
          <w:tcPr>
            <w:tcW w:w="4193" w:type="dxa"/>
            <w:tcMar>
              <w:top w:w="0" w:type="dxa"/>
              <w:left w:w="45" w:type="dxa"/>
              <w:bottom w:w="0" w:type="dxa"/>
              <w:right w:w="45" w:type="dxa"/>
            </w:tcMar>
            <w:vAlign w:val="center"/>
          </w:tcPr>
          <w:p w14:paraId="59D12EEA" w14:textId="36A8FF4F" w:rsidR="0081207C" w:rsidRPr="00271809" w:rsidRDefault="00FA74D6" w:rsidP="0024128C">
            <w:pPr>
              <w:spacing w:before="0"/>
              <w:rPr>
                <w:sz w:val="18"/>
                <w:szCs w:val="18"/>
              </w:rPr>
            </w:pPr>
            <w:r w:rsidRPr="00FA74D6">
              <w:rPr>
                <w:sz w:val="18"/>
                <w:szCs w:val="18"/>
              </w:rPr>
              <w:t>Reset wipes out an existing student’s test opportunity, allowing the student to take an opportunity again. Reset is used for situations where the student inadvertently commenced an opportunity or inadvertently submitted a test too early.</w:t>
            </w:r>
          </w:p>
        </w:tc>
      </w:tr>
      <w:tr w:rsidR="008E2B4C" w:rsidRPr="00271809" w14:paraId="4212C0DE" w14:textId="77777777" w:rsidTr="00D364FB">
        <w:trPr>
          <w:cantSplit/>
          <w:trHeight w:val="432"/>
        </w:trPr>
        <w:tc>
          <w:tcPr>
            <w:tcW w:w="2422" w:type="dxa"/>
            <w:noWrap/>
            <w:tcMar>
              <w:top w:w="0" w:type="dxa"/>
              <w:left w:w="45" w:type="dxa"/>
              <w:bottom w:w="0" w:type="dxa"/>
              <w:right w:w="45" w:type="dxa"/>
            </w:tcMar>
            <w:vAlign w:val="center"/>
          </w:tcPr>
          <w:p w14:paraId="1192F961" w14:textId="3DB1FAF9" w:rsidR="0081207C" w:rsidRPr="00271809" w:rsidRDefault="00336C53" w:rsidP="009F7154">
            <w:pPr>
              <w:spacing w:before="0"/>
              <w:rPr>
                <w:sz w:val="18"/>
                <w:szCs w:val="18"/>
              </w:rPr>
            </w:pPr>
            <w:r>
              <w:rPr>
                <w:sz w:val="18"/>
                <w:szCs w:val="18"/>
              </w:rPr>
              <w:t>/</w:t>
            </w:r>
            <w:r w:rsidR="00F935AB">
              <w:rPr>
                <w:sz w:val="18"/>
                <w:szCs w:val="18"/>
              </w:rPr>
              <w:t>invalidate</w:t>
            </w:r>
            <w:r w:rsidR="004A7CDA" w:rsidRPr="004A7CDA">
              <w:rPr>
                <w:sz w:val="18"/>
                <w:szCs w:val="18"/>
              </w:rPr>
              <w:t>Opportunity</w:t>
            </w:r>
          </w:p>
        </w:tc>
        <w:tc>
          <w:tcPr>
            <w:tcW w:w="2880" w:type="dxa"/>
            <w:tcMar>
              <w:top w:w="0" w:type="dxa"/>
              <w:left w:w="45" w:type="dxa"/>
              <w:bottom w:w="0" w:type="dxa"/>
              <w:right w:w="45" w:type="dxa"/>
            </w:tcMar>
            <w:vAlign w:val="center"/>
          </w:tcPr>
          <w:p w14:paraId="4E75AC05" w14:textId="4B21BE2D" w:rsidR="0081207C" w:rsidRPr="00271809" w:rsidRDefault="004A7CDA" w:rsidP="00336C53">
            <w:pPr>
              <w:rPr>
                <w:sz w:val="18"/>
                <w:szCs w:val="18"/>
              </w:rPr>
            </w:pPr>
            <w:r>
              <w:rPr>
                <w:sz w:val="18"/>
                <w:szCs w:val="18"/>
              </w:rPr>
              <w:t>POST</w:t>
            </w:r>
            <w:r w:rsidR="00D364FB">
              <w:rPr>
                <w:sz w:val="18"/>
                <w:szCs w:val="18"/>
              </w:rPr>
              <w:t xml:space="preserve"> </w:t>
            </w:r>
            <w:r w:rsidR="00636412">
              <w:rPr>
                <w:sz w:val="18"/>
                <w:szCs w:val="18"/>
              </w:rPr>
              <w:t>/</w:t>
            </w:r>
            <w:r w:rsidR="00F935AB">
              <w:rPr>
                <w:sz w:val="18"/>
                <w:szCs w:val="18"/>
              </w:rPr>
              <w:t>invalidate</w:t>
            </w:r>
            <w:r w:rsidRPr="004A7CDA">
              <w:rPr>
                <w:sz w:val="18"/>
                <w:szCs w:val="18"/>
              </w:rPr>
              <w:t>Opportunity</w:t>
            </w:r>
          </w:p>
        </w:tc>
        <w:tc>
          <w:tcPr>
            <w:tcW w:w="4193" w:type="dxa"/>
            <w:tcMar>
              <w:top w:w="0" w:type="dxa"/>
              <w:left w:w="45" w:type="dxa"/>
              <w:bottom w:w="0" w:type="dxa"/>
              <w:right w:w="45" w:type="dxa"/>
            </w:tcMar>
            <w:vAlign w:val="center"/>
          </w:tcPr>
          <w:p w14:paraId="135514FC" w14:textId="54505E4F" w:rsidR="0081207C" w:rsidRPr="00271809" w:rsidRDefault="00FA74D6" w:rsidP="009F7154">
            <w:pPr>
              <w:spacing w:before="0"/>
              <w:rPr>
                <w:sz w:val="18"/>
                <w:szCs w:val="18"/>
              </w:rPr>
            </w:pPr>
            <w:r w:rsidRPr="00FA74D6">
              <w:rPr>
                <w:sz w:val="18"/>
                <w:szCs w:val="18"/>
              </w:rPr>
              <w:t>Invalidate makes an existing test opportunity invalid. This is used for situations such as when cheating is suspected.</w:t>
            </w:r>
          </w:p>
        </w:tc>
      </w:tr>
      <w:tr w:rsidR="008E2B4C" w:rsidRPr="00271809" w14:paraId="13A00762" w14:textId="77777777" w:rsidTr="00D364FB">
        <w:trPr>
          <w:cantSplit/>
          <w:trHeight w:val="432"/>
        </w:trPr>
        <w:tc>
          <w:tcPr>
            <w:tcW w:w="2422" w:type="dxa"/>
            <w:noWrap/>
            <w:tcMar>
              <w:top w:w="0" w:type="dxa"/>
              <w:left w:w="45" w:type="dxa"/>
              <w:bottom w:w="0" w:type="dxa"/>
              <w:right w:w="45" w:type="dxa"/>
            </w:tcMar>
            <w:vAlign w:val="center"/>
          </w:tcPr>
          <w:p w14:paraId="647DDCC3" w14:textId="41353D86" w:rsidR="0081207C" w:rsidRPr="00271809" w:rsidRDefault="004A7CDA" w:rsidP="009F7154">
            <w:pPr>
              <w:spacing w:before="0"/>
              <w:rPr>
                <w:sz w:val="18"/>
                <w:szCs w:val="18"/>
              </w:rPr>
            </w:pPr>
            <w:r>
              <w:rPr>
                <w:sz w:val="18"/>
                <w:szCs w:val="18"/>
              </w:rPr>
              <w:t>/</w:t>
            </w:r>
            <w:r w:rsidR="00F935AB">
              <w:rPr>
                <w:sz w:val="18"/>
                <w:szCs w:val="18"/>
              </w:rPr>
              <w:t>restore</w:t>
            </w:r>
            <w:r w:rsidRPr="004A7CDA">
              <w:rPr>
                <w:sz w:val="18"/>
                <w:szCs w:val="18"/>
              </w:rPr>
              <w:t>Opportunity</w:t>
            </w:r>
          </w:p>
        </w:tc>
        <w:tc>
          <w:tcPr>
            <w:tcW w:w="2880" w:type="dxa"/>
            <w:tcMar>
              <w:top w:w="0" w:type="dxa"/>
              <w:left w:w="45" w:type="dxa"/>
              <w:bottom w:w="0" w:type="dxa"/>
              <w:right w:w="45" w:type="dxa"/>
            </w:tcMar>
            <w:vAlign w:val="center"/>
          </w:tcPr>
          <w:p w14:paraId="4B8B160E" w14:textId="04E7CDB2" w:rsidR="0081207C" w:rsidRPr="00271809" w:rsidRDefault="004A7CDA" w:rsidP="00636412">
            <w:pPr>
              <w:rPr>
                <w:sz w:val="18"/>
                <w:szCs w:val="18"/>
              </w:rPr>
            </w:pPr>
            <w:r>
              <w:rPr>
                <w:sz w:val="18"/>
                <w:szCs w:val="18"/>
              </w:rPr>
              <w:t>POST</w:t>
            </w:r>
            <w:r w:rsidR="00D364FB">
              <w:rPr>
                <w:sz w:val="18"/>
                <w:szCs w:val="18"/>
              </w:rPr>
              <w:t xml:space="preserve"> </w:t>
            </w:r>
            <w:r>
              <w:rPr>
                <w:sz w:val="18"/>
                <w:szCs w:val="18"/>
              </w:rPr>
              <w:t>/</w:t>
            </w:r>
            <w:r w:rsidR="00F935AB">
              <w:rPr>
                <w:sz w:val="18"/>
                <w:szCs w:val="18"/>
              </w:rPr>
              <w:t>restore</w:t>
            </w:r>
            <w:r w:rsidRPr="004A7CDA">
              <w:rPr>
                <w:sz w:val="18"/>
                <w:szCs w:val="18"/>
              </w:rPr>
              <w:t>Opportunity</w:t>
            </w:r>
          </w:p>
        </w:tc>
        <w:tc>
          <w:tcPr>
            <w:tcW w:w="4193" w:type="dxa"/>
            <w:tcMar>
              <w:top w:w="0" w:type="dxa"/>
              <w:left w:w="45" w:type="dxa"/>
              <w:bottom w:w="0" w:type="dxa"/>
              <w:right w:w="45" w:type="dxa"/>
            </w:tcMar>
            <w:vAlign w:val="center"/>
          </w:tcPr>
          <w:p w14:paraId="31DA0289" w14:textId="5F771764" w:rsidR="0081207C" w:rsidRPr="00271809" w:rsidRDefault="00FA74D6" w:rsidP="008E2B4C">
            <w:pPr>
              <w:spacing w:before="0"/>
              <w:rPr>
                <w:sz w:val="18"/>
                <w:szCs w:val="18"/>
              </w:rPr>
            </w:pPr>
            <w:r w:rsidRPr="00FA74D6">
              <w:rPr>
                <w:sz w:val="18"/>
                <w:szCs w:val="18"/>
              </w:rPr>
              <w:t>Restore undoes a Reset action. This is used for situations where a test was inadvertently reset.</w:t>
            </w:r>
          </w:p>
        </w:tc>
      </w:tr>
      <w:tr w:rsidR="008E2B4C" w:rsidRPr="00271809" w14:paraId="1C8DBB65" w14:textId="77777777" w:rsidTr="00D364FB">
        <w:trPr>
          <w:cantSplit/>
          <w:trHeight w:val="432"/>
        </w:trPr>
        <w:tc>
          <w:tcPr>
            <w:tcW w:w="2422" w:type="dxa"/>
            <w:noWrap/>
            <w:tcMar>
              <w:top w:w="0" w:type="dxa"/>
              <w:left w:w="45" w:type="dxa"/>
              <w:bottom w:w="0" w:type="dxa"/>
              <w:right w:w="45" w:type="dxa"/>
            </w:tcMar>
            <w:vAlign w:val="center"/>
          </w:tcPr>
          <w:p w14:paraId="0756A048" w14:textId="47E01E00" w:rsidR="00886129" w:rsidRDefault="00886129" w:rsidP="004A7CDA">
            <w:pPr>
              <w:spacing w:before="0"/>
              <w:rPr>
                <w:sz w:val="18"/>
                <w:szCs w:val="18"/>
              </w:rPr>
            </w:pPr>
            <w:r>
              <w:rPr>
                <w:sz w:val="18"/>
                <w:szCs w:val="18"/>
              </w:rPr>
              <w:t>/</w:t>
            </w:r>
            <w:r w:rsidR="004A7CDA" w:rsidRPr="004A7CDA">
              <w:rPr>
                <w:sz w:val="18"/>
                <w:szCs w:val="18"/>
              </w:rPr>
              <w:t>reopenOpportunity</w:t>
            </w:r>
          </w:p>
        </w:tc>
        <w:tc>
          <w:tcPr>
            <w:tcW w:w="2880" w:type="dxa"/>
            <w:tcMar>
              <w:top w:w="0" w:type="dxa"/>
              <w:left w:w="45" w:type="dxa"/>
              <w:bottom w:w="0" w:type="dxa"/>
              <w:right w:w="45" w:type="dxa"/>
            </w:tcMar>
            <w:vAlign w:val="center"/>
          </w:tcPr>
          <w:p w14:paraId="214F93D2" w14:textId="51B198F1" w:rsidR="00886129" w:rsidRPr="00636412" w:rsidRDefault="004A7CDA" w:rsidP="00636412">
            <w:pPr>
              <w:rPr>
                <w:sz w:val="18"/>
                <w:szCs w:val="18"/>
              </w:rPr>
            </w:pPr>
            <w:r>
              <w:rPr>
                <w:sz w:val="18"/>
                <w:szCs w:val="18"/>
              </w:rPr>
              <w:t>POST</w:t>
            </w:r>
            <w:r w:rsidR="00D364FB">
              <w:rPr>
                <w:sz w:val="18"/>
                <w:szCs w:val="18"/>
              </w:rPr>
              <w:t xml:space="preserve"> </w:t>
            </w:r>
            <w:r w:rsidR="00886129">
              <w:rPr>
                <w:sz w:val="18"/>
                <w:szCs w:val="18"/>
              </w:rPr>
              <w:t>/</w:t>
            </w:r>
            <w:r w:rsidRPr="004A7CDA">
              <w:rPr>
                <w:sz w:val="18"/>
                <w:szCs w:val="18"/>
              </w:rPr>
              <w:t>reopenOpportunity</w:t>
            </w:r>
          </w:p>
        </w:tc>
        <w:tc>
          <w:tcPr>
            <w:tcW w:w="4193" w:type="dxa"/>
            <w:tcMar>
              <w:top w:w="0" w:type="dxa"/>
              <w:left w:w="45" w:type="dxa"/>
              <w:bottom w:w="0" w:type="dxa"/>
              <w:right w:w="45" w:type="dxa"/>
            </w:tcMar>
            <w:vAlign w:val="center"/>
          </w:tcPr>
          <w:p w14:paraId="04E69278" w14:textId="265814B6" w:rsidR="00886129" w:rsidRPr="00F93637" w:rsidRDefault="00FA74D6" w:rsidP="008B08D6">
            <w:pPr>
              <w:spacing w:before="0"/>
              <w:rPr>
                <w:sz w:val="18"/>
                <w:szCs w:val="18"/>
              </w:rPr>
            </w:pPr>
            <w:r w:rsidRPr="00FA74D6">
              <w:rPr>
                <w:sz w:val="18"/>
                <w:szCs w:val="18"/>
              </w:rPr>
              <w:t>Reopen allows a student to complete a previously expired test opportunity.</w:t>
            </w:r>
          </w:p>
        </w:tc>
      </w:tr>
      <w:tr w:rsidR="008E2B4C" w:rsidRPr="00271809" w14:paraId="32190E6C" w14:textId="77777777" w:rsidTr="00D364FB">
        <w:trPr>
          <w:cantSplit/>
          <w:trHeight w:val="432"/>
        </w:trPr>
        <w:tc>
          <w:tcPr>
            <w:tcW w:w="2422" w:type="dxa"/>
            <w:noWrap/>
            <w:tcMar>
              <w:top w:w="0" w:type="dxa"/>
              <w:left w:w="45" w:type="dxa"/>
              <w:bottom w:w="0" w:type="dxa"/>
              <w:right w:w="45" w:type="dxa"/>
            </w:tcMar>
            <w:vAlign w:val="center"/>
          </w:tcPr>
          <w:p w14:paraId="51A3FF4E" w14:textId="6A36C424" w:rsidR="00636412" w:rsidRDefault="00636412" w:rsidP="004A7CDA">
            <w:pPr>
              <w:spacing w:before="0"/>
              <w:rPr>
                <w:sz w:val="18"/>
                <w:szCs w:val="18"/>
              </w:rPr>
            </w:pPr>
            <w:r>
              <w:rPr>
                <w:sz w:val="18"/>
                <w:szCs w:val="18"/>
              </w:rPr>
              <w:t>/</w:t>
            </w:r>
            <w:r w:rsidR="001566B5">
              <w:rPr>
                <w:sz w:val="18"/>
                <w:szCs w:val="18"/>
              </w:rPr>
              <w:t>extend</w:t>
            </w:r>
            <w:r w:rsidR="004A7CDA" w:rsidRPr="004A7CDA">
              <w:rPr>
                <w:sz w:val="18"/>
                <w:szCs w:val="18"/>
              </w:rPr>
              <w:t>OppGracePeriod</w:t>
            </w:r>
          </w:p>
        </w:tc>
        <w:tc>
          <w:tcPr>
            <w:tcW w:w="2880" w:type="dxa"/>
            <w:tcMar>
              <w:top w:w="0" w:type="dxa"/>
              <w:left w:w="45" w:type="dxa"/>
              <w:bottom w:w="0" w:type="dxa"/>
              <w:right w:w="45" w:type="dxa"/>
            </w:tcMar>
            <w:vAlign w:val="center"/>
          </w:tcPr>
          <w:p w14:paraId="1B864455" w14:textId="38C64FDE" w:rsidR="00636412" w:rsidRPr="00636412" w:rsidRDefault="004A7CDA" w:rsidP="004A7CDA">
            <w:pPr>
              <w:rPr>
                <w:sz w:val="18"/>
                <w:szCs w:val="18"/>
              </w:rPr>
            </w:pPr>
            <w:r>
              <w:rPr>
                <w:sz w:val="18"/>
                <w:szCs w:val="18"/>
              </w:rPr>
              <w:t>POST</w:t>
            </w:r>
            <w:r w:rsidR="00D364FB">
              <w:rPr>
                <w:sz w:val="18"/>
                <w:szCs w:val="18"/>
              </w:rPr>
              <w:t xml:space="preserve"> </w:t>
            </w:r>
            <w:r w:rsidR="00636412">
              <w:rPr>
                <w:sz w:val="18"/>
                <w:szCs w:val="18"/>
              </w:rPr>
              <w:t>/</w:t>
            </w:r>
            <w:r w:rsidR="001566B5">
              <w:rPr>
                <w:sz w:val="18"/>
                <w:szCs w:val="18"/>
              </w:rPr>
              <w:t>extend</w:t>
            </w:r>
            <w:r w:rsidRPr="004A7CDA">
              <w:rPr>
                <w:sz w:val="18"/>
                <w:szCs w:val="18"/>
              </w:rPr>
              <w:t>OppGracePeriod</w:t>
            </w:r>
          </w:p>
        </w:tc>
        <w:tc>
          <w:tcPr>
            <w:tcW w:w="4193" w:type="dxa"/>
            <w:tcMar>
              <w:top w:w="0" w:type="dxa"/>
              <w:left w:w="45" w:type="dxa"/>
              <w:bottom w:w="0" w:type="dxa"/>
              <w:right w:w="45" w:type="dxa"/>
            </w:tcMar>
            <w:vAlign w:val="center"/>
          </w:tcPr>
          <w:p w14:paraId="08F82110" w14:textId="38319541" w:rsidR="00636412" w:rsidRPr="00271809" w:rsidRDefault="00FA74D6" w:rsidP="008B08D6">
            <w:pPr>
              <w:spacing w:before="0"/>
              <w:rPr>
                <w:sz w:val="18"/>
                <w:szCs w:val="18"/>
              </w:rPr>
            </w:pPr>
            <w:r w:rsidRPr="00FA74D6">
              <w:rPr>
                <w:sz w:val="18"/>
                <w:szCs w:val="18"/>
              </w:rPr>
              <w:t>If a test is paused beyond the grace period through no fault of the student, Grace Period Extension allows the test to be resumed as if the test was paused and resumed within the grace period.</w:t>
            </w:r>
          </w:p>
        </w:tc>
      </w:tr>
      <w:tr w:rsidR="00D32D47" w:rsidRPr="00271809" w14:paraId="4C30E818" w14:textId="77777777" w:rsidTr="00D364FB">
        <w:trPr>
          <w:cantSplit/>
          <w:trHeight w:val="432"/>
        </w:trPr>
        <w:tc>
          <w:tcPr>
            <w:tcW w:w="2422" w:type="dxa"/>
            <w:noWrap/>
            <w:tcMar>
              <w:top w:w="0" w:type="dxa"/>
              <w:left w:w="45" w:type="dxa"/>
              <w:bottom w:w="0" w:type="dxa"/>
              <w:right w:w="45" w:type="dxa"/>
            </w:tcMar>
            <w:vAlign w:val="center"/>
          </w:tcPr>
          <w:p w14:paraId="6087D17F" w14:textId="0DD26851" w:rsidR="00D32D47" w:rsidRPr="00271809" w:rsidRDefault="00D32D47" w:rsidP="00FD425E">
            <w:pPr>
              <w:spacing w:before="0"/>
              <w:rPr>
                <w:sz w:val="18"/>
                <w:szCs w:val="18"/>
              </w:rPr>
            </w:pPr>
            <w:r>
              <w:rPr>
                <w:sz w:val="18"/>
                <w:szCs w:val="18"/>
              </w:rPr>
              <w:t>/</w:t>
            </w:r>
            <w:r w:rsidR="00FD425E" w:rsidRPr="00FD425E">
              <w:rPr>
                <w:sz w:val="18"/>
                <w:szCs w:val="18"/>
              </w:rPr>
              <w:t>alterOpportunityExpiration</w:t>
            </w:r>
          </w:p>
        </w:tc>
        <w:tc>
          <w:tcPr>
            <w:tcW w:w="2880" w:type="dxa"/>
            <w:tcMar>
              <w:top w:w="0" w:type="dxa"/>
              <w:left w:w="45" w:type="dxa"/>
              <w:bottom w:w="0" w:type="dxa"/>
              <w:right w:w="45" w:type="dxa"/>
            </w:tcMar>
            <w:vAlign w:val="center"/>
          </w:tcPr>
          <w:p w14:paraId="557CDEC9" w14:textId="6C31CA3C" w:rsidR="00D32D47" w:rsidRPr="00271809" w:rsidRDefault="00FD425E" w:rsidP="00FD425E">
            <w:pPr>
              <w:spacing w:before="0"/>
              <w:rPr>
                <w:sz w:val="18"/>
                <w:szCs w:val="18"/>
              </w:rPr>
            </w:pPr>
            <w:r>
              <w:rPr>
                <w:sz w:val="18"/>
                <w:szCs w:val="18"/>
              </w:rPr>
              <w:t>POST</w:t>
            </w:r>
            <w:r w:rsidR="00D364FB">
              <w:rPr>
                <w:sz w:val="18"/>
                <w:szCs w:val="18"/>
              </w:rPr>
              <w:t xml:space="preserve"> </w:t>
            </w:r>
            <w:r w:rsidR="00D32D47">
              <w:rPr>
                <w:sz w:val="18"/>
                <w:szCs w:val="18"/>
              </w:rPr>
              <w:t>/</w:t>
            </w:r>
            <w:r w:rsidRPr="00FD425E">
              <w:rPr>
                <w:sz w:val="18"/>
                <w:szCs w:val="18"/>
              </w:rPr>
              <w:t>alterOpportunityExpiration</w:t>
            </w:r>
          </w:p>
        </w:tc>
        <w:tc>
          <w:tcPr>
            <w:tcW w:w="4193" w:type="dxa"/>
            <w:tcMar>
              <w:top w:w="0" w:type="dxa"/>
              <w:left w:w="45" w:type="dxa"/>
              <w:bottom w:w="0" w:type="dxa"/>
              <w:right w:w="45" w:type="dxa"/>
            </w:tcMar>
            <w:vAlign w:val="center"/>
          </w:tcPr>
          <w:p w14:paraId="327BA335" w14:textId="1ECDC5CD" w:rsidR="00D32D47" w:rsidRPr="00271809" w:rsidRDefault="00FA74D6" w:rsidP="00085C90">
            <w:pPr>
              <w:spacing w:before="0"/>
              <w:rPr>
                <w:sz w:val="18"/>
                <w:szCs w:val="18"/>
              </w:rPr>
            </w:pPr>
            <w:r w:rsidRPr="00FA74D6">
              <w:rPr>
                <w:sz w:val="18"/>
                <w:szCs w:val="18"/>
              </w:rPr>
              <w:t>For test opportunities that have already expired, Extend Expiration allows the student to resume the test and be able to go back and change previous responses.</w:t>
            </w:r>
          </w:p>
        </w:tc>
      </w:tr>
      <w:tr w:rsidR="00FA74D6" w:rsidRPr="00271809" w14:paraId="6F1B0615" w14:textId="77777777" w:rsidTr="00D364FB">
        <w:trPr>
          <w:cantSplit/>
          <w:trHeight w:val="432"/>
        </w:trPr>
        <w:tc>
          <w:tcPr>
            <w:tcW w:w="2422" w:type="dxa"/>
            <w:noWrap/>
            <w:tcMar>
              <w:top w:w="0" w:type="dxa"/>
              <w:left w:w="45" w:type="dxa"/>
              <w:bottom w:w="0" w:type="dxa"/>
              <w:right w:w="45" w:type="dxa"/>
            </w:tcMar>
            <w:vAlign w:val="center"/>
          </w:tcPr>
          <w:p w14:paraId="4EAAF74D" w14:textId="7C1761BA" w:rsidR="00FA74D6" w:rsidRDefault="00FA74D6" w:rsidP="00FD425E">
            <w:pPr>
              <w:spacing w:before="0"/>
              <w:rPr>
                <w:sz w:val="18"/>
                <w:szCs w:val="18"/>
              </w:rPr>
            </w:pPr>
            <w:r>
              <w:rPr>
                <w:sz w:val="18"/>
                <w:szCs w:val="18"/>
              </w:rPr>
              <w:lastRenderedPageBreak/>
              <w:t>/</w:t>
            </w:r>
            <w:r w:rsidRPr="00FA74D6">
              <w:rPr>
                <w:sz w:val="18"/>
                <w:szCs w:val="18"/>
              </w:rPr>
              <w:t>setOpportunitySegmentPerm</w:t>
            </w:r>
          </w:p>
        </w:tc>
        <w:tc>
          <w:tcPr>
            <w:tcW w:w="2880" w:type="dxa"/>
            <w:tcMar>
              <w:top w:w="0" w:type="dxa"/>
              <w:left w:w="45" w:type="dxa"/>
              <w:bottom w:w="0" w:type="dxa"/>
              <w:right w:w="45" w:type="dxa"/>
            </w:tcMar>
            <w:vAlign w:val="center"/>
          </w:tcPr>
          <w:p w14:paraId="0FDE112E" w14:textId="4D286325" w:rsidR="00FA74D6" w:rsidRDefault="00FA74D6" w:rsidP="00FD425E">
            <w:pPr>
              <w:spacing w:before="0"/>
              <w:rPr>
                <w:sz w:val="18"/>
                <w:szCs w:val="18"/>
              </w:rPr>
            </w:pPr>
            <w:r>
              <w:rPr>
                <w:sz w:val="18"/>
                <w:szCs w:val="18"/>
              </w:rPr>
              <w:t>POST</w:t>
            </w:r>
            <w:r w:rsidR="00D364FB">
              <w:rPr>
                <w:sz w:val="18"/>
                <w:szCs w:val="18"/>
              </w:rPr>
              <w:t xml:space="preserve"> </w:t>
            </w:r>
            <w:r>
              <w:rPr>
                <w:sz w:val="18"/>
                <w:szCs w:val="18"/>
              </w:rPr>
              <w:t>/</w:t>
            </w:r>
            <w:r w:rsidRPr="00FA74D6">
              <w:rPr>
                <w:sz w:val="18"/>
                <w:szCs w:val="18"/>
              </w:rPr>
              <w:t>setOpportunitySegmentPerm</w:t>
            </w:r>
          </w:p>
        </w:tc>
        <w:tc>
          <w:tcPr>
            <w:tcW w:w="4193" w:type="dxa"/>
            <w:tcMar>
              <w:top w:w="0" w:type="dxa"/>
              <w:left w:w="45" w:type="dxa"/>
              <w:bottom w:w="0" w:type="dxa"/>
              <w:right w:w="45" w:type="dxa"/>
            </w:tcMar>
            <w:vAlign w:val="center"/>
          </w:tcPr>
          <w:p w14:paraId="5545BAC5" w14:textId="0B2E8FEB" w:rsidR="00FA74D6" w:rsidRPr="0011530D" w:rsidRDefault="00FA74D6" w:rsidP="00085C90">
            <w:pPr>
              <w:spacing w:before="0"/>
              <w:rPr>
                <w:sz w:val="18"/>
                <w:szCs w:val="18"/>
              </w:rPr>
            </w:pPr>
            <w:r w:rsidRPr="00FA74D6">
              <w:rPr>
                <w:sz w:val="18"/>
                <w:szCs w:val="18"/>
              </w:rP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p>
        </w:tc>
      </w:tr>
    </w:tbl>
    <w:p w14:paraId="7D47E442" w14:textId="0C608FFE" w:rsidR="003B58C1" w:rsidRDefault="00247F13" w:rsidP="00247F13">
      <w:pPr>
        <w:pStyle w:val="Caption"/>
      </w:pPr>
      <w:bookmarkStart w:id="10" w:name="_Toc442363864"/>
      <w:bookmarkStart w:id="11" w:name="_Toc450241396"/>
      <w:r>
        <w:t xml:space="preserve">Table </w:t>
      </w:r>
      <w:fldSimple w:instr=" SEQ Table \* ARABIC ">
        <w:r w:rsidR="00123971">
          <w:rPr>
            <w:noProof/>
          </w:rPr>
          <w:t>2</w:t>
        </w:r>
      </w:fldSimple>
      <w:r>
        <w:t xml:space="preserve">: </w:t>
      </w:r>
      <w:r w:rsidR="00FA74D6">
        <w:t>TDS Administration</w:t>
      </w:r>
      <w:r>
        <w:t xml:space="preserve"> API</w:t>
      </w:r>
      <w:r w:rsidR="00DE0C38">
        <w:t xml:space="preserve"> Summary</w:t>
      </w:r>
      <w:bookmarkEnd w:id="10"/>
      <w:bookmarkEnd w:id="11"/>
    </w:p>
    <w:p w14:paraId="7053D68A" w14:textId="77777777" w:rsidR="00F93637" w:rsidRPr="00F93637" w:rsidRDefault="00F93637" w:rsidP="00F93637"/>
    <w:p w14:paraId="28D9B308" w14:textId="5C5DBC18" w:rsidR="0082718F" w:rsidRDefault="00F93637" w:rsidP="005F07B4">
      <w:pPr>
        <w:pStyle w:val="Heading1"/>
      </w:pPr>
      <w:bookmarkStart w:id="12" w:name="_Toc450241321"/>
      <w:r w:rsidRPr="00F93637">
        <w:lastRenderedPageBreak/>
        <w:t>/</w:t>
      </w:r>
      <w:proofErr w:type="gramStart"/>
      <w:r w:rsidR="00FA74D6">
        <w:t>getOpportunities?{</w:t>
      </w:r>
      <w:proofErr w:type="gramEnd"/>
      <w:r w:rsidR="00FA74D6">
        <w:t>keys}={values}</w:t>
      </w:r>
      <w:r w:rsidRPr="00F93637">
        <w:t xml:space="preserve"> </w:t>
      </w:r>
      <w:r w:rsidR="00ED46DD">
        <w:t>(GET)</w:t>
      </w:r>
      <w:bookmarkEnd w:id="12"/>
    </w:p>
    <w:p w14:paraId="42B5FBFE" w14:textId="1CFA36EC" w:rsidR="0082718F" w:rsidRDefault="0082718F" w:rsidP="005F07B4">
      <w:pPr>
        <w:pStyle w:val="Heading2"/>
      </w:pPr>
      <w:bookmarkStart w:id="13" w:name="_Toc450241322"/>
      <w:r>
        <w:t>Overview</w:t>
      </w:r>
      <w:bookmarkEnd w:id="13"/>
    </w:p>
    <w:p w14:paraId="2CA197A0" w14:textId="703D8419" w:rsidR="0035027D" w:rsidRDefault="00502797" w:rsidP="0035027D">
      <w:r>
        <w:t xml:space="preserve">Returns </w:t>
      </w:r>
      <w:r w:rsidR="00FA74D6">
        <w:t>opportunities based on search criteria</w:t>
      </w:r>
      <w:r w:rsidR="0035027D">
        <w:t>.</w:t>
      </w:r>
    </w:p>
    <w:p w14:paraId="0CADF180" w14:textId="730FB336" w:rsidR="0082718F" w:rsidRDefault="0082718F" w:rsidP="005F07B4">
      <w:pPr>
        <w:pStyle w:val="Heading2"/>
      </w:pPr>
      <w:bookmarkStart w:id="14" w:name="_Toc450241323"/>
      <w:r>
        <w:t>HTTP Request</w:t>
      </w:r>
      <w:r w:rsidR="00BE5CB7">
        <w:t xml:space="preserve"> [Public</w:t>
      </w:r>
      <w:r w:rsidR="00ED46DD">
        <w:t xml:space="preserve"> API]</w:t>
      </w:r>
      <w:bookmarkEnd w:id="14"/>
    </w:p>
    <w:p w14:paraId="0816860F" w14:textId="3347BE86" w:rsidR="0082718F" w:rsidRPr="002A7B4D" w:rsidRDefault="0082718F" w:rsidP="00ED46DD">
      <w:pPr>
        <w:pBdr>
          <w:top w:val="single" w:sz="4" w:space="1" w:color="008000"/>
          <w:left w:val="single" w:sz="4" w:space="4" w:color="008000"/>
          <w:bottom w:val="single" w:sz="4" w:space="1" w:color="008000"/>
          <w:right w:val="single" w:sz="4" w:space="4" w:color="008000"/>
        </w:pBdr>
        <w:rPr>
          <w:i/>
          <w:sz w:val="18"/>
          <w:szCs w:val="18"/>
        </w:rPr>
      </w:pPr>
      <w:r w:rsidRPr="005D48DE">
        <w:rPr>
          <w:sz w:val="18"/>
          <w:szCs w:val="18"/>
        </w:rPr>
        <w:t>GET /</w:t>
      </w:r>
      <w:proofErr w:type="gramStart"/>
      <w:r w:rsidR="00FA74D6">
        <w:rPr>
          <w:sz w:val="18"/>
          <w:szCs w:val="18"/>
        </w:rPr>
        <w:t>getOpportunities</w:t>
      </w:r>
      <w:r w:rsidR="007520C7">
        <w:rPr>
          <w:sz w:val="18"/>
          <w:szCs w:val="18"/>
        </w:rPr>
        <w:t>?</w:t>
      </w:r>
      <w:r w:rsidR="00FA74D6" w:rsidRPr="001566B5">
        <w:rPr>
          <w:i/>
          <w:sz w:val="18"/>
          <w:szCs w:val="18"/>
        </w:rPr>
        <w:t>sessionId</w:t>
      </w:r>
      <w:proofErr w:type="gramEnd"/>
      <w:r w:rsidR="00FA74D6">
        <w:rPr>
          <w:sz w:val="18"/>
          <w:szCs w:val="18"/>
        </w:rPr>
        <w:t>={session</w:t>
      </w:r>
      <w:r w:rsidR="007520C7">
        <w:rPr>
          <w:sz w:val="18"/>
          <w:szCs w:val="18"/>
        </w:rPr>
        <w:t>_id}</w:t>
      </w:r>
      <w:r w:rsidR="00FA74D6">
        <w:rPr>
          <w:sz w:val="18"/>
          <w:szCs w:val="18"/>
        </w:rPr>
        <w:t>&amp;</w:t>
      </w:r>
      <w:r w:rsidR="00D364FB" w:rsidRPr="001566B5">
        <w:rPr>
          <w:i/>
          <w:sz w:val="18"/>
          <w:szCs w:val="18"/>
        </w:rPr>
        <w:t>ssId</w:t>
      </w:r>
      <w:r w:rsidR="00D364FB">
        <w:rPr>
          <w:sz w:val="18"/>
          <w:szCs w:val="18"/>
        </w:rPr>
        <w:t>={student_id}&amp;</w:t>
      </w:r>
      <w:r w:rsidR="00D364FB" w:rsidRPr="001566B5">
        <w:rPr>
          <w:i/>
          <w:sz w:val="18"/>
          <w:szCs w:val="18"/>
        </w:rPr>
        <w:t>extSsId</w:t>
      </w:r>
      <w:r w:rsidR="00D364FB">
        <w:rPr>
          <w:sz w:val="18"/>
          <w:szCs w:val="18"/>
        </w:rPr>
        <w:t>={external</w:t>
      </w:r>
      <w:r w:rsidR="00FA74D6">
        <w:rPr>
          <w:sz w:val="18"/>
          <w:szCs w:val="18"/>
        </w:rPr>
        <w:t>_</w:t>
      </w:r>
      <w:r w:rsidR="00D364FB">
        <w:rPr>
          <w:sz w:val="18"/>
          <w:szCs w:val="18"/>
        </w:rPr>
        <w:t>student_</w:t>
      </w:r>
      <w:r w:rsidR="00FA74D6">
        <w:rPr>
          <w:sz w:val="18"/>
          <w:szCs w:val="18"/>
        </w:rPr>
        <w:t>id}&amp;procedure={selected_procedure}</w:t>
      </w:r>
    </w:p>
    <w:p w14:paraId="0E79C658" w14:textId="7320233D" w:rsidR="0082718F" w:rsidRDefault="0082718F" w:rsidP="005F07B4">
      <w:pPr>
        <w:pStyle w:val="Heading2"/>
      </w:pPr>
      <w:bookmarkStart w:id="15" w:name="_Toc450241324"/>
      <w:r>
        <w:t>Request Parameters</w:t>
      </w:r>
      <w:bookmarkEnd w:id="15"/>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D46DD" w:rsidRPr="00271809" w14:paraId="01D49672" w14:textId="77777777" w:rsidTr="008E2277">
        <w:trPr>
          <w:cantSplit/>
          <w:trHeight w:val="432"/>
          <w:tblHeader/>
        </w:trPr>
        <w:tc>
          <w:tcPr>
            <w:tcW w:w="1755" w:type="dxa"/>
            <w:shd w:val="clear" w:color="auto" w:fill="3CA228"/>
            <w:noWrap/>
            <w:tcMar>
              <w:top w:w="0" w:type="dxa"/>
              <w:left w:w="45" w:type="dxa"/>
              <w:bottom w:w="0" w:type="dxa"/>
              <w:right w:w="45" w:type="dxa"/>
            </w:tcMar>
            <w:vAlign w:val="center"/>
          </w:tcPr>
          <w:p w14:paraId="7FCFFBC3" w14:textId="77777777" w:rsidR="00ED46DD" w:rsidRPr="00271809" w:rsidRDefault="00ED46DD" w:rsidP="003847DD">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68FA57B5" w14:textId="77777777" w:rsidR="00ED46DD" w:rsidRPr="00271809" w:rsidRDefault="00ED46DD" w:rsidP="003847DD">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7039BEF" w14:textId="77777777" w:rsidR="00ED46DD" w:rsidRPr="00271809" w:rsidRDefault="00ED46DD" w:rsidP="003847DD">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10821038" w14:textId="77777777" w:rsidR="00ED46DD" w:rsidRPr="00271809" w:rsidRDefault="00ED46DD" w:rsidP="003847DD">
            <w:pPr>
              <w:pStyle w:val="TableHeading1"/>
              <w:spacing w:after="0"/>
              <w:jc w:val="left"/>
              <w:rPr>
                <w:sz w:val="18"/>
                <w:szCs w:val="18"/>
              </w:rPr>
            </w:pPr>
            <w:r>
              <w:rPr>
                <w:sz w:val="18"/>
                <w:szCs w:val="18"/>
              </w:rPr>
              <w:t>Acceptable Values</w:t>
            </w:r>
          </w:p>
        </w:tc>
        <w:tc>
          <w:tcPr>
            <w:tcW w:w="810" w:type="dxa"/>
            <w:shd w:val="clear" w:color="auto" w:fill="3CA228"/>
            <w:vAlign w:val="center"/>
          </w:tcPr>
          <w:p w14:paraId="68B4F980" w14:textId="77777777" w:rsidR="00ED46DD" w:rsidRPr="00271809" w:rsidRDefault="00ED46DD" w:rsidP="003847DD">
            <w:pPr>
              <w:pStyle w:val="TableHeading1"/>
              <w:spacing w:after="0"/>
              <w:jc w:val="left"/>
              <w:rPr>
                <w:sz w:val="18"/>
                <w:szCs w:val="18"/>
              </w:rPr>
            </w:pPr>
            <w:r>
              <w:rPr>
                <w:sz w:val="18"/>
                <w:szCs w:val="18"/>
              </w:rPr>
              <w:t>Length</w:t>
            </w:r>
          </w:p>
        </w:tc>
      </w:tr>
      <w:tr w:rsidR="00C21C4F" w:rsidRPr="00271809" w14:paraId="3993D3EA" w14:textId="77777777" w:rsidTr="009867D1">
        <w:trPr>
          <w:cantSplit/>
          <w:trHeight w:val="597"/>
        </w:trPr>
        <w:tc>
          <w:tcPr>
            <w:tcW w:w="1755" w:type="dxa"/>
            <w:noWrap/>
            <w:tcMar>
              <w:top w:w="0" w:type="dxa"/>
              <w:left w:w="45" w:type="dxa"/>
              <w:bottom w:w="0" w:type="dxa"/>
              <w:right w:w="45" w:type="dxa"/>
            </w:tcMar>
            <w:vAlign w:val="center"/>
          </w:tcPr>
          <w:p w14:paraId="2CB4BE66" w14:textId="22EC88BA" w:rsidR="00C21C4F" w:rsidRDefault="00C21C4F" w:rsidP="009867D1">
            <w:pPr>
              <w:spacing w:before="0"/>
              <w:rPr>
                <w:sz w:val="18"/>
                <w:szCs w:val="18"/>
              </w:rPr>
            </w:pPr>
            <w:r w:rsidRPr="003D20EF">
              <w:rPr>
                <w:i/>
                <w:sz w:val="18"/>
                <w:szCs w:val="18"/>
              </w:rPr>
              <w:t>ssId</w:t>
            </w:r>
            <w:r>
              <w:rPr>
                <w:sz w:val="18"/>
                <w:szCs w:val="18"/>
              </w:rPr>
              <w:t>={student_id}</w:t>
            </w:r>
          </w:p>
        </w:tc>
        <w:tc>
          <w:tcPr>
            <w:tcW w:w="990" w:type="dxa"/>
            <w:tcMar>
              <w:top w:w="0" w:type="dxa"/>
              <w:left w:w="45" w:type="dxa"/>
              <w:bottom w:w="0" w:type="dxa"/>
              <w:right w:w="45" w:type="dxa"/>
            </w:tcMar>
            <w:vAlign w:val="center"/>
          </w:tcPr>
          <w:p w14:paraId="2CF91ABC" w14:textId="77777777" w:rsidR="00C21C4F" w:rsidRDefault="00C21C4F"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6B83634E" w14:textId="0381D3A0" w:rsidR="00C21C4F" w:rsidRDefault="00C21C4F" w:rsidP="009867D1">
            <w:pPr>
              <w:spacing w:before="0"/>
              <w:rPr>
                <w:sz w:val="18"/>
                <w:szCs w:val="18"/>
              </w:rPr>
            </w:pPr>
            <w:r>
              <w:rPr>
                <w:sz w:val="18"/>
                <w:szCs w:val="18"/>
              </w:rPr>
              <w:t>Student identifier (ssid) from TDS session db</w:t>
            </w:r>
            <w:r w:rsidR="00BE03FF">
              <w:rPr>
                <w:sz w:val="18"/>
                <w:szCs w:val="18"/>
              </w:rPr>
              <w:t xml:space="preserve">. </w:t>
            </w:r>
            <w:r w:rsidR="00BE03FF" w:rsidRPr="00BE03FF">
              <w:rPr>
                <w:sz w:val="18"/>
                <w:szCs w:val="18"/>
              </w:rPr>
              <w:t>Either ssid or extSSID may be used; neither are required.  If both exist, this API will choose the ssid. If neither exist, the sessionID must exist. If neither sessionID nor any SSID exist, this API call will fail.</w:t>
            </w:r>
          </w:p>
        </w:tc>
        <w:tc>
          <w:tcPr>
            <w:tcW w:w="2610" w:type="dxa"/>
            <w:vAlign w:val="center"/>
          </w:tcPr>
          <w:p w14:paraId="2A858C57" w14:textId="13C80664" w:rsidR="00C21C4F" w:rsidRDefault="00C21C4F" w:rsidP="009867D1">
            <w:pPr>
              <w:spacing w:before="0"/>
              <w:rPr>
                <w:sz w:val="18"/>
                <w:szCs w:val="18"/>
              </w:rPr>
            </w:pPr>
            <w:r>
              <w:rPr>
                <w:sz w:val="18"/>
                <w:szCs w:val="18"/>
              </w:rPr>
              <w:t>Any valid TDS student identifier</w:t>
            </w:r>
          </w:p>
        </w:tc>
        <w:tc>
          <w:tcPr>
            <w:tcW w:w="810" w:type="dxa"/>
            <w:vAlign w:val="center"/>
          </w:tcPr>
          <w:p w14:paraId="6065B9C0" w14:textId="77777777" w:rsidR="00C21C4F" w:rsidRDefault="00C21C4F" w:rsidP="009867D1">
            <w:pPr>
              <w:spacing w:before="0"/>
              <w:jc w:val="center"/>
              <w:rPr>
                <w:sz w:val="18"/>
                <w:szCs w:val="18"/>
              </w:rPr>
            </w:pPr>
            <w:r>
              <w:rPr>
                <w:sz w:val="18"/>
                <w:szCs w:val="18"/>
              </w:rPr>
              <w:t>Any</w:t>
            </w:r>
          </w:p>
        </w:tc>
      </w:tr>
      <w:tr w:rsidR="007520C7" w:rsidRPr="00271809" w14:paraId="4EF4331D" w14:textId="77777777" w:rsidTr="00434FEB">
        <w:trPr>
          <w:cantSplit/>
          <w:trHeight w:val="597"/>
        </w:trPr>
        <w:tc>
          <w:tcPr>
            <w:tcW w:w="1755" w:type="dxa"/>
            <w:noWrap/>
            <w:tcMar>
              <w:top w:w="0" w:type="dxa"/>
              <w:left w:w="45" w:type="dxa"/>
              <w:bottom w:w="0" w:type="dxa"/>
              <w:right w:w="45" w:type="dxa"/>
            </w:tcMar>
            <w:vAlign w:val="center"/>
          </w:tcPr>
          <w:p w14:paraId="6AEDFBBF" w14:textId="05604EA5" w:rsidR="007520C7" w:rsidRPr="00271809" w:rsidRDefault="00AF1788" w:rsidP="00434FEB">
            <w:pPr>
              <w:spacing w:before="0"/>
              <w:rPr>
                <w:sz w:val="18"/>
                <w:szCs w:val="18"/>
              </w:rPr>
            </w:pPr>
            <w:r w:rsidRPr="003D20EF">
              <w:rPr>
                <w:i/>
                <w:sz w:val="18"/>
                <w:szCs w:val="18"/>
              </w:rPr>
              <w:t>extSsId</w:t>
            </w:r>
            <w:r>
              <w:rPr>
                <w:sz w:val="18"/>
                <w:szCs w:val="18"/>
              </w:rPr>
              <w:t>={external</w:t>
            </w:r>
            <w:r w:rsidR="007520C7">
              <w:rPr>
                <w:sz w:val="18"/>
                <w:szCs w:val="18"/>
              </w:rPr>
              <w:t>_</w:t>
            </w:r>
            <w:r w:rsidR="00C21C4F">
              <w:rPr>
                <w:sz w:val="18"/>
                <w:szCs w:val="18"/>
              </w:rPr>
              <w:t>student_</w:t>
            </w:r>
            <w:r w:rsidR="007520C7">
              <w:rPr>
                <w:sz w:val="18"/>
                <w:szCs w:val="18"/>
              </w:rPr>
              <w:t>id}</w:t>
            </w:r>
          </w:p>
        </w:tc>
        <w:tc>
          <w:tcPr>
            <w:tcW w:w="990" w:type="dxa"/>
            <w:tcMar>
              <w:top w:w="0" w:type="dxa"/>
              <w:left w:w="45" w:type="dxa"/>
              <w:bottom w:w="0" w:type="dxa"/>
              <w:right w:w="45" w:type="dxa"/>
            </w:tcMar>
            <w:vAlign w:val="center"/>
          </w:tcPr>
          <w:p w14:paraId="46DFAD65" w14:textId="633D85F6" w:rsidR="007520C7" w:rsidRPr="00271809"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E0BE1D2" w14:textId="0FF4AAC3" w:rsidR="007520C7" w:rsidRPr="00271809" w:rsidRDefault="00C21C4F" w:rsidP="00AF1788">
            <w:pPr>
              <w:spacing w:before="0"/>
              <w:rPr>
                <w:sz w:val="18"/>
                <w:szCs w:val="18"/>
              </w:rPr>
            </w:pPr>
            <w:r>
              <w:rPr>
                <w:sz w:val="18"/>
                <w:szCs w:val="18"/>
              </w:rPr>
              <w:t>Student identifier (external ssid) from ART student db.</w:t>
            </w:r>
            <w:r w:rsidR="00BE03FF">
              <w:rPr>
                <w:sz w:val="18"/>
                <w:szCs w:val="18"/>
              </w:rPr>
              <w:t xml:space="preserve"> </w:t>
            </w:r>
            <w:r w:rsidR="00BE03FF" w:rsidRPr="00BE03FF">
              <w:rPr>
                <w:sz w:val="18"/>
                <w:szCs w:val="18"/>
              </w:rPr>
              <w:t>Either ssid or extSSID may be used; neither are required.  If both exist, this API will choose the ssid. If neither exist, the sessionID must exist. If neither sessionID nor any SSID exist, this API call will fail.</w:t>
            </w:r>
          </w:p>
        </w:tc>
        <w:tc>
          <w:tcPr>
            <w:tcW w:w="2610" w:type="dxa"/>
            <w:vAlign w:val="center"/>
          </w:tcPr>
          <w:p w14:paraId="78E2FEDE" w14:textId="200FA8B6" w:rsidR="007520C7" w:rsidRPr="00271809" w:rsidRDefault="007520C7" w:rsidP="00AF1788">
            <w:pPr>
              <w:spacing w:before="0"/>
              <w:rPr>
                <w:sz w:val="18"/>
                <w:szCs w:val="18"/>
              </w:rPr>
            </w:pPr>
            <w:r>
              <w:rPr>
                <w:sz w:val="18"/>
                <w:szCs w:val="18"/>
              </w:rPr>
              <w:t xml:space="preserve">Any valid </w:t>
            </w:r>
            <w:r w:rsidR="00C21C4F">
              <w:rPr>
                <w:sz w:val="18"/>
                <w:szCs w:val="18"/>
              </w:rPr>
              <w:t xml:space="preserve">ART </w:t>
            </w:r>
            <w:r w:rsidR="00AF1788">
              <w:rPr>
                <w:sz w:val="18"/>
                <w:szCs w:val="18"/>
              </w:rPr>
              <w:t>student</w:t>
            </w:r>
            <w:r>
              <w:rPr>
                <w:sz w:val="18"/>
                <w:szCs w:val="18"/>
              </w:rPr>
              <w:t xml:space="preserve"> identifier</w:t>
            </w:r>
          </w:p>
        </w:tc>
        <w:tc>
          <w:tcPr>
            <w:tcW w:w="810" w:type="dxa"/>
            <w:vAlign w:val="center"/>
          </w:tcPr>
          <w:p w14:paraId="375872BA" w14:textId="77777777" w:rsidR="007520C7" w:rsidRDefault="007520C7" w:rsidP="00434FEB">
            <w:pPr>
              <w:spacing w:before="0"/>
              <w:jc w:val="center"/>
              <w:rPr>
                <w:sz w:val="18"/>
                <w:szCs w:val="18"/>
              </w:rPr>
            </w:pPr>
            <w:r>
              <w:rPr>
                <w:sz w:val="18"/>
                <w:szCs w:val="18"/>
              </w:rPr>
              <w:t>Any</w:t>
            </w:r>
          </w:p>
          <w:p w14:paraId="57360895" w14:textId="77777777" w:rsidR="007520C7" w:rsidRPr="00271809" w:rsidRDefault="007520C7" w:rsidP="00434FEB">
            <w:pPr>
              <w:spacing w:before="0"/>
              <w:rPr>
                <w:sz w:val="18"/>
                <w:szCs w:val="18"/>
              </w:rPr>
            </w:pPr>
          </w:p>
        </w:tc>
      </w:tr>
      <w:tr w:rsidR="00AF1788" w:rsidRPr="00271809" w14:paraId="58287BDF" w14:textId="77777777" w:rsidTr="00434FEB">
        <w:trPr>
          <w:cantSplit/>
          <w:trHeight w:val="597"/>
        </w:trPr>
        <w:tc>
          <w:tcPr>
            <w:tcW w:w="1755" w:type="dxa"/>
            <w:noWrap/>
            <w:tcMar>
              <w:top w:w="0" w:type="dxa"/>
              <w:left w:w="45" w:type="dxa"/>
              <w:bottom w:w="0" w:type="dxa"/>
              <w:right w:w="45" w:type="dxa"/>
            </w:tcMar>
            <w:vAlign w:val="center"/>
          </w:tcPr>
          <w:p w14:paraId="430D104D" w14:textId="47E218C6" w:rsidR="00AF1788" w:rsidRDefault="00AF1788" w:rsidP="00434FEB">
            <w:pPr>
              <w:spacing w:before="0"/>
              <w:rPr>
                <w:sz w:val="18"/>
                <w:szCs w:val="18"/>
              </w:rPr>
            </w:pPr>
            <w:r w:rsidRPr="003D20EF">
              <w:rPr>
                <w:i/>
                <w:sz w:val="18"/>
                <w:szCs w:val="18"/>
              </w:rPr>
              <w:t>sessionId</w:t>
            </w:r>
            <w:r>
              <w:rPr>
                <w:sz w:val="18"/>
                <w:szCs w:val="18"/>
              </w:rPr>
              <w:t>={</w:t>
            </w:r>
            <w:r w:rsidRPr="00AF1788">
              <w:rPr>
                <w:sz w:val="18"/>
                <w:szCs w:val="18"/>
              </w:rPr>
              <w:t>sessionId</w:t>
            </w:r>
            <w:r>
              <w:rPr>
                <w:sz w:val="18"/>
                <w:szCs w:val="18"/>
              </w:rPr>
              <w:t>}</w:t>
            </w:r>
          </w:p>
        </w:tc>
        <w:tc>
          <w:tcPr>
            <w:tcW w:w="990" w:type="dxa"/>
            <w:tcMar>
              <w:top w:w="0" w:type="dxa"/>
              <w:left w:w="45" w:type="dxa"/>
              <w:bottom w:w="0" w:type="dxa"/>
              <w:right w:w="45" w:type="dxa"/>
            </w:tcMar>
            <w:vAlign w:val="center"/>
          </w:tcPr>
          <w:p w14:paraId="67372C2B" w14:textId="47DD408A" w:rsidR="00AF1788" w:rsidRDefault="00AF1788" w:rsidP="00434FEB">
            <w:pPr>
              <w:spacing w:before="0"/>
              <w:rPr>
                <w:sz w:val="18"/>
                <w:szCs w:val="18"/>
              </w:rPr>
            </w:pPr>
            <w:r>
              <w:rPr>
                <w:sz w:val="18"/>
                <w:szCs w:val="18"/>
              </w:rPr>
              <w:t xml:space="preserve">String </w:t>
            </w:r>
          </w:p>
        </w:tc>
        <w:tc>
          <w:tcPr>
            <w:tcW w:w="3330" w:type="dxa"/>
            <w:tcMar>
              <w:top w:w="0" w:type="dxa"/>
              <w:left w:w="45" w:type="dxa"/>
              <w:bottom w:w="0" w:type="dxa"/>
              <w:right w:w="45" w:type="dxa"/>
            </w:tcMar>
            <w:vAlign w:val="center"/>
          </w:tcPr>
          <w:p w14:paraId="4AA6516D" w14:textId="66F138CA" w:rsidR="00AF1788" w:rsidRDefault="00C21C4F" w:rsidP="00C21C4F">
            <w:pPr>
              <w:spacing w:before="0"/>
              <w:rPr>
                <w:sz w:val="18"/>
                <w:szCs w:val="18"/>
              </w:rPr>
            </w:pPr>
            <w:r>
              <w:rPr>
                <w:sz w:val="18"/>
                <w:szCs w:val="18"/>
              </w:rPr>
              <w:t xml:space="preserve">Proctored session identifier from TDS session db. </w:t>
            </w:r>
            <w:r w:rsidRPr="00C21C4F">
              <w:rPr>
                <w:sz w:val="18"/>
                <w:szCs w:val="18"/>
              </w:rPr>
              <w:t>If neither</w:t>
            </w:r>
            <w:r>
              <w:rPr>
                <w:sz w:val="18"/>
                <w:szCs w:val="18"/>
              </w:rPr>
              <w:t xml:space="preserve"> ssId nor extssId</w:t>
            </w:r>
            <w:r w:rsidRPr="00C21C4F">
              <w:rPr>
                <w:sz w:val="18"/>
                <w:szCs w:val="18"/>
              </w:rPr>
              <w:t xml:space="preserve"> exist, the sessionID must exist. If neither sessionID nor any SSID exist, this API call will fail.</w:t>
            </w:r>
          </w:p>
        </w:tc>
        <w:tc>
          <w:tcPr>
            <w:tcW w:w="2610" w:type="dxa"/>
            <w:vAlign w:val="center"/>
          </w:tcPr>
          <w:p w14:paraId="698E9A56" w14:textId="784CCB80" w:rsidR="00AF1788" w:rsidRDefault="00AF1788" w:rsidP="00AF1788">
            <w:pPr>
              <w:spacing w:before="0"/>
              <w:rPr>
                <w:sz w:val="18"/>
                <w:szCs w:val="18"/>
              </w:rPr>
            </w:pPr>
            <w:r>
              <w:rPr>
                <w:sz w:val="18"/>
                <w:szCs w:val="18"/>
              </w:rPr>
              <w:t>Any valid session id</w:t>
            </w:r>
          </w:p>
        </w:tc>
        <w:tc>
          <w:tcPr>
            <w:tcW w:w="810" w:type="dxa"/>
            <w:vAlign w:val="center"/>
          </w:tcPr>
          <w:p w14:paraId="1EC3C9FC" w14:textId="3527EFF3" w:rsidR="00AF1788" w:rsidRDefault="00AF1788" w:rsidP="00434FEB">
            <w:pPr>
              <w:spacing w:before="0"/>
              <w:jc w:val="center"/>
              <w:rPr>
                <w:sz w:val="18"/>
                <w:szCs w:val="18"/>
              </w:rPr>
            </w:pPr>
            <w:r>
              <w:rPr>
                <w:sz w:val="18"/>
                <w:szCs w:val="18"/>
              </w:rPr>
              <w:t>Any</w:t>
            </w:r>
          </w:p>
        </w:tc>
      </w:tr>
      <w:tr w:rsidR="00AF1788" w:rsidRPr="00271809" w14:paraId="1FEE64FC" w14:textId="77777777" w:rsidTr="00434FEB">
        <w:trPr>
          <w:cantSplit/>
          <w:trHeight w:val="597"/>
        </w:trPr>
        <w:tc>
          <w:tcPr>
            <w:tcW w:w="1755" w:type="dxa"/>
            <w:noWrap/>
            <w:tcMar>
              <w:top w:w="0" w:type="dxa"/>
              <w:left w:w="45" w:type="dxa"/>
              <w:bottom w:w="0" w:type="dxa"/>
              <w:right w:w="45" w:type="dxa"/>
            </w:tcMar>
            <w:vAlign w:val="center"/>
          </w:tcPr>
          <w:p w14:paraId="7134465C" w14:textId="75A3BAFC" w:rsidR="00AF1788" w:rsidRPr="00AF1788" w:rsidRDefault="00C21C4F" w:rsidP="00434FEB">
            <w:pPr>
              <w:spacing w:before="0"/>
              <w:rPr>
                <w:sz w:val="18"/>
                <w:szCs w:val="18"/>
              </w:rPr>
            </w:pPr>
            <w:r>
              <w:rPr>
                <w:sz w:val="18"/>
                <w:szCs w:val="18"/>
              </w:rPr>
              <w:t>procedure={proced</w:t>
            </w:r>
            <w:r w:rsidR="00AF1788">
              <w:rPr>
                <w:sz w:val="18"/>
                <w:szCs w:val="18"/>
              </w:rPr>
              <w:t>ure}</w:t>
            </w:r>
          </w:p>
        </w:tc>
        <w:tc>
          <w:tcPr>
            <w:tcW w:w="990" w:type="dxa"/>
            <w:tcMar>
              <w:top w:w="0" w:type="dxa"/>
              <w:left w:w="45" w:type="dxa"/>
              <w:bottom w:w="0" w:type="dxa"/>
              <w:right w:w="45" w:type="dxa"/>
            </w:tcMar>
            <w:vAlign w:val="center"/>
          </w:tcPr>
          <w:p w14:paraId="7D7C3D04" w14:textId="70D8AD10" w:rsidR="00AF1788" w:rsidRDefault="00AF1788" w:rsidP="00434FEB">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3DBD90" w14:textId="437425B0" w:rsidR="00AF1788" w:rsidRDefault="00AF1788" w:rsidP="00AF1788">
            <w:pPr>
              <w:spacing w:before="0"/>
              <w:rPr>
                <w:sz w:val="18"/>
                <w:szCs w:val="18"/>
              </w:rPr>
            </w:pPr>
            <w:r>
              <w:rPr>
                <w:sz w:val="18"/>
                <w:szCs w:val="18"/>
              </w:rPr>
              <w:t>One of the seven stored procedures</w:t>
            </w:r>
          </w:p>
        </w:tc>
        <w:tc>
          <w:tcPr>
            <w:tcW w:w="2610" w:type="dxa"/>
            <w:vAlign w:val="center"/>
          </w:tcPr>
          <w:p w14:paraId="3847B476" w14:textId="77777777" w:rsidR="00AF1788" w:rsidRDefault="00AF1788" w:rsidP="00AF1788">
            <w:pPr>
              <w:spacing w:before="0"/>
              <w:rPr>
                <w:sz w:val="18"/>
                <w:szCs w:val="18"/>
              </w:rPr>
            </w:pPr>
            <w:r>
              <w:rPr>
                <w:sz w:val="18"/>
                <w:szCs w:val="18"/>
              </w:rPr>
              <w:t>Any valid stored procedure</w:t>
            </w:r>
            <w:r w:rsidR="00BE03FF">
              <w:rPr>
                <w:sz w:val="18"/>
                <w:szCs w:val="18"/>
              </w:rPr>
              <w:t xml:space="preserve"> name from the following list:</w:t>
            </w:r>
          </w:p>
          <w:p w14:paraId="359E0193" w14:textId="316846A3" w:rsidR="00BE03FF" w:rsidRPr="00BE03FF" w:rsidRDefault="00BE03FF" w:rsidP="00AF1788">
            <w:pPr>
              <w:spacing w:before="0"/>
              <w:rPr>
                <w:rFonts w:ascii="Courier New" w:hAnsi="Courier New" w:cs="Courier New"/>
                <w:sz w:val="18"/>
                <w:szCs w:val="18"/>
              </w:rPr>
            </w:pPr>
            <w:r w:rsidRPr="00BE03FF">
              <w:rPr>
                <w:rFonts w:ascii="Courier New" w:hAnsi="Courier New" w:cs="Courier New"/>
                <w:sz w:val="18"/>
                <w:szCs w:val="18"/>
              </w:rPr>
              <w:t>changeperm, alter, extend, reset, reopen, restore, invalidate.</w:t>
            </w:r>
          </w:p>
        </w:tc>
        <w:tc>
          <w:tcPr>
            <w:tcW w:w="810" w:type="dxa"/>
            <w:vAlign w:val="center"/>
          </w:tcPr>
          <w:p w14:paraId="09AF2A17" w14:textId="1DA70BD8" w:rsidR="00AF1788" w:rsidRDefault="00AF1788" w:rsidP="00434FEB">
            <w:pPr>
              <w:spacing w:before="0"/>
              <w:jc w:val="center"/>
              <w:rPr>
                <w:sz w:val="18"/>
                <w:szCs w:val="18"/>
              </w:rPr>
            </w:pPr>
            <w:r>
              <w:rPr>
                <w:sz w:val="18"/>
                <w:szCs w:val="18"/>
              </w:rPr>
              <w:t>Any</w:t>
            </w:r>
          </w:p>
        </w:tc>
      </w:tr>
    </w:tbl>
    <w:p w14:paraId="3965216A" w14:textId="77777777" w:rsidR="00F23F07" w:rsidRDefault="00F23F07" w:rsidP="00F23F07">
      <w:pPr>
        <w:pStyle w:val="Heading2"/>
      </w:pPr>
      <w:bookmarkStart w:id="16" w:name="_Toc450241325"/>
      <w:r>
        <w:t>Request Header</w:t>
      </w:r>
      <w:bookmarkEnd w:id="16"/>
    </w:p>
    <w:p w14:paraId="0DBF8192" w14:textId="77777777" w:rsidR="00F23F07" w:rsidRPr="0024784F" w:rsidRDefault="00F23F07" w:rsidP="0024784F">
      <w:pPr>
        <w:pStyle w:val="JSON"/>
      </w:pPr>
      <w:r w:rsidRPr="0024784F">
        <w:t>GET /tdsadmin/rest/</w:t>
      </w:r>
      <w:proofErr w:type="gramStart"/>
      <w:r w:rsidRPr="0024784F">
        <w:t>getOpportunities?procedure</w:t>
      </w:r>
      <w:proofErr w:type="gramEnd"/>
      <w:r w:rsidRPr="0024784F">
        <w:t>=invalidate&amp;extSsId=103 HTTP/1.1</w:t>
      </w:r>
    </w:p>
    <w:p w14:paraId="06B19613" w14:textId="77777777" w:rsidR="00F23F07" w:rsidRPr="0024784F" w:rsidRDefault="00F23F07" w:rsidP="0024784F">
      <w:pPr>
        <w:pStyle w:val="JSON"/>
      </w:pPr>
      <w:r w:rsidRPr="0024784F">
        <w:t>Content-Type: application/json</w:t>
      </w:r>
    </w:p>
    <w:p w14:paraId="65D71384" w14:textId="77777777" w:rsidR="00F23F07" w:rsidRPr="0024784F" w:rsidRDefault="00F23F07" w:rsidP="0024784F">
      <w:pPr>
        <w:pStyle w:val="JSON"/>
      </w:pPr>
      <w:r w:rsidRPr="0024784F">
        <w:t>Accept: application/json</w:t>
      </w:r>
    </w:p>
    <w:p w14:paraId="0714AD23" w14:textId="77777777" w:rsidR="00F23F07" w:rsidRPr="0024784F" w:rsidRDefault="00F23F07" w:rsidP="0024784F">
      <w:pPr>
        <w:pStyle w:val="JSON"/>
      </w:pPr>
      <w:r w:rsidRPr="0024784F">
        <w:t>Authorization: Bearer f88fac8e-5640-457f-85a0-30a0b14860ab</w:t>
      </w:r>
    </w:p>
    <w:p w14:paraId="0B5A3330" w14:textId="77777777" w:rsidR="00F23F07" w:rsidRDefault="00F23F07" w:rsidP="00F23F07">
      <w:pPr>
        <w:pStyle w:val="Heading2"/>
      </w:pPr>
      <w:bookmarkStart w:id="17" w:name="_Toc450241326"/>
      <w:r>
        <w:t>Request Body</w:t>
      </w:r>
      <w:bookmarkEnd w:id="17"/>
    </w:p>
    <w:p w14:paraId="1E6A65B2" w14:textId="597EC2B8" w:rsidR="00F23F07" w:rsidRPr="007F0951" w:rsidRDefault="00F23F07" w:rsidP="00F23F07">
      <w:pPr>
        <w:pStyle w:val="JSON"/>
        <w:rPr>
          <w:rFonts w:ascii="Courier New" w:hAnsi="Courier New" w:cs="Courier New"/>
          <w:sz w:val="16"/>
          <w:szCs w:val="16"/>
        </w:rPr>
      </w:pPr>
      <w:r>
        <w:rPr>
          <w:rFonts w:ascii="Courier New" w:hAnsi="Courier New" w:cs="Courier New"/>
          <w:sz w:val="16"/>
          <w:szCs w:val="16"/>
        </w:rPr>
        <w:t>NA</w:t>
      </w:r>
    </w:p>
    <w:p w14:paraId="1B52E21B" w14:textId="2B37D819" w:rsidR="0082718F" w:rsidRDefault="0082718F" w:rsidP="005F07B4">
      <w:pPr>
        <w:pStyle w:val="Heading2"/>
      </w:pPr>
      <w:bookmarkStart w:id="18" w:name="_Toc450241327"/>
      <w:r>
        <w:t>Response</w:t>
      </w:r>
      <w:bookmarkEnd w:id="18"/>
    </w:p>
    <w:p w14:paraId="79AE8A56" w14:textId="396AB1EF" w:rsidR="00BE03FF" w:rsidRDefault="0082718F" w:rsidP="00514D5A">
      <w:r w:rsidRPr="00EC67B5">
        <w:t xml:space="preserve">If successful, this method returns </w:t>
      </w:r>
      <w:r w:rsidR="00EC2160">
        <w:t>a JSON object</w:t>
      </w:r>
      <w:r w:rsidR="00BE03FF">
        <w:t xml:space="preserve"> which contains a list of zero or more matching opportunities</w:t>
      </w:r>
      <w:r w:rsidR="00EC2160">
        <w:t>.</w:t>
      </w:r>
      <w:r w:rsidR="00B55E27">
        <w:t xml:space="preserve"> This object contains </w:t>
      </w:r>
      <w:r w:rsidR="00BE03FF">
        <w:t>the following attributes:</w:t>
      </w:r>
    </w:p>
    <w:p w14:paraId="034A7998" w14:textId="77777777" w:rsidR="00CA775F" w:rsidRPr="00CA775F" w:rsidRDefault="00514D5A" w:rsidP="0024784F">
      <w:pPr>
        <w:pStyle w:val="JSON"/>
      </w:pPr>
      <w:r w:rsidRPr="00BE03FF">
        <w:t xml:space="preserve"> </w:t>
      </w:r>
      <w:r w:rsidR="00CA775F" w:rsidRPr="00CA775F">
        <w:t>[</w:t>
      </w:r>
    </w:p>
    <w:p w14:paraId="5B276E7F" w14:textId="77777777" w:rsidR="00CA775F" w:rsidRPr="00CA775F" w:rsidRDefault="00CA775F" w:rsidP="0024784F">
      <w:pPr>
        <w:pStyle w:val="JSON"/>
      </w:pPr>
      <w:r w:rsidRPr="00CA775F">
        <w:t xml:space="preserve">    {</w:t>
      </w:r>
    </w:p>
    <w:p w14:paraId="12C6D369" w14:textId="77777777" w:rsidR="00CA775F" w:rsidRPr="00CA775F" w:rsidRDefault="00CA775F" w:rsidP="0024784F">
      <w:pPr>
        <w:pStyle w:val="JSON"/>
      </w:pPr>
      <w:r w:rsidRPr="00CA775F">
        <w:lastRenderedPageBreak/>
        <w:t xml:space="preserve">        "oppKey": "00a42d6a-4fa1-4d04-b138-9392aefaacce",</w:t>
      </w:r>
    </w:p>
    <w:p w14:paraId="70A92262" w14:textId="77777777" w:rsidR="00CA775F" w:rsidRPr="00CA775F" w:rsidRDefault="00CA775F" w:rsidP="0024784F">
      <w:pPr>
        <w:pStyle w:val="JSON"/>
      </w:pPr>
      <w:r w:rsidRPr="00CA775F">
        <w:t xml:space="preserve">        "altSsid": "103",</w:t>
      </w:r>
    </w:p>
    <w:p w14:paraId="2398EF22" w14:textId="77777777" w:rsidR="00CA775F" w:rsidRPr="00CA775F" w:rsidRDefault="00CA775F" w:rsidP="0024784F">
      <w:pPr>
        <w:pStyle w:val="JSON"/>
      </w:pPr>
      <w:r w:rsidRPr="00CA775F">
        <w:t xml:space="preserve">        "name": "Smith, John",</w:t>
      </w:r>
    </w:p>
    <w:p w14:paraId="3D1AA3A0" w14:textId="77777777" w:rsidR="00CA775F" w:rsidRPr="00CA775F" w:rsidRDefault="00CA775F" w:rsidP="0024784F">
      <w:pPr>
        <w:pStyle w:val="JSON"/>
      </w:pPr>
      <w:r w:rsidRPr="00CA775F">
        <w:t xml:space="preserve">        "testName": "SBAC-ICA-FIXED-G3M-MATH-3",</w:t>
      </w:r>
    </w:p>
    <w:p w14:paraId="4203F469" w14:textId="77777777" w:rsidR="00CA775F" w:rsidRPr="00CA775F" w:rsidRDefault="00CA775F" w:rsidP="0024784F">
      <w:pPr>
        <w:pStyle w:val="JSON"/>
      </w:pPr>
      <w:r w:rsidRPr="00CA775F">
        <w:t xml:space="preserve">        "subject": "MATH",</w:t>
      </w:r>
    </w:p>
    <w:p w14:paraId="2CC43E55" w14:textId="77777777" w:rsidR="00CA775F" w:rsidRPr="00CA775F" w:rsidRDefault="00CA775F" w:rsidP="0024784F">
      <w:pPr>
        <w:pStyle w:val="JSON"/>
      </w:pPr>
      <w:r w:rsidRPr="00CA775F">
        <w:t xml:space="preserve">        "sessionId": "four-3",</w:t>
      </w:r>
    </w:p>
    <w:p w14:paraId="7F9802B7" w14:textId="77777777" w:rsidR="00CA775F" w:rsidRPr="00CA775F" w:rsidRDefault="00CA775F" w:rsidP="0024784F">
      <w:pPr>
        <w:pStyle w:val="JSON"/>
      </w:pPr>
      <w:r w:rsidRPr="00CA775F">
        <w:t xml:space="preserve">        "status": "invalidated",</w:t>
      </w:r>
    </w:p>
    <w:p w14:paraId="05AD1D65" w14:textId="77777777" w:rsidR="00CA775F" w:rsidRPr="00CA775F" w:rsidRDefault="00CA775F" w:rsidP="0024784F">
      <w:pPr>
        <w:pStyle w:val="JSON"/>
      </w:pPr>
      <w:r w:rsidRPr="00CA775F">
        <w:t xml:space="preserve">        "dateStarted": 1433200425514,</w:t>
      </w:r>
    </w:p>
    <w:p w14:paraId="5D4D695B" w14:textId="77777777" w:rsidR="00CA775F" w:rsidRPr="00CA775F" w:rsidRDefault="00CA775F" w:rsidP="0024784F">
      <w:pPr>
        <w:pStyle w:val="JSON"/>
      </w:pPr>
      <w:r w:rsidRPr="00CA775F">
        <w:t xml:space="preserve">        "dateExpired": null,</w:t>
      </w:r>
    </w:p>
    <w:p w14:paraId="7DCFB4B3" w14:textId="77777777" w:rsidR="00CA775F" w:rsidRPr="00CA775F" w:rsidRDefault="00CA775F" w:rsidP="0024784F">
      <w:pPr>
        <w:pStyle w:val="JSON"/>
      </w:pPr>
      <w:r w:rsidRPr="00CA775F">
        <w:t xml:space="preserve">        "dateCompleted": null,</w:t>
      </w:r>
    </w:p>
    <w:p w14:paraId="245445C5" w14:textId="77777777" w:rsidR="00CA775F" w:rsidRPr="00CA775F" w:rsidRDefault="00CA775F" w:rsidP="0024784F">
      <w:pPr>
        <w:pStyle w:val="JSON"/>
      </w:pPr>
      <w:r w:rsidRPr="00CA775F">
        <w:t xml:space="preserve">        "datePaused": 1456448449426,</w:t>
      </w:r>
    </w:p>
    <w:p w14:paraId="50054B17" w14:textId="77777777" w:rsidR="00CA775F" w:rsidRPr="00CA775F" w:rsidRDefault="00CA775F" w:rsidP="0024784F">
      <w:pPr>
        <w:pStyle w:val="JSON"/>
      </w:pPr>
      <w:r w:rsidRPr="00CA775F">
        <w:t xml:space="preserve">        "segmentName": null,</w:t>
      </w:r>
    </w:p>
    <w:p w14:paraId="761E97DB" w14:textId="77777777" w:rsidR="00CA775F" w:rsidRPr="00CA775F" w:rsidRDefault="00CA775F" w:rsidP="0024784F">
      <w:pPr>
        <w:pStyle w:val="JSON"/>
      </w:pPr>
      <w:r w:rsidRPr="00CA775F">
        <w:t xml:space="preserve">        "restart": 0,</w:t>
      </w:r>
    </w:p>
    <w:p w14:paraId="0EB498FC" w14:textId="77777777" w:rsidR="00CA775F" w:rsidRPr="00CA775F" w:rsidRDefault="00CA775F" w:rsidP="0024784F">
      <w:pPr>
        <w:pStyle w:val="JSON"/>
      </w:pPr>
      <w:r w:rsidRPr="00CA775F">
        <w:t xml:space="preserve">        "result": null,</w:t>
      </w:r>
    </w:p>
    <w:p w14:paraId="415DA8BB" w14:textId="77777777" w:rsidR="00CA775F" w:rsidRPr="00CA775F" w:rsidRDefault="00CA775F" w:rsidP="0024784F">
      <w:pPr>
        <w:pStyle w:val="JSON"/>
      </w:pPr>
      <w:r w:rsidRPr="00CA775F">
        <w:t xml:space="preserve">        "restoreOn": "segment",</w:t>
      </w:r>
    </w:p>
    <w:p w14:paraId="411ED5B7" w14:textId="77777777" w:rsidR="00CA775F" w:rsidRPr="00CA775F" w:rsidRDefault="00CA775F" w:rsidP="0024784F">
      <w:pPr>
        <w:pStyle w:val="JSON"/>
      </w:pPr>
      <w:r w:rsidRPr="00CA775F">
        <w:t xml:space="preserve">        "segmentPosition": 0,</w:t>
      </w:r>
    </w:p>
    <w:p w14:paraId="56F9A7C5" w14:textId="77777777" w:rsidR="00CA775F" w:rsidRPr="00CA775F" w:rsidRDefault="00CA775F" w:rsidP="0024784F">
      <w:pPr>
        <w:pStyle w:val="JSON"/>
      </w:pPr>
      <w:r w:rsidRPr="00CA775F">
        <w:t xml:space="preserve">        "ispermeable": -1,</w:t>
      </w:r>
    </w:p>
    <w:p w14:paraId="42A605AF" w14:textId="77777777" w:rsidR="00CA775F" w:rsidRPr="00CA775F" w:rsidRDefault="00CA775F" w:rsidP="0024784F">
      <w:pPr>
        <w:pStyle w:val="JSON"/>
      </w:pPr>
      <w:r w:rsidRPr="00CA775F">
        <w:t xml:space="preserve">        "permeable": false,</w:t>
      </w:r>
    </w:p>
    <w:p w14:paraId="7634F199" w14:textId="77777777" w:rsidR="00CA775F" w:rsidRPr="00CA775F" w:rsidRDefault="00CA775F" w:rsidP="0024784F">
      <w:pPr>
        <w:pStyle w:val="JSON"/>
      </w:pPr>
      <w:r w:rsidRPr="00CA775F">
        <w:t xml:space="preserve">        "reason": null,</w:t>
      </w:r>
    </w:p>
    <w:p w14:paraId="6825716B" w14:textId="77777777" w:rsidR="00CA775F" w:rsidRPr="00CA775F" w:rsidRDefault="00CA775F" w:rsidP="0024784F">
      <w:pPr>
        <w:pStyle w:val="JSON"/>
      </w:pPr>
      <w:r w:rsidRPr="00CA775F">
        <w:t xml:space="preserve">        "selected": false,</w:t>
      </w:r>
    </w:p>
    <w:p w14:paraId="7F7CF301" w14:textId="77777777" w:rsidR="00CA775F" w:rsidRPr="00CA775F" w:rsidRDefault="00CA775F" w:rsidP="0024784F">
      <w:pPr>
        <w:pStyle w:val="JSON"/>
      </w:pPr>
      <w:r w:rsidRPr="00CA775F">
        <w:t xml:space="preserve">        "selectedSitting": 0,</w:t>
      </w:r>
    </w:p>
    <w:p w14:paraId="77836518" w14:textId="77777777" w:rsidR="00CA775F" w:rsidRPr="00CA775F" w:rsidRDefault="00CA775F" w:rsidP="0024784F">
      <w:pPr>
        <w:pStyle w:val="JSON"/>
      </w:pPr>
      <w:r w:rsidRPr="00CA775F">
        <w:t xml:space="preserve">        "doUpdate": true,</w:t>
      </w:r>
    </w:p>
    <w:p w14:paraId="06CA541D" w14:textId="77777777" w:rsidR="00CA775F" w:rsidRPr="00CA775F" w:rsidRDefault="00CA775F" w:rsidP="0024784F">
      <w:pPr>
        <w:pStyle w:val="JSON"/>
      </w:pPr>
      <w:r w:rsidRPr="00CA775F">
        <w:t xml:space="preserve">        "dayIncrement": 0</w:t>
      </w:r>
    </w:p>
    <w:p w14:paraId="1B09A2E5" w14:textId="77777777" w:rsidR="00CA775F" w:rsidRPr="00CA775F" w:rsidRDefault="00CA775F" w:rsidP="0024784F">
      <w:pPr>
        <w:pStyle w:val="JSON"/>
      </w:pPr>
      <w:r w:rsidRPr="00CA775F">
        <w:t xml:space="preserve">    },</w:t>
      </w:r>
    </w:p>
    <w:p w14:paraId="5BBAF42C" w14:textId="77777777" w:rsidR="00CA775F" w:rsidRPr="00CA775F" w:rsidRDefault="00CA775F" w:rsidP="0024784F">
      <w:pPr>
        <w:pStyle w:val="JSON"/>
      </w:pPr>
      <w:r w:rsidRPr="00CA775F">
        <w:t xml:space="preserve">    {</w:t>
      </w:r>
    </w:p>
    <w:p w14:paraId="2E3612AE" w14:textId="77777777" w:rsidR="00CA775F" w:rsidRPr="00CA775F" w:rsidRDefault="00CA775F" w:rsidP="0024784F">
      <w:pPr>
        <w:pStyle w:val="JSON"/>
      </w:pPr>
      <w:r w:rsidRPr="00CA775F">
        <w:t xml:space="preserve">        "oppKey": "ff227f9d-7759-4b9f-8992-ea2abd4a405a",</w:t>
      </w:r>
    </w:p>
    <w:p w14:paraId="6B7756C1" w14:textId="77777777" w:rsidR="00CA775F" w:rsidRPr="00CA775F" w:rsidRDefault="00CA775F" w:rsidP="0024784F">
      <w:pPr>
        <w:pStyle w:val="JSON"/>
      </w:pPr>
      <w:r w:rsidRPr="00CA775F">
        <w:t xml:space="preserve">        "altSsid": "103",</w:t>
      </w:r>
    </w:p>
    <w:p w14:paraId="5C481722" w14:textId="77777777" w:rsidR="00CA775F" w:rsidRPr="00CA775F" w:rsidRDefault="00CA775F" w:rsidP="0024784F">
      <w:pPr>
        <w:pStyle w:val="JSON"/>
      </w:pPr>
      <w:r w:rsidRPr="00CA775F">
        <w:t xml:space="preserve">        "name": "Smith, John",</w:t>
      </w:r>
    </w:p>
    <w:p w14:paraId="54AC5847" w14:textId="77777777" w:rsidR="00CA775F" w:rsidRPr="00CA775F" w:rsidRDefault="00CA775F" w:rsidP="0024784F">
      <w:pPr>
        <w:pStyle w:val="JSON"/>
      </w:pPr>
      <w:r w:rsidRPr="00CA775F">
        <w:t xml:space="preserve">        "testName": "SBAC-OP-ADAPTIVE-G3M-MATH-3",</w:t>
      </w:r>
    </w:p>
    <w:p w14:paraId="72C38F54" w14:textId="77777777" w:rsidR="00CA775F" w:rsidRPr="00CA775F" w:rsidRDefault="00CA775F" w:rsidP="0024784F">
      <w:pPr>
        <w:pStyle w:val="JSON"/>
      </w:pPr>
      <w:r w:rsidRPr="00CA775F">
        <w:t xml:space="preserve">        "subject": "MATH",</w:t>
      </w:r>
    </w:p>
    <w:p w14:paraId="535E8D2A" w14:textId="77777777" w:rsidR="00CA775F" w:rsidRPr="00CA775F" w:rsidRDefault="00CA775F" w:rsidP="0024784F">
      <w:pPr>
        <w:pStyle w:val="JSON"/>
      </w:pPr>
      <w:r w:rsidRPr="00CA775F">
        <w:t xml:space="preserve">        "sessionId": "six-2",</w:t>
      </w:r>
    </w:p>
    <w:p w14:paraId="6D5A63A4" w14:textId="77777777" w:rsidR="00CA775F" w:rsidRPr="00CA775F" w:rsidRDefault="00CA775F" w:rsidP="0024784F">
      <w:pPr>
        <w:pStyle w:val="JSON"/>
      </w:pPr>
      <w:r w:rsidRPr="00CA775F">
        <w:t xml:space="preserve">        "status": "submitted",</w:t>
      </w:r>
    </w:p>
    <w:p w14:paraId="3FAD6D2F" w14:textId="77777777" w:rsidR="00CA775F" w:rsidRPr="00CA775F" w:rsidRDefault="00CA775F" w:rsidP="0024784F">
      <w:pPr>
        <w:pStyle w:val="JSON"/>
      </w:pPr>
      <w:r w:rsidRPr="00CA775F">
        <w:t xml:space="preserve">        "dateStarted": 1432687632557,</w:t>
      </w:r>
    </w:p>
    <w:p w14:paraId="7B427F69" w14:textId="77777777" w:rsidR="00CA775F" w:rsidRPr="00CA775F" w:rsidRDefault="00CA775F" w:rsidP="0024784F">
      <w:pPr>
        <w:pStyle w:val="JSON"/>
      </w:pPr>
      <w:r w:rsidRPr="00CA775F">
        <w:t xml:space="preserve">        "dateExpired": null,</w:t>
      </w:r>
    </w:p>
    <w:p w14:paraId="411EC918" w14:textId="77777777" w:rsidR="00CA775F" w:rsidRPr="00CA775F" w:rsidRDefault="00CA775F" w:rsidP="0024784F">
      <w:pPr>
        <w:pStyle w:val="JSON"/>
      </w:pPr>
      <w:r w:rsidRPr="00CA775F">
        <w:t xml:space="preserve">        "dateCompleted": 1432687768185,</w:t>
      </w:r>
    </w:p>
    <w:p w14:paraId="55157190" w14:textId="77777777" w:rsidR="00CA775F" w:rsidRPr="00CA775F" w:rsidRDefault="00CA775F" w:rsidP="0024784F">
      <w:pPr>
        <w:pStyle w:val="JSON"/>
      </w:pPr>
      <w:r w:rsidRPr="00CA775F">
        <w:t xml:space="preserve">        "datePaused": null,</w:t>
      </w:r>
    </w:p>
    <w:p w14:paraId="32B284F8" w14:textId="77777777" w:rsidR="00CA775F" w:rsidRPr="00CA775F" w:rsidRDefault="00CA775F" w:rsidP="0024784F">
      <w:pPr>
        <w:pStyle w:val="JSON"/>
      </w:pPr>
      <w:r w:rsidRPr="00CA775F">
        <w:t xml:space="preserve">        "segmentName": null,</w:t>
      </w:r>
    </w:p>
    <w:p w14:paraId="05A3E7E7" w14:textId="77777777" w:rsidR="00CA775F" w:rsidRPr="00CA775F" w:rsidRDefault="00CA775F" w:rsidP="0024784F">
      <w:pPr>
        <w:pStyle w:val="JSON"/>
      </w:pPr>
      <w:r w:rsidRPr="00CA775F">
        <w:t xml:space="preserve">        "restart": 0,</w:t>
      </w:r>
    </w:p>
    <w:p w14:paraId="7C04392B" w14:textId="77777777" w:rsidR="00CA775F" w:rsidRPr="00CA775F" w:rsidRDefault="00CA775F" w:rsidP="0024784F">
      <w:pPr>
        <w:pStyle w:val="JSON"/>
      </w:pPr>
      <w:r w:rsidRPr="00CA775F">
        <w:t xml:space="preserve">        "result": null,</w:t>
      </w:r>
    </w:p>
    <w:p w14:paraId="491225ED" w14:textId="77777777" w:rsidR="00CA775F" w:rsidRPr="00CA775F" w:rsidRDefault="00CA775F" w:rsidP="0024784F">
      <w:pPr>
        <w:pStyle w:val="JSON"/>
      </w:pPr>
      <w:r w:rsidRPr="00CA775F">
        <w:t xml:space="preserve">        "restoreOn": "segment",</w:t>
      </w:r>
    </w:p>
    <w:p w14:paraId="5845BFF3" w14:textId="77777777" w:rsidR="00CA775F" w:rsidRPr="00CA775F" w:rsidRDefault="00CA775F" w:rsidP="0024784F">
      <w:pPr>
        <w:pStyle w:val="JSON"/>
      </w:pPr>
      <w:r w:rsidRPr="00CA775F">
        <w:t xml:space="preserve">        "segmentPosition": 0,</w:t>
      </w:r>
    </w:p>
    <w:p w14:paraId="06E1B8BA" w14:textId="77777777" w:rsidR="00CA775F" w:rsidRPr="00CA775F" w:rsidRDefault="00CA775F" w:rsidP="0024784F">
      <w:pPr>
        <w:pStyle w:val="JSON"/>
      </w:pPr>
      <w:r w:rsidRPr="00CA775F">
        <w:t xml:space="preserve">        "ispermeable": -1,</w:t>
      </w:r>
    </w:p>
    <w:p w14:paraId="1C787D2E" w14:textId="77777777" w:rsidR="00CA775F" w:rsidRPr="00CA775F" w:rsidRDefault="00CA775F" w:rsidP="0024784F">
      <w:pPr>
        <w:pStyle w:val="JSON"/>
      </w:pPr>
      <w:r w:rsidRPr="00CA775F">
        <w:t xml:space="preserve">        "permeable": false,</w:t>
      </w:r>
    </w:p>
    <w:p w14:paraId="55671DBC" w14:textId="77777777" w:rsidR="00CA775F" w:rsidRPr="00CA775F" w:rsidRDefault="00CA775F" w:rsidP="0024784F">
      <w:pPr>
        <w:pStyle w:val="JSON"/>
      </w:pPr>
      <w:r w:rsidRPr="00CA775F">
        <w:t xml:space="preserve">        "reason": null,</w:t>
      </w:r>
    </w:p>
    <w:p w14:paraId="6FEC8ED5" w14:textId="77777777" w:rsidR="00CA775F" w:rsidRPr="00CA775F" w:rsidRDefault="00CA775F" w:rsidP="0024784F">
      <w:pPr>
        <w:pStyle w:val="JSON"/>
      </w:pPr>
      <w:r w:rsidRPr="00CA775F">
        <w:t xml:space="preserve">        "selected": false,</w:t>
      </w:r>
    </w:p>
    <w:p w14:paraId="613083E7" w14:textId="77777777" w:rsidR="00CA775F" w:rsidRPr="00CA775F" w:rsidRDefault="00CA775F" w:rsidP="0024784F">
      <w:pPr>
        <w:pStyle w:val="JSON"/>
      </w:pPr>
      <w:r w:rsidRPr="00CA775F">
        <w:t xml:space="preserve">        "selectedSitting": 0,</w:t>
      </w:r>
    </w:p>
    <w:p w14:paraId="1D411EF2" w14:textId="77777777" w:rsidR="00CA775F" w:rsidRPr="00CA775F" w:rsidRDefault="00CA775F" w:rsidP="0024784F">
      <w:pPr>
        <w:pStyle w:val="JSON"/>
      </w:pPr>
      <w:r w:rsidRPr="00CA775F">
        <w:t xml:space="preserve">        "doUpdate": true,</w:t>
      </w:r>
    </w:p>
    <w:p w14:paraId="664CDE36" w14:textId="77777777" w:rsidR="00CA775F" w:rsidRPr="00CA775F" w:rsidRDefault="00CA775F" w:rsidP="0024784F">
      <w:pPr>
        <w:pStyle w:val="JSON"/>
      </w:pPr>
      <w:r w:rsidRPr="00CA775F">
        <w:t xml:space="preserve">        "dayIncrement": 0</w:t>
      </w:r>
    </w:p>
    <w:p w14:paraId="2DF5B594" w14:textId="77777777" w:rsidR="00CA775F" w:rsidRPr="00CA775F" w:rsidRDefault="00CA775F" w:rsidP="0024784F">
      <w:pPr>
        <w:pStyle w:val="JSON"/>
      </w:pPr>
      <w:r w:rsidRPr="00CA775F">
        <w:t xml:space="preserve">    }</w:t>
      </w:r>
    </w:p>
    <w:p w14:paraId="6E49D98B" w14:textId="4643C130" w:rsidR="006C45C4" w:rsidRPr="00BE03FF" w:rsidRDefault="00CA775F" w:rsidP="0024784F">
      <w:pPr>
        <w:pStyle w:val="JSON"/>
      </w:pPr>
      <w:r w:rsidRPr="00CA775F">
        <w:t>]</w:t>
      </w:r>
    </w:p>
    <w:p w14:paraId="222BA91A" w14:textId="77777777" w:rsidR="0082718F" w:rsidRDefault="0082718F" w:rsidP="005F07B4">
      <w:pPr>
        <w:pStyle w:val="Heading2"/>
      </w:pPr>
      <w:bookmarkStart w:id="19" w:name="_Toc450241328"/>
      <w:r>
        <w:lastRenderedPageBreak/>
        <w:t>Examples</w:t>
      </w:r>
      <w:bookmarkEnd w:id="19"/>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ook w:val="04A0" w:firstRow="1" w:lastRow="0" w:firstColumn="1" w:lastColumn="0" w:noHBand="0" w:noVBand="1"/>
      </w:tblPr>
      <w:tblGrid>
        <w:gridCol w:w="7911"/>
        <w:gridCol w:w="1433"/>
      </w:tblGrid>
      <w:tr w:rsidR="0082718F" w:rsidRPr="00EC67B5" w14:paraId="34084C5E" w14:textId="77777777" w:rsidTr="00514D5A">
        <w:trPr>
          <w:trHeight w:val="462"/>
          <w:tblHeader/>
        </w:trPr>
        <w:tc>
          <w:tcPr>
            <w:tcW w:w="7911" w:type="dxa"/>
            <w:shd w:val="clear" w:color="auto" w:fill="3CA228"/>
            <w:vAlign w:val="center"/>
          </w:tcPr>
          <w:p w14:paraId="00030AD0" w14:textId="77777777" w:rsidR="0082718F" w:rsidRPr="00EC67B5" w:rsidRDefault="0082718F" w:rsidP="009F7154">
            <w:pPr>
              <w:spacing w:before="0"/>
              <w:rPr>
                <w:b/>
                <w:color w:val="FFFFFF" w:themeColor="background1"/>
                <w:sz w:val="18"/>
                <w:szCs w:val="18"/>
              </w:rPr>
            </w:pPr>
            <w:r w:rsidRPr="00EC67B5">
              <w:rPr>
                <w:b/>
                <w:color w:val="FFFFFF" w:themeColor="background1"/>
                <w:sz w:val="18"/>
                <w:szCs w:val="18"/>
              </w:rPr>
              <w:t>Example</w:t>
            </w:r>
          </w:p>
        </w:tc>
        <w:tc>
          <w:tcPr>
            <w:tcW w:w="1433" w:type="dxa"/>
            <w:shd w:val="clear" w:color="auto" w:fill="3CA228"/>
            <w:vAlign w:val="center"/>
          </w:tcPr>
          <w:p w14:paraId="0FC2822A" w14:textId="77777777" w:rsidR="0082718F" w:rsidRPr="00EC67B5" w:rsidRDefault="0082718F" w:rsidP="009F7154">
            <w:pPr>
              <w:spacing w:before="0"/>
              <w:jc w:val="center"/>
              <w:rPr>
                <w:b/>
                <w:color w:val="FFFFFF" w:themeColor="background1"/>
                <w:sz w:val="18"/>
                <w:szCs w:val="18"/>
              </w:rPr>
            </w:pPr>
            <w:r w:rsidRPr="00EC67B5">
              <w:rPr>
                <w:b/>
                <w:color w:val="FFFFFF" w:themeColor="background1"/>
                <w:sz w:val="18"/>
                <w:szCs w:val="18"/>
              </w:rPr>
              <w:t>Response Code</w:t>
            </w:r>
          </w:p>
        </w:tc>
      </w:tr>
      <w:tr w:rsidR="0082718F" w14:paraId="531DC7A6" w14:textId="77777777" w:rsidTr="00514D5A">
        <w:trPr>
          <w:trHeight w:val="237"/>
        </w:trPr>
        <w:tc>
          <w:tcPr>
            <w:tcW w:w="7911" w:type="dxa"/>
            <w:vAlign w:val="center"/>
          </w:tcPr>
          <w:p w14:paraId="479FCE03" w14:textId="305720C9" w:rsidR="0082718F" w:rsidRDefault="00EC2160" w:rsidP="00514D5A">
            <w:pPr>
              <w:spacing w:before="0"/>
              <w:rPr>
                <w:sz w:val="18"/>
                <w:szCs w:val="18"/>
              </w:rPr>
            </w:pPr>
            <w:r>
              <w:rPr>
                <w:b/>
                <w:sz w:val="18"/>
                <w:szCs w:val="18"/>
              </w:rPr>
              <w:t xml:space="preserve">GET </w:t>
            </w:r>
            <w:r w:rsidR="00514D5A">
              <w:rPr>
                <w:b/>
                <w:sz w:val="18"/>
                <w:szCs w:val="18"/>
              </w:rPr>
              <w:t>/</w:t>
            </w:r>
            <w:r w:rsidR="00514D5A" w:rsidRPr="00514D5A">
              <w:rPr>
                <w:b/>
                <w:sz w:val="18"/>
                <w:szCs w:val="18"/>
              </w:rPr>
              <w:t>getOpportunities?procedure=alter&amp;extSsId=103</w:t>
            </w:r>
          </w:p>
        </w:tc>
        <w:tc>
          <w:tcPr>
            <w:tcW w:w="1433" w:type="dxa"/>
            <w:vAlign w:val="center"/>
          </w:tcPr>
          <w:p w14:paraId="58AF2B52" w14:textId="646CD1A1" w:rsidR="0082718F" w:rsidRDefault="00EC2160" w:rsidP="009F7154">
            <w:pPr>
              <w:spacing w:before="0"/>
              <w:jc w:val="center"/>
              <w:rPr>
                <w:sz w:val="18"/>
                <w:szCs w:val="18"/>
              </w:rPr>
            </w:pPr>
            <w:r>
              <w:rPr>
                <w:sz w:val="18"/>
                <w:szCs w:val="18"/>
              </w:rPr>
              <w:t>200</w:t>
            </w:r>
          </w:p>
        </w:tc>
      </w:tr>
      <w:tr w:rsidR="003C0D1E" w14:paraId="61D5CDFD" w14:textId="77777777" w:rsidTr="00514D5A">
        <w:tc>
          <w:tcPr>
            <w:tcW w:w="7911" w:type="dxa"/>
            <w:vAlign w:val="center"/>
          </w:tcPr>
          <w:p w14:paraId="31D5EE82" w14:textId="48193740" w:rsidR="003C0D1E" w:rsidRDefault="003C0D1E" w:rsidP="00514D5A">
            <w:pPr>
              <w:spacing w:before="0"/>
              <w:rPr>
                <w:b/>
                <w:sz w:val="18"/>
                <w:szCs w:val="18"/>
              </w:rPr>
            </w:pPr>
            <w:r>
              <w:rPr>
                <w:b/>
                <w:sz w:val="18"/>
                <w:szCs w:val="18"/>
              </w:rPr>
              <w:t>GET /</w:t>
            </w:r>
            <w:r w:rsidRPr="00514D5A">
              <w:rPr>
                <w:b/>
                <w:sz w:val="18"/>
                <w:szCs w:val="18"/>
              </w:rPr>
              <w:t>getOp</w:t>
            </w:r>
            <w:r>
              <w:rPr>
                <w:b/>
                <w:sz w:val="18"/>
                <w:szCs w:val="18"/>
              </w:rPr>
              <w:t>portunities?procedure=alter&amp;ssId=999</w:t>
            </w:r>
          </w:p>
        </w:tc>
        <w:tc>
          <w:tcPr>
            <w:tcW w:w="1433" w:type="dxa"/>
            <w:vAlign w:val="center"/>
          </w:tcPr>
          <w:p w14:paraId="772BAE97" w14:textId="0A69692C" w:rsidR="003C0D1E" w:rsidRDefault="003C0D1E" w:rsidP="009F7154">
            <w:pPr>
              <w:spacing w:before="0"/>
              <w:jc w:val="center"/>
              <w:rPr>
                <w:sz w:val="18"/>
                <w:szCs w:val="18"/>
              </w:rPr>
            </w:pPr>
            <w:r>
              <w:rPr>
                <w:sz w:val="18"/>
                <w:szCs w:val="18"/>
              </w:rPr>
              <w:t>200</w:t>
            </w:r>
          </w:p>
        </w:tc>
      </w:tr>
      <w:tr w:rsidR="00CA775F" w14:paraId="66E4D7EB" w14:textId="77777777" w:rsidTr="00514D5A">
        <w:tc>
          <w:tcPr>
            <w:tcW w:w="7911" w:type="dxa"/>
            <w:vAlign w:val="center"/>
          </w:tcPr>
          <w:p w14:paraId="3EF04017" w14:textId="066376A1" w:rsidR="00CA775F" w:rsidRDefault="00CA775F" w:rsidP="00CA775F">
            <w:pPr>
              <w:spacing w:before="0"/>
              <w:rPr>
                <w:b/>
                <w:sz w:val="18"/>
                <w:szCs w:val="18"/>
              </w:rPr>
            </w:pPr>
            <w:r>
              <w:rPr>
                <w:b/>
                <w:sz w:val="18"/>
                <w:szCs w:val="18"/>
              </w:rPr>
              <w:t>GET /</w:t>
            </w:r>
            <w:r w:rsidRPr="00514D5A">
              <w:rPr>
                <w:b/>
                <w:sz w:val="18"/>
                <w:szCs w:val="18"/>
              </w:rPr>
              <w:t>getOp</w:t>
            </w:r>
            <w:r>
              <w:rPr>
                <w:b/>
                <w:sz w:val="18"/>
                <w:szCs w:val="18"/>
              </w:rPr>
              <w:t>portunities?ssId=999&amp;sessionid=alp-99&amp;procedure=alter</w:t>
            </w:r>
          </w:p>
        </w:tc>
        <w:tc>
          <w:tcPr>
            <w:tcW w:w="1433" w:type="dxa"/>
            <w:vAlign w:val="center"/>
          </w:tcPr>
          <w:p w14:paraId="21D797BC" w14:textId="46B7707E" w:rsidR="00CA775F" w:rsidRDefault="00CA775F" w:rsidP="009F7154">
            <w:pPr>
              <w:spacing w:before="0"/>
              <w:jc w:val="center"/>
              <w:rPr>
                <w:sz w:val="18"/>
                <w:szCs w:val="18"/>
              </w:rPr>
            </w:pPr>
            <w:r>
              <w:rPr>
                <w:sz w:val="18"/>
                <w:szCs w:val="18"/>
              </w:rPr>
              <w:t>200</w:t>
            </w:r>
          </w:p>
        </w:tc>
      </w:tr>
      <w:tr w:rsidR="00CA775F" w14:paraId="5EDF2C78" w14:textId="77777777" w:rsidTr="00514D5A">
        <w:tc>
          <w:tcPr>
            <w:tcW w:w="7911" w:type="dxa"/>
            <w:vAlign w:val="center"/>
          </w:tcPr>
          <w:p w14:paraId="156A0B7A" w14:textId="7EAAC520" w:rsidR="00CA775F" w:rsidRDefault="00CA775F" w:rsidP="00CA775F">
            <w:pPr>
              <w:spacing w:before="0"/>
              <w:rPr>
                <w:b/>
                <w:sz w:val="18"/>
                <w:szCs w:val="18"/>
              </w:rPr>
            </w:pPr>
            <w:r>
              <w:rPr>
                <w:b/>
                <w:sz w:val="18"/>
                <w:szCs w:val="18"/>
              </w:rPr>
              <w:t>GET /</w:t>
            </w:r>
            <w:r w:rsidRPr="00514D5A">
              <w:rPr>
                <w:b/>
                <w:sz w:val="18"/>
                <w:szCs w:val="18"/>
              </w:rPr>
              <w:t>getOp</w:t>
            </w:r>
            <w:r>
              <w:rPr>
                <w:b/>
                <w:sz w:val="18"/>
                <w:szCs w:val="18"/>
              </w:rPr>
              <w:t>portunities?ssId=999&amp;sessionid=alp-99&amp;procedure=alter&amp;extSsId=789</w:t>
            </w:r>
          </w:p>
        </w:tc>
        <w:tc>
          <w:tcPr>
            <w:tcW w:w="1433" w:type="dxa"/>
            <w:vAlign w:val="center"/>
          </w:tcPr>
          <w:p w14:paraId="20470031" w14:textId="78595149" w:rsidR="00CA775F" w:rsidRDefault="00CA775F" w:rsidP="009F7154">
            <w:pPr>
              <w:spacing w:before="0"/>
              <w:jc w:val="center"/>
              <w:rPr>
                <w:sz w:val="18"/>
                <w:szCs w:val="18"/>
              </w:rPr>
            </w:pPr>
            <w:r>
              <w:rPr>
                <w:sz w:val="18"/>
                <w:szCs w:val="18"/>
              </w:rPr>
              <w:t>200</w:t>
            </w:r>
          </w:p>
        </w:tc>
      </w:tr>
      <w:tr w:rsidR="00CA775F" w14:paraId="27821B29" w14:textId="77777777" w:rsidTr="006D11D1">
        <w:tc>
          <w:tcPr>
            <w:tcW w:w="7911" w:type="dxa"/>
            <w:vAlign w:val="center"/>
          </w:tcPr>
          <w:p w14:paraId="7602D575" w14:textId="77777777" w:rsidR="00CA775F" w:rsidRPr="00EC67B5" w:rsidRDefault="00CA775F" w:rsidP="006D11D1">
            <w:pPr>
              <w:spacing w:before="0"/>
              <w:rPr>
                <w:sz w:val="18"/>
                <w:szCs w:val="18"/>
              </w:rPr>
            </w:pPr>
            <w:r>
              <w:rPr>
                <w:b/>
                <w:sz w:val="18"/>
                <w:szCs w:val="18"/>
              </w:rPr>
              <w:t xml:space="preserve">GET </w:t>
            </w:r>
            <w:r w:rsidRPr="00EC2160">
              <w:rPr>
                <w:b/>
                <w:sz w:val="18"/>
                <w:szCs w:val="18"/>
              </w:rPr>
              <w:t>/</w:t>
            </w:r>
            <w:r w:rsidRPr="00514D5A">
              <w:rPr>
                <w:b/>
                <w:sz w:val="18"/>
                <w:szCs w:val="18"/>
              </w:rPr>
              <w:t>getOpportunities?procedure=alter</w:t>
            </w:r>
          </w:p>
        </w:tc>
        <w:tc>
          <w:tcPr>
            <w:tcW w:w="1433" w:type="dxa"/>
            <w:vAlign w:val="center"/>
          </w:tcPr>
          <w:p w14:paraId="65C3E702" w14:textId="77777777" w:rsidR="00CA775F" w:rsidRPr="00EC67B5" w:rsidRDefault="00CA775F" w:rsidP="006D11D1">
            <w:pPr>
              <w:spacing w:before="0"/>
              <w:jc w:val="center"/>
              <w:rPr>
                <w:sz w:val="18"/>
                <w:szCs w:val="18"/>
              </w:rPr>
            </w:pPr>
            <w:r>
              <w:rPr>
                <w:sz w:val="18"/>
                <w:szCs w:val="18"/>
              </w:rPr>
              <w:t>400</w:t>
            </w:r>
          </w:p>
        </w:tc>
      </w:tr>
      <w:tr w:rsidR="00CA775F" w14:paraId="6C81A32D" w14:textId="77777777" w:rsidTr="006D11D1">
        <w:tc>
          <w:tcPr>
            <w:tcW w:w="7911" w:type="dxa"/>
            <w:vAlign w:val="center"/>
          </w:tcPr>
          <w:p w14:paraId="19A1AC50" w14:textId="77777777" w:rsidR="00CA775F" w:rsidRDefault="00CA775F" w:rsidP="006D11D1">
            <w:pPr>
              <w:spacing w:before="0"/>
              <w:rPr>
                <w:b/>
                <w:sz w:val="18"/>
                <w:szCs w:val="18"/>
              </w:rPr>
            </w:pPr>
            <w:r>
              <w:rPr>
                <w:b/>
                <w:sz w:val="18"/>
                <w:szCs w:val="18"/>
              </w:rPr>
              <w:t>GET /</w:t>
            </w:r>
            <w:r w:rsidRPr="00514D5A">
              <w:rPr>
                <w:b/>
                <w:sz w:val="18"/>
                <w:szCs w:val="18"/>
              </w:rPr>
              <w:t>getOp</w:t>
            </w:r>
            <w:r>
              <w:rPr>
                <w:b/>
                <w:sz w:val="18"/>
                <w:szCs w:val="18"/>
              </w:rPr>
              <w:t>portunities?ssId=999</w:t>
            </w:r>
          </w:p>
        </w:tc>
        <w:tc>
          <w:tcPr>
            <w:tcW w:w="1433" w:type="dxa"/>
            <w:vAlign w:val="center"/>
          </w:tcPr>
          <w:p w14:paraId="6A5C2844" w14:textId="77777777" w:rsidR="00CA775F" w:rsidRDefault="00CA775F" w:rsidP="006D11D1">
            <w:pPr>
              <w:spacing w:before="0"/>
              <w:jc w:val="center"/>
              <w:rPr>
                <w:sz w:val="18"/>
                <w:szCs w:val="18"/>
              </w:rPr>
            </w:pPr>
            <w:r>
              <w:rPr>
                <w:sz w:val="18"/>
                <w:szCs w:val="18"/>
              </w:rPr>
              <w:t>400</w:t>
            </w:r>
          </w:p>
        </w:tc>
      </w:tr>
      <w:tr w:rsidR="00CA775F" w14:paraId="2DC0EA1C" w14:textId="77777777" w:rsidTr="006D11D1">
        <w:tc>
          <w:tcPr>
            <w:tcW w:w="7911" w:type="dxa"/>
            <w:vAlign w:val="center"/>
          </w:tcPr>
          <w:p w14:paraId="366DA319" w14:textId="01B6A6E1" w:rsidR="00CA775F" w:rsidRDefault="00CA775F" w:rsidP="006D11D1">
            <w:pPr>
              <w:spacing w:before="0"/>
              <w:rPr>
                <w:b/>
                <w:sz w:val="18"/>
                <w:szCs w:val="18"/>
              </w:rPr>
            </w:pPr>
            <w:r>
              <w:rPr>
                <w:b/>
                <w:sz w:val="18"/>
                <w:szCs w:val="18"/>
              </w:rPr>
              <w:t xml:space="preserve">GET </w:t>
            </w:r>
            <w:r w:rsidRPr="00EC2160">
              <w:rPr>
                <w:b/>
                <w:sz w:val="18"/>
                <w:szCs w:val="18"/>
              </w:rPr>
              <w:t>/</w:t>
            </w:r>
            <w:r>
              <w:rPr>
                <w:b/>
                <w:sz w:val="18"/>
                <w:szCs w:val="18"/>
              </w:rPr>
              <w:t>getOpportunities?procedure=foobar&amp;ssId=999</w:t>
            </w:r>
          </w:p>
        </w:tc>
        <w:tc>
          <w:tcPr>
            <w:tcW w:w="1433" w:type="dxa"/>
            <w:vAlign w:val="center"/>
          </w:tcPr>
          <w:p w14:paraId="2716B8EB" w14:textId="39F18636" w:rsidR="00CA775F" w:rsidRDefault="00CA775F" w:rsidP="006D11D1">
            <w:pPr>
              <w:spacing w:before="0"/>
              <w:jc w:val="center"/>
              <w:rPr>
                <w:sz w:val="18"/>
                <w:szCs w:val="18"/>
              </w:rPr>
            </w:pPr>
            <w:r>
              <w:rPr>
                <w:sz w:val="18"/>
                <w:szCs w:val="18"/>
              </w:rPr>
              <w:t>400</w:t>
            </w:r>
          </w:p>
        </w:tc>
      </w:tr>
    </w:tbl>
    <w:p w14:paraId="14103731" w14:textId="77777777" w:rsidR="003676D9" w:rsidRDefault="003676D9" w:rsidP="00664558"/>
    <w:p w14:paraId="4B8183BC" w14:textId="6ECE1479" w:rsidR="0068350C" w:rsidRDefault="0068350C" w:rsidP="0068350C">
      <w:pPr>
        <w:pStyle w:val="Heading1"/>
      </w:pPr>
      <w:bookmarkStart w:id="20" w:name="_Toc442363810"/>
      <w:bookmarkStart w:id="21" w:name="_Toc450241329"/>
      <w:r>
        <w:lastRenderedPageBreak/>
        <w:t>/</w:t>
      </w:r>
      <w:r w:rsidR="00873EDA" w:rsidRPr="00873EDA">
        <w:t>resetOpportunity</w:t>
      </w:r>
      <w:r w:rsidRPr="00F93637">
        <w:t xml:space="preserve"> </w:t>
      </w:r>
      <w:r>
        <w:t>(POST)</w:t>
      </w:r>
      <w:bookmarkEnd w:id="20"/>
      <w:bookmarkEnd w:id="21"/>
    </w:p>
    <w:p w14:paraId="42A79EDC" w14:textId="77777777" w:rsidR="0068350C" w:rsidRDefault="0068350C" w:rsidP="0068350C">
      <w:pPr>
        <w:pStyle w:val="Heading2"/>
      </w:pPr>
      <w:bookmarkStart w:id="22" w:name="_Toc442363811"/>
      <w:bookmarkStart w:id="23" w:name="_Toc450241330"/>
      <w:r>
        <w:t>Overview</w:t>
      </w:r>
      <w:bookmarkEnd w:id="22"/>
      <w:bookmarkEnd w:id="23"/>
    </w:p>
    <w:p w14:paraId="1F77F93E" w14:textId="704F6971" w:rsidR="0068350C" w:rsidRPr="00583ACA" w:rsidRDefault="0068350C" w:rsidP="0068350C">
      <w:r w:rsidRPr="0068350C">
        <w:t xml:space="preserve">Post </w:t>
      </w:r>
      <w:r w:rsidR="00027F4A">
        <w:t>the</w:t>
      </w:r>
      <w:r w:rsidRPr="0068350C">
        <w:t xml:space="preserve"> </w:t>
      </w:r>
      <w:r w:rsidR="00027F4A">
        <w:t>opportunity</w:t>
      </w:r>
      <w:r>
        <w:t xml:space="preserve"> </w:t>
      </w:r>
      <w:r w:rsidR="00027F4A">
        <w:t>information</w:t>
      </w:r>
      <w:r>
        <w:t xml:space="preserve"> in </w:t>
      </w:r>
      <w:r w:rsidR="00027F4A">
        <w:t>the request body</w:t>
      </w:r>
      <w:r w:rsidRPr="0068350C">
        <w:t xml:space="preserve">. </w:t>
      </w:r>
      <w:r w:rsidR="00027F4A" w:rsidRPr="00AD7BBB">
        <w:rPr>
          <w:rFonts w:ascii="Calibri" w:eastAsia="Times New Roman" w:hAnsi="Calibri"/>
          <w:color w:val="000000"/>
        </w:rPr>
        <w:t>Reset wipes out an existing student’s test opportunity, allowing the student to take an opportunity again. Reset is used for situations where the student inadvertently commenced an opportunity or inadvertently submitted a test too early.</w:t>
      </w:r>
      <w:r w:rsidR="00027F4A">
        <w:rPr>
          <w:rFonts w:ascii="Calibri" w:eastAsia="Times New Roman" w:hAnsi="Calibri"/>
          <w:color w:val="000000"/>
        </w:rPr>
        <w:t xml:space="preserve"> </w:t>
      </w:r>
      <w:r>
        <w:t xml:space="preserve">The call returns a </w:t>
      </w:r>
      <w:r w:rsidR="00027F4A">
        <w:t xml:space="preserve">ProcedureResult object in </w:t>
      </w:r>
      <w:r w:rsidR="00DD272D">
        <w:t>JSON</w:t>
      </w:r>
      <w:r w:rsidR="003378CF">
        <w:t xml:space="preserve"> format</w:t>
      </w:r>
      <w:r w:rsidR="00027F4A">
        <w:t>.</w:t>
      </w:r>
    </w:p>
    <w:p w14:paraId="3EE247D7" w14:textId="687713EA" w:rsidR="0068350C" w:rsidRDefault="00CA775F" w:rsidP="0068350C">
      <w:pPr>
        <w:pStyle w:val="Heading2"/>
      </w:pPr>
      <w:bookmarkStart w:id="24" w:name="_Toc442363812"/>
      <w:bookmarkStart w:id="25" w:name="_Toc450241331"/>
      <w:r>
        <w:t>HTTP Request [Private</w:t>
      </w:r>
      <w:r w:rsidR="0068350C">
        <w:t xml:space="preserve"> API]</w:t>
      </w:r>
      <w:bookmarkEnd w:id="24"/>
      <w:bookmarkEnd w:id="25"/>
    </w:p>
    <w:p w14:paraId="09EAD9F3" w14:textId="58ACDF04" w:rsidR="0068350C" w:rsidRPr="002A7B4D" w:rsidRDefault="00027F4A" w:rsidP="00CA775F">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/resetOpportunity</w:t>
      </w:r>
    </w:p>
    <w:p w14:paraId="11B806C3" w14:textId="77777777" w:rsidR="0068350C" w:rsidRDefault="0068350C" w:rsidP="0068350C">
      <w:pPr>
        <w:pStyle w:val="Heading2"/>
      </w:pPr>
      <w:bookmarkStart w:id="26" w:name="_Toc442363813"/>
      <w:bookmarkStart w:id="27" w:name="_Toc450241332"/>
      <w:r>
        <w:t>Path Parameters</w:t>
      </w:r>
      <w:bookmarkEnd w:id="26"/>
      <w:bookmarkEnd w:id="27"/>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68350C" w:rsidRPr="00271809" w14:paraId="13394019" w14:textId="77777777" w:rsidTr="00BE5CB7">
        <w:trPr>
          <w:cantSplit/>
          <w:trHeight w:val="432"/>
          <w:tblHeader/>
        </w:trPr>
        <w:tc>
          <w:tcPr>
            <w:tcW w:w="1755" w:type="dxa"/>
            <w:shd w:val="clear" w:color="auto" w:fill="3CA228"/>
            <w:noWrap/>
            <w:tcMar>
              <w:top w:w="0" w:type="dxa"/>
              <w:left w:w="45" w:type="dxa"/>
              <w:bottom w:w="0" w:type="dxa"/>
              <w:right w:w="45" w:type="dxa"/>
            </w:tcMar>
            <w:vAlign w:val="center"/>
          </w:tcPr>
          <w:p w14:paraId="5BE82541" w14:textId="77777777" w:rsidR="0068350C" w:rsidRPr="00271809" w:rsidRDefault="0068350C" w:rsidP="00BE5CB7">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73EA1437" w14:textId="77777777" w:rsidR="0068350C" w:rsidRPr="00271809" w:rsidRDefault="0068350C" w:rsidP="00BE5CB7">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616678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8DC4DC" w14:textId="77777777" w:rsidR="0068350C" w:rsidRPr="00271809" w:rsidRDefault="0068350C" w:rsidP="00BE5CB7">
            <w:pPr>
              <w:pStyle w:val="TableHeading1"/>
              <w:spacing w:after="0"/>
              <w:jc w:val="left"/>
              <w:rPr>
                <w:sz w:val="18"/>
                <w:szCs w:val="18"/>
              </w:rPr>
            </w:pPr>
            <w:r>
              <w:rPr>
                <w:sz w:val="18"/>
                <w:szCs w:val="18"/>
              </w:rPr>
              <w:t>Acceptable Values</w:t>
            </w:r>
          </w:p>
        </w:tc>
        <w:tc>
          <w:tcPr>
            <w:tcW w:w="810" w:type="dxa"/>
            <w:shd w:val="clear" w:color="auto" w:fill="3CA228"/>
            <w:vAlign w:val="center"/>
          </w:tcPr>
          <w:p w14:paraId="5DC615A5" w14:textId="77777777" w:rsidR="0068350C" w:rsidRPr="00271809" w:rsidRDefault="0068350C" w:rsidP="00BE5CB7">
            <w:pPr>
              <w:pStyle w:val="TableHeading1"/>
              <w:spacing w:after="0"/>
              <w:jc w:val="left"/>
              <w:rPr>
                <w:sz w:val="18"/>
                <w:szCs w:val="18"/>
              </w:rPr>
            </w:pPr>
            <w:r>
              <w:rPr>
                <w:sz w:val="18"/>
                <w:szCs w:val="18"/>
              </w:rPr>
              <w:t>Length</w:t>
            </w:r>
          </w:p>
        </w:tc>
      </w:tr>
      <w:tr w:rsidR="0068350C" w:rsidRPr="00271809" w14:paraId="5AB77124" w14:textId="77777777" w:rsidTr="00BE5CB7">
        <w:trPr>
          <w:cantSplit/>
          <w:trHeight w:val="426"/>
        </w:trPr>
        <w:tc>
          <w:tcPr>
            <w:tcW w:w="1755" w:type="dxa"/>
            <w:noWrap/>
            <w:tcMar>
              <w:top w:w="0" w:type="dxa"/>
              <w:left w:w="45" w:type="dxa"/>
              <w:bottom w:w="0" w:type="dxa"/>
              <w:right w:w="45" w:type="dxa"/>
            </w:tcMar>
            <w:vAlign w:val="center"/>
          </w:tcPr>
          <w:p w14:paraId="165CBACE" w14:textId="0FD7C48D" w:rsidR="0068350C" w:rsidRPr="00271809" w:rsidRDefault="00F726CD" w:rsidP="00BE5CB7">
            <w:pPr>
              <w:spacing w:before="0"/>
              <w:rPr>
                <w:sz w:val="18"/>
                <w:szCs w:val="18"/>
              </w:rPr>
            </w:pPr>
            <w:r>
              <w:rPr>
                <w:sz w:val="18"/>
                <w:szCs w:val="18"/>
              </w:rPr>
              <w:t>n/a</w:t>
            </w:r>
          </w:p>
        </w:tc>
        <w:tc>
          <w:tcPr>
            <w:tcW w:w="990" w:type="dxa"/>
            <w:tcMar>
              <w:top w:w="0" w:type="dxa"/>
              <w:left w:w="45" w:type="dxa"/>
              <w:bottom w:w="0" w:type="dxa"/>
              <w:right w:w="45" w:type="dxa"/>
            </w:tcMar>
            <w:vAlign w:val="center"/>
          </w:tcPr>
          <w:p w14:paraId="7E771B64" w14:textId="3487DCB4" w:rsidR="0068350C" w:rsidRPr="00271809" w:rsidRDefault="0068350C" w:rsidP="00BE5CB7">
            <w:pPr>
              <w:spacing w:before="0"/>
              <w:rPr>
                <w:sz w:val="18"/>
                <w:szCs w:val="18"/>
              </w:rPr>
            </w:pPr>
          </w:p>
        </w:tc>
        <w:tc>
          <w:tcPr>
            <w:tcW w:w="3330" w:type="dxa"/>
            <w:tcMar>
              <w:top w:w="0" w:type="dxa"/>
              <w:left w:w="45" w:type="dxa"/>
              <w:bottom w:w="0" w:type="dxa"/>
              <w:right w:w="45" w:type="dxa"/>
            </w:tcMar>
            <w:vAlign w:val="center"/>
          </w:tcPr>
          <w:p w14:paraId="3A62D220" w14:textId="42543BD3" w:rsidR="0068350C" w:rsidRPr="00271809" w:rsidRDefault="0068350C" w:rsidP="00BE5CB7">
            <w:pPr>
              <w:spacing w:before="0"/>
              <w:rPr>
                <w:sz w:val="18"/>
                <w:szCs w:val="18"/>
              </w:rPr>
            </w:pPr>
          </w:p>
        </w:tc>
        <w:tc>
          <w:tcPr>
            <w:tcW w:w="2610" w:type="dxa"/>
            <w:vAlign w:val="center"/>
          </w:tcPr>
          <w:p w14:paraId="7C23E6C5" w14:textId="3AA76180" w:rsidR="0068350C" w:rsidRPr="00271809" w:rsidRDefault="0068350C" w:rsidP="00BE5CB7">
            <w:pPr>
              <w:spacing w:before="0"/>
              <w:rPr>
                <w:sz w:val="18"/>
                <w:szCs w:val="18"/>
              </w:rPr>
            </w:pPr>
          </w:p>
        </w:tc>
        <w:tc>
          <w:tcPr>
            <w:tcW w:w="810" w:type="dxa"/>
            <w:vAlign w:val="center"/>
          </w:tcPr>
          <w:p w14:paraId="085908E8" w14:textId="3396C8F0" w:rsidR="0068350C" w:rsidRPr="00271809" w:rsidRDefault="0068350C" w:rsidP="00BE5CB7">
            <w:pPr>
              <w:spacing w:before="0"/>
              <w:jc w:val="center"/>
              <w:rPr>
                <w:sz w:val="18"/>
                <w:szCs w:val="18"/>
              </w:rPr>
            </w:pPr>
          </w:p>
        </w:tc>
      </w:tr>
    </w:tbl>
    <w:p w14:paraId="4A7C4925" w14:textId="77777777" w:rsidR="0068350C" w:rsidRDefault="0068350C" w:rsidP="0068350C">
      <w:pPr>
        <w:pStyle w:val="Heading2"/>
      </w:pPr>
      <w:bookmarkStart w:id="28" w:name="_Toc442363814"/>
      <w:bookmarkStart w:id="29" w:name="_Toc450241333"/>
      <w:r>
        <w:t>Request Parameters</w:t>
      </w:r>
      <w:bookmarkEnd w:id="28"/>
      <w:bookmarkEnd w:id="29"/>
    </w:p>
    <w:tbl>
      <w:tblPr>
        <w:tblW w:w="9442"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2"/>
        <w:gridCol w:w="988"/>
        <w:gridCol w:w="3323"/>
        <w:gridCol w:w="2604"/>
        <w:gridCol w:w="775"/>
      </w:tblGrid>
      <w:tr w:rsidR="0068350C" w:rsidRPr="00271809" w14:paraId="5ABCB37B" w14:textId="77777777" w:rsidTr="003A2E55">
        <w:trPr>
          <w:cantSplit/>
          <w:trHeight w:val="432"/>
          <w:tblHeader/>
        </w:trPr>
        <w:tc>
          <w:tcPr>
            <w:tcW w:w="1752" w:type="dxa"/>
            <w:shd w:val="clear" w:color="auto" w:fill="3CA228"/>
            <w:noWrap/>
            <w:tcMar>
              <w:top w:w="0" w:type="dxa"/>
              <w:left w:w="45" w:type="dxa"/>
              <w:bottom w:w="0" w:type="dxa"/>
              <w:right w:w="45" w:type="dxa"/>
            </w:tcMar>
            <w:vAlign w:val="center"/>
          </w:tcPr>
          <w:p w14:paraId="1D0EECD5" w14:textId="77777777" w:rsidR="0068350C" w:rsidRPr="00271809" w:rsidRDefault="0068350C" w:rsidP="00BE5CB7">
            <w:pPr>
              <w:pStyle w:val="TableHeading1"/>
              <w:spacing w:after="0"/>
              <w:jc w:val="left"/>
              <w:rPr>
                <w:sz w:val="18"/>
                <w:szCs w:val="18"/>
              </w:rPr>
            </w:pPr>
            <w:r>
              <w:rPr>
                <w:sz w:val="18"/>
                <w:szCs w:val="18"/>
              </w:rPr>
              <w:t>Parameter Name</w:t>
            </w:r>
          </w:p>
        </w:tc>
        <w:tc>
          <w:tcPr>
            <w:tcW w:w="988" w:type="dxa"/>
            <w:shd w:val="clear" w:color="auto" w:fill="3CA228"/>
            <w:tcMar>
              <w:top w:w="0" w:type="dxa"/>
              <w:left w:w="45" w:type="dxa"/>
              <w:bottom w:w="0" w:type="dxa"/>
              <w:right w:w="45" w:type="dxa"/>
            </w:tcMar>
            <w:vAlign w:val="center"/>
          </w:tcPr>
          <w:p w14:paraId="60A0596E" w14:textId="77777777" w:rsidR="0068350C" w:rsidRPr="00271809" w:rsidRDefault="0068350C" w:rsidP="00BE5CB7">
            <w:pPr>
              <w:pStyle w:val="TableHeading1"/>
              <w:spacing w:after="0"/>
              <w:jc w:val="left"/>
              <w:rPr>
                <w:sz w:val="18"/>
                <w:szCs w:val="18"/>
              </w:rPr>
            </w:pPr>
            <w:r>
              <w:rPr>
                <w:sz w:val="18"/>
                <w:szCs w:val="18"/>
              </w:rPr>
              <w:t>Value</w:t>
            </w:r>
          </w:p>
        </w:tc>
        <w:tc>
          <w:tcPr>
            <w:tcW w:w="3323" w:type="dxa"/>
            <w:shd w:val="clear" w:color="auto" w:fill="3CA228"/>
            <w:tcMar>
              <w:top w:w="0" w:type="dxa"/>
              <w:left w:w="45" w:type="dxa"/>
              <w:bottom w:w="0" w:type="dxa"/>
              <w:right w:w="45" w:type="dxa"/>
            </w:tcMar>
            <w:vAlign w:val="center"/>
          </w:tcPr>
          <w:p w14:paraId="0293B7B1" w14:textId="77777777" w:rsidR="0068350C" w:rsidRPr="00271809" w:rsidRDefault="0068350C" w:rsidP="00BE5CB7">
            <w:pPr>
              <w:pStyle w:val="TableHeading1"/>
              <w:spacing w:after="0"/>
              <w:jc w:val="left"/>
              <w:rPr>
                <w:sz w:val="18"/>
                <w:szCs w:val="18"/>
              </w:rPr>
            </w:pPr>
            <w:r w:rsidRPr="00271809">
              <w:rPr>
                <w:sz w:val="18"/>
                <w:szCs w:val="18"/>
              </w:rPr>
              <w:t>Description</w:t>
            </w:r>
          </w:p>
        </w:tc>
        <w:tc>
          <w:tcPr>
            <w:tcW w:w="2604" w:type="dxa"/>
            <w:shd w:val="clear" w:color="auto" w:fill="3CA228"/>
            <w:vAlign w:val="center"/>
          </w:tcPr>
          <w:p w14:paraId="77FAB5E6" w14:textId="77777777" w:rsidR="0068350C" w:rsidRPr="00271809" w:rsidRDefault="0068350C" w:rsidP="00BE5CB7">
            <w:pPr>
              <w:pStyle w:val="TableHeading1"/>
              <w:spacing w:after="0"/>
              <w:jc w:val="left"/>
              <w:rPr>
                <w:sz w:val="18"/>
                <w:szCs w:val="18"/>
              </w:rPr>
            </w:pPr>
            <w:r>
              <w:rPr>
                <w:sz w:val="18"/>
                <w:szCs w:val="18"/>
              </w:rPr>
              <w:t>Acceptable Values</w:t>
            </w:r>
          </w:p>
        </w:tc>
        <w:tc>
          <w:tcPr>
            <w:tcW w:w="775" w:type="dxa"/>
            <w:shd w:val="clear" w:color="auto" w:fill="3CA228"/>
            <w:vAlign w:val="center"/>
          </w:tcPr>
          <w:p w14:paraId="68212606" w14:textId="77777777" w:rsidR="0068350C" w:rsidRPr="00271809" w:rsidRDefault="0068350C" w:rsidP="00BE5CB7">
            <w:pPr>
              <w:pStyle w:val="TableHeading1"/>
              <w:spacing w:after="0"/>
              <w:jc w:val="left"/>
              <w:rPr>
                <w:sz w:val="18"/>
                <w:szCs w:val="18"/>
              </w:rPr>
            </w:pPr>
            <w:r>
              <w:rPr>
                <w:sz w:val="18"/>
                <w:szCs w:val="18"/>
              </w:rPr>
              <w:t>Length</w:t>
            </w:r>
          </w:p>
        </w:tc>
      </w:tr>
      <w:tr w:rsidR="00A40A5A" w:rsidRPr="00271809" w14:paraId="0309F2B0" w14:textId="77777777" w:rsidTr="003A2E55">
        <w:trPr>
          <w:cantSplit/>
          <w:trHeight w:val="597"/>
        </w:trPr>
        <w:tc>
          <w:tcPr>
            <w:tcW w:w="1752" w:type="dxa"/>
            <w:noWrap/>
            <w:tcMar>
              <w:top w:w="0" w:type="dxa"/>
              <w:left w:w="45" w:type="dxa"/>
              <w:bottom w:w="0" w:type="dxa"/>
              <w:right w:w="45" w:type="dxa"/>
            </w:tcMar>
            <w:vAlign w:val="center"/>
          </w:tcPr>
          <w:p w14:paraId="7216D6F8" w14:textId="77777777" w:rsidR="00A40A5A" w:rsidRPr="00271809" w:rsidRDefault="00A40A5A" w:rsidP="00E6618F">
            <w:pPr>
              <w:spacing w:before="0"/>
              <w:rPr>
                <w:sz w:val="18"/>
                <w:szCs w:val="18"/>
              </w:rPr>
            </w:pPr>
            <w:r>
              <w:rPr>
                <w:sz w:val="18"/>
                <w:szCs w:val="18"/>
              </w:rPr>
              <w:t>oppkey</w:t>
            </w:r>
          </w:p>
        </w:tc>
        <w:tc>
          <w:tcPr>
            <w:tcW w:w="988" w:type="dxa"/>
            <w:tcMar>
              <w:top w:w="0" w:type="dxa"/>
              <w:left w:w="45" w:type="dxa"/>
              <w:bottom w:w="0" w:type="dxa"/>
              <w:right w:w="45" w:type="dxa"/>
            </w:tcMar>
            <w:vAlign w:val="center"/>
          </w:tcPr>
          <w:p w14:paraId="7141D82F" w14:textId="77777777" w:rsidR="00A40A5A" w:rsidRPr="00271809" w:rsidRDefault="00A40A5A" w:rsidP="00E6618F">
            <w:pPr>
              <w:spacing w:before="0"/>
              <w:rPr>
                <w:sz w:val="18"/>
                <w:szCs w:val="18"/>
              </w:rPr>
            </w:pPr>
            <w:r>
              <w:rPr>
                <w:sz w:val="18"/>
                <w:szCs w:val="18"/>
              </w:rPr>
              <w:t>UUID</w:t>
            </w:r>
          </w:p>
        </w:tc>
        <w:tc>
          <w:tcPr>
            <w:tcW w:w="3323" w:type="dxa"/>
            <w:tcMar>
              <w:top w:w="0" w:type="dxa"/>
              <w:left w:w="45" w:type="dxa"/>
              <w:bottom w:w="0" w:type="dxa"/>
              <w:right w:w="45" w:type="dxa"/>
            </w:tcMar>
            <w:vAlign w:val="center"/>
          </w:tcPr>
          <w:p w14:paraId="060F7917"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04" w:type="dxa"/>
            <w:vAlign w:val="center"/>
          </w:tcPr>
          <w:p w14:paraId="1AA51E21"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775" w:type="dxa"/>
            <w:vAlign w:val="center"/>
          </w:tcPr>
          <w:p w14:paraId="4B81A95C" w14:textId="77777777" w:rsidR="00A40A5A" w:rsidRDefault="00A40A5A" w:rsidP="00E6618F">
            <w:pPr>
              <w:spacing w:before="0"/>
              <w:jc w:val="center"/>
              <w:rPr>
                <w:sz w:val="18"/>
                <w:szCs w:val="18"/>
              </w:rPr>
            </w:pPr>
            <w:r>
              <w:rPr>
                <w:sz w:val="18"/>
                <w:szCs w:val="18"/>
              </w:rPr>
              <w:t>Any</w:t>
            </w:r>
          </w:p>
          <w:p w14:paraId="484B124D" w14:textId="77777777" w:rsidR="00A40A5A" w:rsidRPr="00271809" w:rsidRDefault="00A40A5A" w:rsidP="00E6618F">
            <w:pPr>
              <w:spacing w:before="0"/>
              <w:rPr>
                <w:sz w:val="18"/>
                <w:szCs w:val="18"/>
              </w:rPr>
            </w:pPr>
          </w:p>
        </w:tc>
      </w:tr>
      <w:tr w:rsidR="00027F4A" w:rsidRPr="00271809" w14:paraId="600B0084" w14:textId="77777777" w:rsidTr="003A2E55">
        <w:trPr>
          <w:cantSplit/>
          <w:trHeight w:val="597"/>
        </w:trPr>
        <w:tc>
          <w:tcPr>
            <w:tcW w:w="1752" w:type="dxa"/>
            <w:noWrap/>
            <w:tcMar>
              <w:top w:w="0" w:type="dxa"/>
              <w:left w:w="45" w:type="dxa"/>
              <w:bottom w:w="0" w:type="dxa"/>
              <w:right w:w="45" w:type="dxa"/>
            </w:tcMar>
            <w:vAlign w:val="center"/>
          </w:tcPr>
          <w:p w14:paraId="595EAFFB" w14:textId="3409B942" w:rsidR="00027F4A" w:rsidRDefault="00A93B5D" w:rsidP="00FC23C9">
            <w:pPr>
              <w:spacing w:before="0"/>
              <w:rPr>
                <w:sz w:val="18"/>
                <w:szCs w:val="18"/>
              </w:rPr>
            </w:pPr>
            <w:r>
              <w:rPr>
                <w:sz w:val="18"/>
                <w:szCs w:val="18"/>
              </w:rPr>
              <w:t>requester</w:t>
            </w:r>
          </w:p>
        </w:tc>
        <w:tc>
          <w:tcPr>
            <w:tcW w:w="988" w:type="dxa"/>
            <w:tcMar>
              <w:top w:w="0" w:type="dxa"/>
              <w:left w:w="45" w:type="dxa"/>
              <w:bottom w:w="0" w:type="dxa"/>
              <w:right w:w="45" w:type="dxa"/>
            </w:tcMar>
            <w:vAlign w:val="center"/>
          </w:tcPr>
          <w:p w14:paraId="2092145D" w14:textId="374B1425" w:rsidR="00027F4A" w:rsidRDefault="00027F4A" w:rsidP="00BE5CB7">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1F240802" w14:textId="5CF7E85F" w:rsidR="00027F4A" w:rsidRDefault="00027F4A" w:rsidP="00BE5CB7">
            <w:pPr>
              <w:spacing w:before="0"/>
              <w:rPr>
                <w:sz w:val="18"/>
                <w:szCs w:val="18"/>
              </w:rPr>
            </w:pPr>
            <w:r>
              <w:rPr>
                <w:sz w:val="18"/>
                <w:szCs w:val="18"/>
              </w:rPr>
              <w:t xml:space="preserve">This is the email </w:t>
            </w:r>
            <w:r w:rsidR="00B45B0F">
              <w:rPr>
                <w:sz w:val="18"/>
                <w:szCs w:val="18"/>
              </w:rPr>
              <w:t xml:space="preserve">address </w:t>
            </w:r>
            <w:r>
              <w:rPr>
                <w:sz w:val="18"/>
                <w:szCs w:val="18"/>
              </w:rPr>
              <w:t xml:space="preserve">of the </w:t>
            </w:r>
            <w:r w:rsidR="00700D8B">
              <w:rPr>
                <w:sz w:val="18"/>
                <w:szCs w:val="18"/>
              </w:rPr>
              <w:t>logged-in user</w:t>
            </w:r>
            <w:r>
              <w:rPr>
                <w:sz w:val="18"/>
                <w:szCs w:val="18"/>
              </w:rPr>
              <w:t>.</w:t>
            </w:r>
          </w:p>
        </w:tc>
        <w:tc>
          <w:tcPr>
            <w:tcW w:w="2604" w:type="dxa"/>
            <w:vAlign w:val="center"/>
          </w:tcPr>
          <w:p w14:paraId="4453EE7F" w14:textId="673979A9" w:rsidR="00027F4A" w:rsidRDefault="00027F4A" w:rsidP="00952542">
            <w:pPr>
              <w:spacing w:before="0"/>
              <w:rPr>
                <w:sz w:val="18"/>
                <w:szCs w:val="18"/>
              </w:rPr>
            </w:pPr>
            <w:r>
              <w:rPr>
                <w:sz w:val="18"/>
                <w:szCs w:val="18"/>
              </w:rPr>
              <w:t xml:space="preserve">Any </w:t>
            </w:r>
            <w:r w:rsidR="00952542">
              <w:rPr>
                <w:sz w:val="18"/>
                <w:szCs w:val="18"/>
              </w:rPr>
              <w:t>string</w:t>
            </w:r>
          </w:p>
        </w:tc>
        <w:tc>
          <w:tcPr>
            <w:tcW w:w="775" w:type="dxa"/>
            <w:vAlign w:val="center"/>
          </w:tcPr>
          <w:p w14:paraId="62F159B3" w14:textId="41E9412D" w:rsidR="00027F4A" w:rsidRDefault="00027F4A" w:rsidP="00BE5CB7">
            <w:pPr>
              <w:spacing w:before="0"/>
              <w:jc w:val="center"/>
              <w:rPr>
                <w:sz w:val="18"/>
                <w:szCs w:val="18"/>
              </w:rPr>
            </w:pPr>
            <w:r>
              <w:rPr>
                <w:sz w:val="18"/>
                <w:szCs w:val="18"/>
              </w:rPr>
              <w:t>Any</w:t>
            </w:r>
          </w:p>
        </w:tc>
      </w:tr>
      <w:tr w:rsidR="00027F4A" w:rsidRPr="00271809" w14:paraId="5C425F45" w14:textId="77777777" w:rsidTr="003A2E55">
        <w:trPr>
          <w:cantSplit/>
          <w:trHeight w:val="597"/>
        </w:trPr>
        <w:tc>
          <w:tcPr>
            <w:tcW w:w="1752" w:type="dxa"/>
            <w:noWrap/>
            <w:tcMar>
              <w:top w:w="0" w:type="dxa"/>
              <w:left w:w="45" w:type="dxa"/>
              <w:bottom w:w="0" w:type="dxa"/>
              <w:right w:w="45" w:type="dxa"/>
            </w:tcMar>
            <w:vAlign w:val="center"/>
          </w:tcPr>
          <w:p w14:paraId="0DFD4F1A" w14:textId="5CF2C305" w:rsidR="00027F4A" w:rsidRPr="006A0C48" w:rsidRDefault="006A0C48" w:rsidP="006A0C48">
            <w:pPr>
              <w:spacing w:before="0"/>
              <w:rPr>
                <w:i/>
                <w:sz w:val="18"/>
                <w:szCs w:val="18"/>
              </w:rPr>
            </w:pPr>
            <w:r>
              <w:rPr>
                <w:i/>
                <w:sz w:val="18"/>
                <w:szCs w:val="18"/>
              </w:rPr>
              <w:t>r</w:t>
            </w:r>
            <w:r w:rsidR="00027F4A" w:rsidRPr="006A0C48">
              <w:rPr>
                <w:i/>
                <w:sz w:val="18"/>
                <w:szCs w:val="18"/>
              </w:rPr>
              <w:t>eason</w:t>
            </w:r>
            <w:r w:rsidRPr="006A0C48">
              <w:rPr>
                <w:i/>
                <w:sz w:val="18"/>
                <w:szCs w:val="18"/>
              </w:rPr>
              <w:t xml:space="preserve"> </w:t>
            </w:r>
          </w:p>
        </w:tc>
        <w:tc>
          <w:tcPr>
            <w:tcW w:w="988" w:type="dxa"/>
            <w:tcMar>
              <w:top w:w="0" w:type="dxa"/>
              <w:left w:w="45" w:type="dxa"/>
              <w:bottom w:w="0" w:type="dxa"/>
              <w:right w:w="45" w:type="dxa"/>
            </w:tcMar>
            <w:vAlign w:val="center"/>
          </w:tcPr>
          <w:p w14:paraId="49D0536A" w14:textId="42511A8F" w:rsidR="00027F4A" w:rsidRDefault="00027F4A" w:rsidP="00BE5CB7">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581CE179" w14:textId="096442DB" w:rsidR="00027F4A" w:rsidRDefault="00027F4A" w:rsidP="00BE5CB7">
            <w:pPr>
              <w:spacing w:before="0"/>
              <w:rPr>
                <w:sz w:val="18"/>
                <w:szCs w:val="18"/>
              </w:rPr>
            </w:pPr>
            <w:r>
              <w:rPr>
                <w:sz w:val="18"/>
                <w:szCs w:val="18"/>
              </w:rPr>
              <w:t>The reason is entered by the user while executing the procedure.</w:t>
            </w:r>
            <w:r w:rsidR="006A0C48">
              <w:rPr>
                <w:sz w:val="18"/>
                <w:szCs w:val="18"/>
              </w:rPr>
              <w:t xml:space="preserve"> (optional)</w:t>
            </w:r>
          </w:p>
        </w:tc>
        <w:tc>
          <w:tcPr>
            <w:tcW w:w="2604" w:type="dxa"/>
            <w:vAlign w:val="center"/>
          </w:tcPr>
          <w:p w14:paraId="6702C23C" w14:textId="666CBC04" w:rsidR="00027F4A" w:rsidRDefault="00027F4A" w:rsidP="00BE5CB7">
            <w:pPr>
              <w:spacing w:before="0"/>
              <w:rPr>
                <w:sz w:val="18"/>
                <w:szCs w:val="18"/>
              </w:rPr>
            </w:pPr>
            <w:r>
              <w:rPr>
                <w:sz w:val="18"/>
                <w:szCs w:val="18"/>
              </w:rPr>
              <w:t>Any string</w:t>
            </w:r>
          </w:p>
        </w:tc>
        <w:tc>
          <w:tcPr>
            <w:tcW w:w="775" w:type="dxa"/>
            <w:vAlign w:val="center"/>
          </w:tcPr>
          <w:p w14:paraId="6FE26B7C" w14:textId="7475D8EA" w:rsidR="00027F4A" w:rsidRDefault="00027F4A" w:rsidP="00BE5CB7">
            <w:pPr>
              <w:spacing w:before="0"/>
              <w:jc w:val="center"/>
              <w:rPr>
                <w:sz w:val="18"/>
                <w:szCs w:val="18"/>
              </w:rPr>
            </w:pPr>
            <w:r>
              <w:rPr>
                <w:sz w:val="18"/>
                <w:szCs w:val="18"/>
              </w:rPr>
              <w:t>Any</w:t>
            </w:r>
          </w:p>
        </w:tc>
      </w:tr>
    </w:tbl>
    <w:p w14:paraId="65591C5E" w14:textId="08256B0A" w:rsidR="0068350C" w:rsidRDefault="0068350C" w:rsidP="0068350C">
      <w:pPr>
        <w:pStyle w:val="Heading2"/>
      </w:pPr>
      <w:bookmarkStart w:id="30" w:name="_Toc442363815"/>
      <w:bookmarkStart w:id="31" w:name="_Toc450241334"/>
      <w:r>
        <w:t xml:space="preserve">Request </w:t>
      </w:r>
      <w:r w:rsidR="00A02548">
        <w:t>Header</w:t>
      </w:r>
      <w:bookmarkEnd w:id="30"/>
      <w:bookmarkEnd w:id="31"/>
    </w:p>
    <w:p w14:paraId="5D41074E" w14:textId="2F64B974" w:rsidR="00483031" w:rsidRPr="0024784F" w:rsidRDefault="00483031" w:rsidP="0024784F">
      <w:pPr>
        <w:pStyle w:val="JSON"/>
      </w:pPr>
      <w:r w:rsidRPr="0024784F">
        <w:t>POST /tdsadmin/rest/resetOpportunity HTTP/1.1</w:t>
      </w:r>
    </w:p>
    <w:p w14:paraId="22C216AD" w14:textId="77777777" w:rsidR="00483031" w:rsidRPr="0024784F" w:rsidRDefault="00483031" w:rsidP="0024784F">
      <w:pPr>
        <w:pStyle w:val="JSON"/>
      </w:pPr>
      <w:r w:rsidRPr="0024784F">
        <w:t>Content-Type: application/x-www-form-urlencoded</w:t>
      </w:r>
    </w:p>
    <w:p w14:paraId="0AECAE70" w14:textId="77777777" w:rsidR="00483031" w:rsidRPr="0024784F" w:rsidRDefault="00483031" w:rsidP="0024784F">
      <w:pPr>
        <w:pStyle w:val="JSON"/>
      </w:pPr>
      <w:r w:rsidRPr="0024784F">
        <w:t>Accept: application/json</w:t>
      </w:r>
    </w:p>
    <w:p w14:paraId="34ECAC05" w14:textId="77777777" w:rsidR="00483031" w:rsidRPr="00483031" w:rsidRDefault="00483031" w:rsidP="0024784F">
      <w:pPr>
        <w:pStyle w:val="JSON"/>
      </w:pPr>
      <w:r w:rsidRPr="0024784F">
        <w:t>Authorization: Bearer f88fac8e-5640-457f-85a0-30a0b14860ab</w:t>
      </w:r>
    </w:p>
    <w:p w14:paraId="1E8817BB" w14:textId="6E2D03C0" w:rsidR="00A02548" w:rsidRDefault="00A02548" w:rsidP="0068350C">
      <w:pPr>
        <w:pStyle w:val="Heading2"/>
      </w:pPr>
      <w:bookmarkStart w:id="32" w:name="_Toc442363816"/>
      <w:bookmarkStart w:id="33" w:name="_Toc450241335"/>
      <w:r>
        <w:t>Request Body</w:t>
      </w:r>
      <w:bookmarkEnd w:id="32"/>
      <w:bookmarkEnd w:id="33"/>
    </w:p>
    <w:p w14:paraId="1A0DDB03" w14:textId="77777777" w:rsidR="00B21B6E" w:rsidRDefault="00B21B6E" w:rsidP="00483031">
      <w:pPr>
        <w:pStyle w:val="JSON"/>
        <w:rPr>
          <w:rFonts w:ascii="Courier New" w:hAnsi="Courier New" w:cs="Courier New"/>
          <w:sz w:val="16"/>
          <w:szCs w:val="16"/>
        </w:rPr>
      </w:pPr>
      <w:bookmarkStart w:id="34" w:name="_Toc442363817"/>
      <w:r>
        <w:rPr>
          <w:rFonts w:ascii="Courier New" w:hAnsi="Courier New" w:cs="Courier New"/>
          <w:sz w:val="16"/>
          <w:szCs w:val="16"/>
        </w:rPr>
        <w:t>{</w:t>
      </w:r>
    </w:p>
    <w:p w14:paraId="52CE510E" w14:textId="0133262D" w:rsidR="00B21B6E" w:rsidRPr="0024784F" w:rsidRDefault="00483031" w:rsidP="0024784F">
      <w:pPr>
        <w:pStyle w:val="JSON"/>
        <w:ind w:left="720"/>
      </w:pPr>
      <w:r w:rsidRPr="0024784F">
        <w:t>oppkey=01e01bdd-cd92-49c4-bc8a-</w:t>
      </w:r>
      <w:r w:rsidR="00B21B6E" w:rsidRPr="0024784F">
        <w:t>de203b9fa5ce</w:t>
      </w:r>
    </w:p>
    <w:p w14:paraId="6B270659" w14:textId="61413E47" w:rsidR="00B21B6E" w:rsidRPr="0024784F" w:rsidRDefault="00A93B5D" w:rsidP="0024784F">
      <w:pPr>
        <w:pStyle w:val="JSON"/>
        <w:ind w:left="720"/>
      </w:pPr>
      <w:r>
        <w:t>requester</w:t>
      </w:r>
      <w:r w:rsidR="00B21B6E" w:rsidRPr="0024784F">
        <w:t>=</w:t>
      </w:r>
      <w:r w:rsidR="006D11D1">
        <w:t>user%40example.com</w:t>
      </w:r>
    </w:p>
    <w:p w14:paraId="559E2C99" w14:textId="2C798C39" w:rsidR="00B21B6E" w:rsidRPr="0024784F" w:rsidRDefault="00483031" w:rsidP="0024784F">
      <w:pPr>
        <w:pStyle w:val="JSON"/>
        <w:ind w:left="720"/>
      </w:pPr>
      <w:r w:rsidRPr="0024784F">
        <w:t>reason=</w:t>
      </w:r>
      <w:r w:rsidR="006D11D1">
        <w:t>example+reason</w:t>
      </w:r>
    </w:p>
    <w:p w14:paraId="06F13488" w14:textId="3021C1A0" w:rsidR="00483031" w:rsidRDefault="00B21B6E" w:rsidP="00483031">
      <w:pPr>
        <w:pStyle w:val="JSON"/>
        <w:rPr>
          <w:rFonts w:ascii="Courier New" w:hAnsi="Courier New" w:cs="Courier New"/>
          <w:sz w:val="16"/>
          <w:szCs w:val="16"/>
        </w:rPr>
      </w:pPr>
      <w:r>
        <w:rPr>
          <w:rFonts w:ascii="Courier New" w:hAnsi="Courier New" w:cs="Courier New"/>
          <w:sz w:val="16"/>
          <w:szCs w:val="16"/>
        </w:rPr>
        <w:t>}</w:t>
      </w:r>
    </w:p>
    <w:p w14:paraId="50F4AD03" w14:textId="77777777" w:rsidR="00B21B6E" w:rsidRPr="00483031" w:rsidRDefault="00B21B6E" w:rsidP="00483031">
      <w:pPr>
        <w:pStyle w:val="JSON"/>
        <w:rPr>
          <w:rFonts w:ascii="Courier New" w:hAnsi="Courier New" w:cs="Courier New"/>
          <w:sz w:val="16"/>
          <w:szCs w:val="16"/>
        </w:rPr>
      </w:pPr>
    </w:p>
    <w:p w14:paraId="15527D71" w14:textId="77777777" w:rsidR="0068350C" w:rsidRDefault="0068350C" w:rsidP="0068350C">
      <w:pPr>
        <w:pStyle w:val="Heading2"/>
      </w:pPr>
      <w:bookmarkStart w:id="35" w:name="_Toc450241336"/>
      <w:r>
        <w:t>Response</w:t>
      </w:r>
      <w:bookmarkEnd w:id="34"/>
      <w:bookmarkEnd w:id="35"/>
    </w:p>
    <w:p w14:paraId="18A3029D" w14:textId="33D30F3F" w:rsidR="0068350C" w:rsidRDefault="0068350C" w:rsidP="0068350C">
      <w:r w:rsidRPr="00EC67B5">
        <w:t xml:space="preserve">If successful, this method returns </w:t>
      </w:r>
      <w:r>
        <w:t>a JSON object with info</w:t>
      </w:r>
      <w:r w:rsidR="00A02548">
        <w:t xml:space="preserve">rmation </w:t>
      </w:r>
      <w:r w:rsidR="007F0951">
        <w:t>like status, reason, context, appkey</w:t>
      </w:r>
      <w:r w:rsidR="007B153E">
        <w:t xml:space="preserve"> as seen below:</w:t>
      </w:r>
    </w:p>
    <w:p w14:paraId="33650833" w14:textId="77777777" w:rsidR="00E8356D" w:rsidRPr="00E8356D" w:rsidRDefault="00E8356D" w:rsidP="0024784F">
      <w:pPr>
        <w:pStyle w:val="JSON"/>
      </w:pPr>
      <w:r w:rsidRPr="00E8356D">
        <w:lastRenderedPageBreak/>
        <w:t>{</w:t>
      </w:r>
    </w:p>
    <w:p w14:paraId="45F8689D" w14:textId="77777777" w:rsidR="00E8356D" w:rsidRPr="00E8356D" w:rsidRDefault="00E8356D" w:rsidP="0024784F">
      <w:pPr>
        <w:pStyle w:val="JSON"/>
      </w:pPr>
      <w:r w:rsidRPr="00E8356D">
        <w:t xml:space="preserve">    "status": "success",</w:t>
      </w:r>
    </w:p>
    <w:p w14:paraId="65D231F0" w14:textId="77777777" w:rsidR="00E8356D" w:rsidRPr="00E8356D" w:rsidRDefault="00E8356D" w:rsidP="0024784F">
      <w:pPr>
        <w:pStyle w:val="JSON"/>
      </w:pPr>
      <w:r w:rsidRPr="00E8356D">
        <w:t xml:space="preserve">    "reason": null,</w:t>
      </w:r>
    </w:p>
    <w:p w14:paraId="4BD2BB66" w14:textId="77777777" w:rsidR="00E8356D" w:rsidRPr="00E8356D" w:rsidRDefault="00E8356D" w:rsidP="0024784F">
      <w:pPr>
        <w:pStyle w:val="JSON"/>
      </w:pPr>
      <w:r w:rsidRPr="00E8356D">
        <w:t xml:space="preserve">    "context": null,</w:t>
      </w:r>
    </w:p>
    <w:p w14:paraId="6E6C1184" w14:textId="77777777" w:rsidR="00E8356D" w:rsidRPr="00E8356D" w:rsidRDefault="00E8356D" w:rsidP="0024784F">
      <w:pPr>
        <w:pStyle w:val="JSON"/>
      </w:pPr>
      <w:r w:rsidRPr="00E8356D">
        <w:t xml:space="preserve">    "appKey": null</w:t>
      </w:r>
    </w:p>
    <w:p w14:paraId="5E6833C0" w14:textId="42E8F083" w:rsidR="00E8356D" w:rsidRPr="00E8356D" w:rsidRDefault="00E8356D" w:rsidP="0024784F">
      <w:pPr>
        <w:pStyle w:val="JSON"/>
      </w:pPr>
      <w:r w:rsidRPr="00E8356D">
        <w:t>}</w:t>
      </w:r>
    </w:p>
    <w:p w14:paraId="525B1053" w14:textId="40E2996B" w:rsidR="0068350C" w:rsidRDefault="0068350C" w:rsidP="00D542BB">
      <w:pPr>
        <w:pStyle w:val="Heading2"/>
      </w:pPr>
      <w:bookmarkStart w:id="36" w:name="_Toc442363818"/>
      <w:bookmarkStart w:id="37" w:name="_Toc450241337"/>
      <w:r>
        <w:t>Examples</w:t>
      </w:r>
      <w:bookmarkEnd w:id="36"/>
      <w:bookmarkEnd w:id="37"/>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68350C" w:rsidRPr="00EC67B5" w14:paraId="0AB7C6F9" w14:textId="77777777" w:rsidTr="00BE5CB7">
        <w:trPr>
          <w:trHeight w:val="462"/>
          <w:tblHeader/>
        </w:trPr>
        <w:tc>
          <w:tcPr>
            <w:tcW w:w="8478" w:type="dxa"/>
            <w:shd w:val="clear" w:color="auto" w:fill="3CA228"/>
            <w:vAlign w:val="center"/>
          </w:tcPr>
          <w:p w14:paraId="0A8E10A1" w14:textId="77777777" w:rsidR="0068350C" w:rsidRPr="00EC67B5" w:rsidRDefault="0068350C" w:rsidP="00BE5CB7">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720A71D" w14:textId="77777777" w:rsidR="0068350C" w:rsidRPr="00EC67B5" w:rsidRDefault="0068350C" w:rsidP="00BE5CB7">
            <w:pPr>
              <w:spacing w:before="0"/>
              <w:jc w:val="center"/>
              <w:rPr>
                <w:b/>
                <w:color w:val="FFFFFF" w:themeColor="background1"/>
                <w:sz w:val="18"/>
                <w:szCs w:val="18"/>
              </w:rPr>
            </w:pPr>
            <w:r w:rsidRPr="00EC67B5">
              <w:rPr>
                <w:b/>
                <w:color w:val="FFFFFF" w:themeColor="background1"/>
                <w:sz w:val="18"/>
                <w:szCs w:val="18"/>
              </w:rPr>
              <w:t>Response Code</w:t>
            </w:r>
          </w:p>
        </w:tc>
      </w:tr>
      <w:tr w:rsidR="0068350C" w14:paraId="4CB5E1D9" w14:textId="77777777" w:rsidTr="00483D5D">
        <w:trPr>
          <w:trHeight w:val="426"/>
        </w:trPr>
        <w:tc>
          <w:tcPr>
            <w:tcW w:w="8478" w:type="dxa"/>
            <w:vAlign w:val="center"/>
          </w:tcPr>
          <w:p w14:paraId="7269D07B" w14:textId="77777777" w:rsidR="0068350C" w:rsidRDefault="00BD396E" w:rsidP="00BD396E">
            <w:pPr>
              <w:spacing w:before="0"/>
              <w:rPr>
                <w:sz w:val="18"/>
                <w:szCs w:val="18"/>
              </w:rPr>
            </w:pPr>
            <w:r>
              <w:rPr>
                <w:b/>
                <w:sz w:val="18"/>
                <w:szCs w:val="18"/>
              </w:rPr>
              <w:t>POST</w:t>
            </w:r>
            <w:r w:rsidR="0068350C">
              <w:rPr>
                <w:b/>
                <w:sz w:val="18"/>
                <w:szCs w:val="18"/>
              </w:rPr>
              <w:t xml:space="preserve"> </w:t>
            </w:r>
            <w:r w:rsidR="0068350C" w:rsidRPr="00BD69C0">
              <w:rPr>
                <w:b/>
                <w:sz w:val="18"/>
                <w:szCs w:val="18"/>
              </w:rPr>
              <w:t>/</w:t>
            </w:r>
            <w:r w:rsidR="007F0951">
              <w:rPr>
                <w:sz w:val="18"/>
                <w:szCs w:val="18"/>
              </w:rPr>
              <w:t>resetOpportunity</w:t>
            </w:r>
            <w:r w:rsidR="00483D5D">
              <w:rPr>
                <w:sz w:val="18"/>
                <w:szCs w:val="18"/>
              </w:rPr>
              <w:t xml:space="preserve"> (with correct body contents)</w:t>
            </w:r>
          </w:p>
          <w:p w14:paraId="47590437" w14:textId="61F665B6" w:rsidR="006A0C48" w:rsidRDefault="006A0C48" w:rsidP="00BD396E">
            <w:pPr>
              <w:spacing w:before="0"/>
              <w:rPr>
                <w:sz w:val="18"/>
                <w:szCs w:val="18"/>
              </w:rPr>
            </w:pPr>
            <w:r>
              <w:rPr>
                <w:sz w:val="18"/>
                <w:szCs w:val="18"/>
              </w:rPr>
              <w:t>If oppkey is not found in database, status will equal ‘failed’</w:t>
            </w:r>
          </w:p>
        </w:tc>
        <w:tc>
          <w:tcPr>
            <w:tcW w:w="1098" w:type="dxa"/>
            <w:vAlign w:val="center"/>
          </w:tcPr>
          <w:p w14:paraId="3D038FF1" w14:textId="3C8C17DB" w:rsidR="0068350C" w:rsidRDefault="0068350C" w:rsidP="00BE5CB7">
            <w:pPr>
              <w:spacing w:before="0"/>
              <w:jc w:val="center"/>
              <w:rPr>
                <w:sz w:val="18"/>
                <w:szCs w:val="18"/>
              </w:rPr>
            </w:pPr>
            <w:r>
              <w:rPr>
                <w:sz w:val="18"/>
                <w:szCs w:val="18"/>
              </w:rPr>
              <w:t>2</w:t>
            </w:r>
            <w:r w:rsidR="007F0951">
              <w:rPr>
                <w:sz w:val="18"/>
                <w:szCs w:val="18"/>
              </w:rPr>
              <w:t>00</w:t>
            </w:r>
          </w:p>
        </w:tc>
      </w:tr>
      <w:tr w:rsidR="0068350C" w14:paraId="5D493883" w14:textId="77777777" w:rsidTr="00BE5CB7">
        <w:trPr>
          <w:trHeight w:val="390"/>
        </w:trPr>
        <w:tc>
          <w:tcPr>
            <w:tcW w:w="8478" w:type="dxa"/>
            <w:vAlign w:val="center"/>
          </w:tcPr>
          <w:p w14:paraId="65007C22" w14:textId="77777777" w:rsidR="0068350C" w:rsidRDefault="00BD396E" w:rsidP="00BD396E">
            <w:pPr>
              <w:spacing w:before="0"/>
              <w:rPr>
                <w:sz w:val="18"/>
                <w:szCs w:val="18"/>
              </w:rPr>
            </w:pPr>
            <w:r>
              <w:rPr>
                <w:b/>
                <w:sz w:val="18"/>
                <w:szCs w:val="18"/>
              </w:rPr>
              <w:t>POST</w:t>
            </w:r>
            <w:r w:rsidR="0068350C">
              <w:rPr>
                <w:b/>
                <w:sz w:val="18"/>
                <w:szCs w:val="18"/>
              </w:rPr>
              <w:t xml:space="preserve"> /</w:t>
            </w:r>
            <w:r w:rsidR="007F0951">
              <w:rPr>
                <w:sz w:val="18"/>
                <w:szCs w:val="18"/>
              </w:rPr>
              <w:t xml:space="preserve">resetOpportunity </w:t>
            </w:r>
            <w:r w:rsidR="00483D5D">
              <w:rPr>
                <w:sz w:val="18"/>
                <w:szCs w:val="18"/>
              </w:rPr>
              <w:t>(with incorrect body contents)</w:t>
            </w:r>
          </w:p>
          <w:p w14:paraId="541EE1FD" w14:textId="77777777" w:rsidR="00983177" w:rsidRDefault="00983177" w:rsidP="00983177">
            <w:pPr>
              <w:spacing w:before="0"/>
              <w:rPr>
                <w:sz w:val="18"/>
                <w:szCs w:val="18"/>
              </w:rPr>
            </w:pPr>
            <w:r>
              <w:rPr>
                <w:sz w:val="18"/>
                <w:szCs w:val="18"/>
              </w:rPr>
              <w:t>If any required parameter is empty or missing, a 400 error will result.</w:t>
            </w:r>
          </w:p>
          <w:p w14:paraId="3FD08BB0" w14:textId="77777777" w:rsidR="00983177" w:rsidRDefault="00983177" w:rsidP="00983177">
            <w:pPr>
              <w:spacing w:before="0"/>
              <w:rPr>
                <w:sz w:val="18"/>
                <w:szCs w:val="18"/>
              </w:rPr>
            </w:pPr>
            <w:r>
              <w:rPr>
                <w:sz w:val="18"/>
                <w:szCs w:val="18"/>
              </w:rPr>
              <w:t>If any values fall outside of their boundaries, a 400 error will result indicating the invalid vaue(s).</w:t>
            </w:r>
          </w:p>
          <w:p w14:paraId="78A61EBD" w14:textId="12FFC7AA" w:rsidR="006A0C48" w:rsidRPr="00EC67B5" w:rsidRDefault="00983177" w:rsidP="00BD396E">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17F641DB" w14:textId="5B148BFC" w:rsidR="0068350C" w:rsidRPr="00EC67B5" w:rsidRDefault="00512A99" w:rsidP="00BE5CB7">
            <w:pPr>
              <w:spacing w:before="0"/>
              <w:jc w:val="center"/>
              <w:rPr>
                <w:sz w:val="18"/>
                <w:szCs w:val="18"/>
              </w:rPr>
            </w:pPr>
            <w:r>
              <w:rPr>
                <w:sz w:val="18"/>
                <w:szCs w:val="18"/>
              </w:rPr>
              <w:t>4</w:t>
            </w:r>
            <w:r w:rsidR="0068350C">
              <w:rPr>
                <w:sz w:val="18"/>
                <w:szCs w:val="18"/>
              </w:rPr>
              <w:t>00</w:t>
            </w:r>
          </w:p>
        </w:tc>
      </w:tr>
    </w:tbl>
    <w:p w14:paraId="5D09DE24" w14:textId="77777777" w:rsidR="0068350C" w:rsidRDefault="0068350C" w:rsidP="0068350C"/>
    <w:p w14:paraId="30CFEA83" w14:textId="77777777" w:rsidR="00B20C49" w:rsidRDefault="00B20C49" w:rsidP="0068350C"/>
    <w:p w14:paraId="336474D0" w14:textId="77777777" w:rsidR="00B20C49" w:rsidRDefault="00B20C49" w:rsidP="0068350C"/>
    <w:p w14:paraId="11C5ACD1" w14:textId="3FAE7F7C" w:rsidR="00B20C49" w:rsidRDefault="00B20C49" w:rsidP="00B20C49">
      <w:pPr>
        <w:pStyle w:val="Heading1"/>
      </w:pPr>
      <w:bookmarkStart w:id="38" w:name="_Toc450241338"/>
      <w:r>
        <w:lastRenderedPageBreak/>
        <w:t>/invalidate</w:t>
      </w:r>
      <w:r w:rsidRPr="00873EDA">
        <w:t>Opportunity</w:t>
      </w:r>
      <w:r w:rsidRPr="00F93637">
        <w:t xml:space="preserve"> </w:t>
      </w:r>
      <w:r>
        <w:t>(POST)</w:t>
      </w:r>
      <w:bookmarkEnd w:id="38"/>
    </w:p>
    <w:p w14:paraId="6783976E" w14:textId="77777777" w:rsidR="00B20C49" w:rsidRDefault="00B20C49" w:rsidP="00B20C49">
      <w:pPr>
        <w:pStyle w:val="Heading2"/>
      </w:pPr>
      <w:bookmarkStart w:id="39" w:name="_Toc450241339"/>
      <w:r>
        <w:t>Overview</w:t>
      </w:r>
      <w:bookmarkEnd w:id="39"/>
    </w:p>
    <w:p w14:paraId="3E553812" w14:textId="0C09D678" w:rsidR="00B20C49" w:rsidRPr="00583ACA" w:rsidRDefault="00B20C49" w:rsidP="00B20C49">
      <w:r w:rsidRPr="0068350C">
        <w:t xml:space="preserve">Post </w:t>
      </w:r>
      <w:r>
        <w:t>the</w:t>
      </w:r>
      <w:r w:rsidRPr="0068350C">
        <w:t xml:space="preserve"> </w:t>
      </w:r>
      <w:r>
        <w:t>opportunity information in the request body</w:t>
      </w:r>
      <w:r w:rsidRPr="0068350C">
        <w:t xml:space="preserve">. </w:t>
      </w:r>
      <w:r w:rsidR="00D7608C" w:rsidRPr="00AD7BBB">
        <w:rPr>
          <w:rFonts w:ascii="Calibri" w:eastAsia="Times New Roman" w:hAnsi="Calibri"/>
          <w:color w:val="000000"/>
        </w:rPr>
        <w:t>Invalidate makes an existing test opportunity invalid. This is used for situations such as when cheating is suspected.</w:t>
      </w:r>
      <w:r>
        <w:rPr>
          <w:rFonts w:ascii="Calibri" w:eastAsia="Times New Roman" w:hAnsi="Calibri"/>
          <w:color w:val="000000"/>
        </w:rPr>
        <w:t xml:space="preserve"> </w:t>
      </w:r>
      <w:r>
        <w:t xml:space="preserve">The call returns a ProcedureResult object in </w:t>
      </w:r>
      <w:r w:rsidR="00DD272D">
        <w:t>JSON</w:t>
      </w:r>
      <w:r w:rsidR="008436E4">
        <w:t xml:space="preserve"> format</w:t>
      </w:r>
      <w:r>
        <w:t>.</w:t>
      </w:r>
    </w:p>
    <w:p w14:paraId="6654CD99" w14:textId="47772D5E" w:rsidR="00B20C49" w:rsidRDefault="00E8356D" w:rsidP="00B20C49">
      <w:pPr>
        <w:pStyle w:val="Heading2"/>
      </w:pPr>
      <w:bookmarkStart w:id="40" w:name="_Toc450241340"/>
      <w:r>
        <w:t>HTTP Request [Private</w:t>
      </w:r>
      <w:r w:rsidR="00B20C49">
        <w:t xml:space="preserve"> API]</w:t>
      </w:r>
      <w:bookmarkEnd w:id="40"/>
    </w:p>
    <w:p w14:paraId="5E605639" w14:textId="4B607C43" w:rsidR="00B20C49" w:rsidRPr="002A7B4D" w:rsidRDefault="00B20C49" w:rsidP="00E8356D">
      <w:pPr>
        <w:pBdr>
          <w:top w:val="single" w:sz="4" w:space="1" w:color="FF0000"/>
          <w:left w:val="single" w:sz="4" w:space="4" w:color="FF0000"/>
          <w:bottom w:val="single" w:sz="4" w:space="1" w:color="FF0000"/>
          <w:right w:val="single" w:sz="4" w:space="4" w:color="FF0000"/>
        </w:pBdr>
        <w:rPr>
          <w:i/>
          <w:sz w:val="18"/>
          <w:szCs w:val="18"/>
        </w:rPr>
      </w:pPr>
      <w:r>
        <w:rPr>
          <w:sz w:val="18"/>
          <w:szCs w:val="18"/>
        </w:rPr>
        <w:t>POST /invalidateOpportunity</w:t>
      </w:r>
    </w:p>
    <w:p w14:paraId="30D8BB46" w14:textId="77777777" w:rsidR="00B20C49" w:rsidRDefault="00B20C49" w:rsidP="00B20C49">
      <w:pPr>
        <w:pStyle w:val="Heading2"/>
      </w:pPr>
      <w:bookmarkStart w:id="41" w:name="_Toc450241341"/>
      <w:r>
        <w:t>Path Parameters</w:t>
      </w:r>
      <w:bookmarkEnd w:id="41"/>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B20C49" w:rsidRPr="00271809" w14:paraId="20885AE4"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5953BDC" w14:textId="77777777" w:rsidR="00B20C49" w:rsidRPr="00271809" w:rsidRDefault="00B20C49"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92608B7" w14:textId="77777777" w:rsidR="00B20C49" w:rsidRPr="00271809" w:rsidRDefault="00B20C49"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3292B3F" w14:textId="77777777" w:rsidR="00B20C49" w:rsidRPr="00271809" w:rsidRDefault="00B20C49"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D6CF6C3" w14:textId="77777777" w:rsidR="00B20C49" w:rsidRPr="00271809" w:rsidRDefault="00B20C49"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08437FBE" w14:textId="77777777" w:rsidR="00B20C49" w:rsidRPr="00271809" w:rsidRDefault="00B20C49" w:rsidP="009867D1">
            <w:pPr>
              <w:pStyle w:val="TableHeading1"/>
              <w:spacing w:after="0"/>
              <w:jc w:val="left"/>
              <w:rPr>
                <w:sz w:val="18"/>
                <w:szCs w:val="18"/>
              </w:rPr>
            </w:pPr>
            <w:r>
              <w:rPr>
                <w:sz w:val="18"/>
                <w:szCs w:val="18"/>
              </w:rPr>
              <w:t>Length</w:t>
            </w:r>
          </w:p>
        </w:tc>
      </w:tr>
      <w:tr w:rsidR="00B20C49" w:rsidRPr="00271809" w14:paraId="7B8FC317" w14:textId="77777777" w:rsidTr="009867D1">
        <w:trPr>
          <w:cantSplit/>
          <w:trHeight w:val="426"/>
        </w:trPr>
        <w:tc>
          <w:tcPr>
            <w:tcW w:w="1755" w:type="dxa"/>
            <w:noWrap/>
            <w:tcMar>
              <w:top w:w="0" w:type="dxa"/>
              <w:left w:w="45" w:type="dxa"/>
              <w:bottom w:w="0" w:type="dxa"/>
              <w:right w:w="45" w:type="dxa"/>
            </w:tcMar>
            <w:vAlign w:val="center"/>
          </w:tcPr>
          <w:p w14:paraId="2A139F84" w14:textId="77777777" w:rsidR="00B20C49" w:rsidRPr="00271809" w:rsidRDefault="00B20C49"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4DDB57C1" w14:textId="77777777" w:rsidR="00B20C49" w:rsidRPr="00271809" w:rsidRDefault="00B20C49" w:rsidP="009867D1">
            <w:pPr>
              <w:spacing w:before="0"/>
              <w:rPr>
                <w:sz w:val="18"/>
                <w:szCs w:val="18"/>
              </w:rPr>
            </w:pPr>
          </w:p>
        </w:tc>
        <w:tc>
          <w:tcPr>
            <w:tcW w:w="3330" w:type="dxa"/>
            <w:tcMar>
              <w:top w:w="0" w:type="dxa"/>
              <w:left w:w="45" w:type="dxa"/>
              <w:bottom w:w="0" w:type="dxa"/>
              <w:right w:w="45" w:type="dxa"/>
            </w:tcMar>
            <w:vAlign w:val="center"/>
          </w:tcPr>
          <w:p w14:paraId="72C267EB" w14:textId="77777777" w:rsidR="00B20C49" w:rsidRPr="00271809" w:rsidRDefault="00B20C49" w:rsidP="009867D1">
            <w:pPr>
              <w:spacing w:before="0"/>
              <w:rPr>
                <w:sz w:val="18"/>
                <w:szCs w:val="18"/>
              </w:rPr>
            </w:pPr>
          </w:p>
        </w:tc>
        <w:tc>
          <w:tcPr>
            <w:tcW w:w="2610" w:type="dxa"/>
            <w:vAlign w:val="center"/>
          </w:tcPr>
          <w:p w14:paraId="27199649" w14:textId="77777777" w:rsidR="00B20C49" w:rsidRPr="00271809" w:rsidRDefault="00B20C49" w:rsidP="009867D1">
            <w:pPr>
              <w:spacing w:before="0"/>
              <w:rPr>
                <w:sz w:val="18"/>
                <w:szCs w:val="18"/>
              </w:rPr>
            </w:pPr>
          </w:p>
        </w:tc>
        <w:tc>
          <w:tcPr>
            <w:tcW w:w="810" w:type="dxa"/>
            <w:vAlign w:val="center"/>
          </w:tcPr>
          <w:p w14:paraId="1BA7485C" w14:textId="77777777" w:rsidR="00B20C49" w:rsidRPr="00271809" w:rsidRDefault="00B20C49" w:rsidP="009867D1">
            <w:pPr>
              <w:spacing w:before="0"/>
              <w:jc w:val="center"/>
              <w:rPr>
                <w:sz w:val="18"/>
                <w:szCs w:val="18"/>
              </w:rPr>
            </w:pPr>
          </w:p>
        </w:tc>
      </w:tr>
    </w:tbl>
    <w:p w14:paraId="553C491B" w14:textId="77777777" w:rsidR="00B20C49" w:rsidRDefault="00B20C49" w:rsidP="00B20C49">
      <w:pPr>
        <w:pStyle w:val="Heading2"/>
      </w:pPr>
      <w:bookmarkStart w:id="42" w:name="_Toc450241342"/>
      <w:r>
        <w:t>Request Parameters</w:t>
      </w:r>
      <w:bookmarkEnd w:id="42"/>
    </w:p>
    <w:tbl>
      <w:tblPr>
        <w:tblW w:w="9442"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2"/>
        <w:gridCol w:w="988"/>
        <w:gridCol w:w="3323"/>
        <w:gridCol w:w="2604"/>
        <w:gridCol w:w="775"/>
      </w:tblGrid>
      <w:tr w:rsidR="00B20C49" w:rsidRPr="00271809" w14:paraId="0BAF2932" w14:textId="77777777" w:rsidTr="004725D6">
        <w:trPr>
          <w:cantSplit/>
          <w:trHeight w:val="432"/>
          <w:tblHeader/>
        </w:trPr>
        <w:tc>
          <w:tcPr>
            <w:tcW w:w="1752" w:type="dxa"/>
            <w:shd w:val="clear" w:color="auto" w:fill="3CA228"/>
            <w:noWrap/>
            <w:tcMar>
              <w:top w:w="0" w:type="dxa"/>
              <w:left w:w="45" w:type="dxa"/>
              <w:bottom w:w="0" w:type="dxa"/>
              <w:right w:w="45" w:type="dxa"/>
            </w:tcMar>
            <w:vAlign w:val="center"/>
          </w:tcPr>
          <w:p w14:paraId="04CD857A" w14:textId="77777777" w:rsidR="00B20C49" w:rsidRPr="00271809" w:rsidRDefault="00B20C49" w:rsidP="009867D1">
            <w:pPr>
              <w:pStyle w:val="TableHeading1"/>
              <w:spacing w:after="0"/>
              <w:jc w:val="left"/>
              <w:rPr>
                <w:sz w:val="18"/>
                <w:szCs w:val="18"/>
              </w:rPr>
            </w:pPr>
            <w:r>
              <w:rPr>
                <w:sz w:val="18"/>
                <w:szCs w:val="18"/>
              </w:rPr>
              <w:t>Parameter Name</w:t>
            </w:r>
          </w:p>
        </w:tc>
        <w:tc>
          <w:tcPr>
            <w:tcW w:w="988" w:type="dxa"/>
            <w:shd w:val="clear" w:color="auto" w:fill="3CA228"/>
            <w:tcMar>
              <w:top w:w="0" w:type="dxa"/>
              <w:left w:w="45" w:type="dxa"/>
              <w:bottom w:w="0" w:type="dxa"/>
              <w:right w:w="45" w:type="dxa"/>
            </w:tcMar>
            <w:vAlign w:val="center"/>
          </w:tcPr>
          <w:p w14:paraId="5B8645AD" w14:textId="77777777" w:rsidR="00B20C49" w:rsidRPr="00271809" w:rsidRDefault="00B20C49" w:rsidP="009867D1">
            <w:pPr>
              <w:pStyle w:val="TableHeading1"/>
              <w:spacing w:after="0"/>
              <w:jc w:val="left"/>
              <w:rPr>
                <w:sz w:val="18"/>
                <w:szCs w:val="18"/>
              </w:rPr>
            </w:pPr>
            <w:r>
              <w:rPr>
                <w:sz w:val="18"/>
                <w:szCs w:val="18"/>
              </w:rPr>
              <w:t>Value</w:t>
            </w:r>
          </w:p>
        </w:tc>
        <w:tc>
          <w:tcPr>
            <w:tcW w:w="3323" w:type="dxa"/>
            <w:shd w:val="clear" w:color="auto" w:fill="3CA228"/>
            <w:tcMar>
              <w:top w:w="0" w:type="dxa"/>
              <w:left w:w="45" w:type="dxa"/>
              <w:bottom w:w="0" w:type="dxa"/>
              <w:right w:w="45" w:type="dxa"/>
            </w:tcMar>
            <w:vAlign w:val="center"/>
          </w:tcPr>
          <w:p w14:paraId="492BEC11" w14:textId="77777777" w:rsidR="00B20C49" w:rsidRPr="00271809" w:rsidRDefault="00B20C49" w:rsidP="009867D1">
            <w:pPr>
              <w:pStyle w:val="TableHeading1"/>
              <w:spacing w:after="0"/>
              <w:jc w:val="left"/>
              <w:rPr>
                <w:sz w:val="18"/>
                <w:szCs w:val="18"/>
              </w:rPr>
            </w:pPr>
            <w:r w:rsidRPr="00271809">
              <w:rPr>
                <w:sz w:val="18"/>
                <w:szCs w:val="18"/>
              </w:rPr>
              <w:t>Description</w:t>
            </w:r>
          </w:p>
        </w:tc>
        <w:tc>
          <w:tcPr>
            <w:tcW w:w="2604" w:type="dxa"/>
            <w:shd w:val="clear" w:color="auto" w:fill="3CA228"/>
            <w:vAlign w:val="center"/>
          </w:tcPr>
          <w:p w14:paraId="350C296F" w14:textId="77777777" w:rsidR="00B20C49" w:rsidRPr="00271809" w:rsidRDefault="00B20C49" w:rsidP="009867D1">
            <w:pPr>
              <w:pStyle w:val="TableHeading1"/>
              <w:spacing w:after="0"/>
              <w:jc w:val="left"/>
              <w:rPr>
                <w:sz w:val="18"/>
                <w:szCs w:val="18"/>
              </w:rPr>
            </w:pPr>
            <w:r>
              <w:rPr>
                <w:sz w:val="18"/>
                <w:szCs w:val="18"/>
              </w:rPr>
              <w:t>Acceptable Values</w:t>
            </w:r>
          </w:p>
        </w:tc>
        <w:tc>
          <w:tcPr>
            <w:tcW w:w="775" w:type="dxa"/>
            <w:shd w:val="clear" w:color="auto" w:fill="3CA228"/>
            <w:vAlign w:val="center"/>
          </w:tcPr>
          <w:p w14:paraId="2E9E5853" w14:textId="77777777" w:rsidR="00B20C49" w:rsidRPr="00271809" w:rsidRDefault="00B20C49" w:rsidP="009867D1">
            <w:pPr>
              <w:pStyle w:val="TableHeading1"/>
              <w:spacing w:after="0"/>
              <w:jc w:val="left"/>
              <w:rPr>
                <w:sz w:val="18"/>
                <w:szCs w:val="18"/>
              </w:rPr>
            </w:pPr>
            <w:r>
              <w:rPr>
                <w:sz w:val="18"/>
                <w:szCs w:val="18"/>
              </w:rPr>
              <w:t>Length</w:t>
            </w:r>
          </w:p>
        </w:tc>
      </w:tr>
      <w:tr w:rsidR="00A40A5A" w:rsidRPr="00271809" w14:paraId="6406CD7E" w14:textId="77777777" w:rsidTr="004725D6">
        <w:trPr>
          <w:cantSplit/>
          <w:trHeight w:val="597"/>
        </w:trPr>
        <w:tc>
          <w:tcPr>
            <w:tcW w:w="1752" w:type="dxa"/>
            <w:noWrap/>
            <w:tcMar>
              <w:top w:w="0" w:type="dxa"/>
              <w:left w:w="45" w:type="dxa"/>
              <w:bottom w:w="0" w:type="dxa"/>
              <w:right w:w="45" w:type="dxa"/>
            </w:tcMar>
            <w:vAlign w:val="center"/>
          </w:tcPr>
          <w:p w14:paraId="2FAFEDD4" w14:textId="77777777" w:rsidR="00A40A5A" w:rsidRPr="00271809" w:rsidRDefault="00A40A5A" w:rsidP="00E6618F">
            <w:pPr>
              <w:spacing w:before="0"/>
              <w:rPr>
                <w:sz w:val="18"/>
                <w:szCs w:val="18"/>
              </w:rPr>
            </w:pPr>
            <w:r>
              <w:rPr>
                <w:sz w:val="18"/>
                <w:szCs w:val="18"/>
              </w:rPr>
              <w:t>oppkey</w:t>
            </w:r>
          </w:p>
        </w:tc>
        <w:tc>
          <w:tcPr>
            <w:tcW w:w="988" w:type="dxa"/>
            <w:tcMar>
              <w:top w:w="0" w:type="dxa"/>
              <w:left w:w="45" w:type="dxa"/>
              <w:bottom w:w="0" w:type="dxa"/>
              <w:right w:w="45" w:type="dxa"/>
            </w:tcMar>
            <w:vAlign w:val="center"/>
          </w:tcPr>
          <w:p w14:paraId="0B43B816" w14:textId="77777777" w:rsidR="00A40A5A" w:rsidRPr="00271809" w:rsidRDefault="00A40A5A" w:rsidP="00E6618F">
            <w:pPr>
              <w:spacing w:before="0"/>
              <w:rPr>
                <w:sz w:val="18"/>
                <w:szCs w:val="18"/>
              </w:rPr>
            </w:pPr>
            <w:r>
              <w:rPr>
                <w:sz w:val="18"/>
                <w:szCs w:val="18"/>
              </w:rPr>
              <w:t>UUID</w:t>
            </w:r>
          </w:p>
        </w:tc>
        <w:tc>
          <w:tcPr>
            <w:tcW w:w="3323" w:type="dxa"/>
            <w:tcMar>
              <w:top w:w="0" w:type="dxa"/>
              <w:left w:w="45" w:type="dxa"/>
              <w:bottom w:w="0" w:type="dxa"/>
              <w:right w:w="45" w:type="dxa"/>
            </w:tcMar>
            <w:vAlign w:val="center"/>
          </w:tcPr>
          <w:p w14:paraId="3FF9D4D9"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04" w:type="dxa"/>
            <w:vAlign w:val="center"/>
          </w:tcPr>
          <w:p w14:paraId="6E674CCA"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775" w:type="dxa"/>
            <w:vAlign w:val="center"/>
          </w:tcPr>
          <w:p w14:paraId="0BF9D7EC" w14:textId="77777777" w:rsidR="00A40A5A" w:rsidRDefault="00A40A5A" w:rsidP="00E6618F">
            <w:pPr>
              <w:spacing w:before="0"/>
              <w:jc w:val="center"/>
              <w:rPr>
                <w:sz w:val="18"/>
                <w:szCs w:val="18"/>
              </w:rPr>
            </w:pPr>
            <w:r>
              <w:rPr>
                <w:sz w:val="18"/>
                <w:szCs w:val="18"/>
              </w:rPr>
              <w:t>Any</w:t>
            </w:r>
          </w:p>
          <w:p w14:paraId="0ADD3A00" w14:textId="77777777" w:rsidR="00A40A5A" w:rsidRPr="00271809" w:rsidRDefault="00A40A5A" w:rsidP="00E6618F">
            <w:pPr>
              <w:spacing w:before="0"/>
              <w:rPr>
                <w:sz w:val="18"/>
                <w:szCs w:val="18"/>
              </w:rPr>
            </w:pPr>
          </w:p>
        </w:tc>
      </w:tr>
      <w:tr w:rsidR="00B20C49" w:rsidRPr="00271809" w14:paraId="0F23D57A" w14:textId="77777777" w:rsidTr="004725D6">
        <w:trPr>
          <w:cantSplit/>
          <w:trHeight w:val="597"/>
        </w:trPr>
        <w:tc>
          <w:tcPr>
            <w:tcW w:w="1752" w:type="dxa"/>
            <w:noWrap/>
            <w:tcMar>
              <w:top w:w="0" w:type="dxa"/>
              <w:left w:w="45" w:type="dxa"/>
              <w:bottom w:w="0" w:type="dxa"/>
              <w:right w:w="45" w:type="dxa"/>
            </w:tcMar>
            <w:vAlign w:val="center"/>
          </w:tcPr>
          <w:p w14:paraId="5A227615" w14:textId="2D96B761" w:rsidR="00B20C49" w:rsidRDefault="00A93B5D" w:rsidP="009867D1">
            <w:pPr>
              <w:spacing w:before="0"/>
              <w:rPr>
                <w:sz w:val="18"/>
                <w:szCs w:val="18"/>
              </w:rPr>
            </w:pPr>
            <w:r>
              <w:rPr>
                <w:sz w:val="18"/>
                <w:szCs w:val="18"/>
              </w:rPr>
              <w:t>requester</w:t>
            </w:r>
          </w:p>
        </w:tc>
        <w:tc>
          <w:tcPr>
            <w:tcW w:w="988" w:type="dxa"/>
            <w:tcMar>
              <w:top w:w="0" w:type="dxa"/>
              <w:left w:w="45" w:type="dxa"/>
              <w:bottom w:w="0" w:type="dxa"/>
              <w:right w:w="45" w:type="dxa"/>
            </w:tcMar>
            <w:vAlign w:val="center"/>
          </w:tcPr>
          <w:p w14:paraId="7718FC56" w14:textId="77777777" w:rsidR="00B20C49" w:rsidRDefault="00B20C49"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149560FC" w14:textId="164212F3" w:rsidR="00B20C49" w:rsidRDefault="00B20C49" w:rsidP="009867D1">
            <w:pPr>
              <w:spacing w:before="0"/>
              <w:rPr>
                <w:sz w:val="18"/>
                <w:szCs w:val="18"/>
              </w:rPr>
            </w:pPr>
            <w:r>
              <w:rPr>
                <w:sz w:val="18"/>
                <w:szCs w:val="18"/>
              </w:rPr>
              <w:t>This is the email</w:t>
            </w:r>
            <w:r w:rsidR="003B2BC1">
              <w:rPr>
                <w:sz w:val="18"/>
                <w:szCs w:val="18"/>
              </w:rPr>
              <w:t xml:space="preserve"> ad</w:t>
            </w:r>
            <w:r w:rsidR="00F23E8B">
              <w:rPr>
                <w:sz w:val="18"/>
                <w:szCs w:val="18"/>
              </w:rPr>
              <w:t>dress</w:t>
            </w:r>
            <w:r>
              <w:rPr>
                <w:sz w:val="18"/>
                <w:szCs w:val="18"/>
              </w:rPr>
              <w:t xml:space="preserve"> of the </w:t>
            </w:r>
            <w:r w:rsidR="00700D8B">
              <w:rPr>
                <w:sz w:val="18"/>
                <w:szCs w:val="18"/>
              </w:rPr>
              <w:t>logged-in user</w:t>
            </w:r>
            <w:r>
              <w:rPr>
                <w:sz w:val="18"/>
                <w:szCs w:val="18"/>
              </w:rPr>
              <w:t>.</w:t>
            </w:r>
          </w:p>
        </w:tc>
        <w:tc>
          <w:tcPr>
            <w:tcW w:w="2604" w:type="dxa"/>
            <w:vAlign w:val="center"/>
          </w:tcPr>
          <w:p w14:paraId="41B67332" w14:textId="7C8E0A26" w:rsidR="00B20C49" w:rsidRDefault="00952542" w:rsidP="009867D1">
            <w:pPr>
              <w:spacing w:before="0"/>
              <w:rPr>
                <w:sz w:val="18"/>
                <w:szCs w:val="18"/>
              </w:rPr>
            </w:pPr>
            <w:r>
              <w:rPr>
                <w:sz w:val="18"/>
                <w:szCs w:val="18"/>
              </w:rPr>
              <w:t>Any string</w:t>
            </w:r>
          </w:p>
        </w:tc>
        <w:tc>
          <w:tcPr>
            <w:tcW w:w="775" w:type="dxa"/>
            <w:vAlign w:val="center"/>
          </w:tcPr>
          <w:p w14:paraId="0F6E223A" w14:textId="77777777" w:rsidR="00B20C49" w:rsidRDefault="00B20C49" w:rsidP="009867D1">
            <w:pPr>
              <w:spacing w:before="0"/>
              <w:jc w:val="center"/>
              <w:rPr>
                <w:sz w:val="18"/>
                <w:szCs w:val="18"/>
              </w:rPr>
            </w:pPr>
            <w:r>
              <w:rPr>
                <w:sz w:val="18"/>
                <w:szCs w:val="18"/>
              </w:rPr>
              <w:t>Any</w:t>
            </w:r>
          </w:p>
        </w:tc>
      </w:tr>
      <w:tr w:rsidR="00B20C49" w:rsidRPr="00271809" w14:paraId="61F86362" w14:textId="77777777" w:rsidTr="004725D6">
        <w:trPr>
          <w:cantSplit/>
          <w:trHeight w:val="597"/>
        </w:trPr>
        <w:tc>
          <w:tcPr>
            <w:tcW w:w="1752" w:type="dxa"/>
            <w:noWrap/>
            <w:tcMar>
              <w:top w:w="0" w:type="dxa"/>
              <w:left w:w="45" w:type="dxa"/>
              <w:bottom w:w="0" w:type="dxa"/>
              <w:right w:w="45" w:type="dxa"/>
            </w:tcMar>
            <w:vAlign w:val="center"/>
          </w:tcPr>
          <w:p w14:paraId="6CC16AF5" w14:textId="77777777" w:rsidR="00B20C49" w:rsidRPr="000D5551" w:rsidRDefault="00B20C49" w:rsidP="009867D1">
            <w:pPr>
              <w:spacing w:before="0"/>
              <w:rPr>
                <w:i/>
                <w:sz w:val="18"/>
                <w:szCs w:val="18"/>
              </w:rPr>
            </w:pPr>
            <w:r w:rsidRPr="000D5551">
              <w:rPr>
                <w:i/>
                <w:sz w:val="18"/>
                <w:szCs w:val="18"/>
              </w:rPr>
              <w:t>reason</w:t>
            </w:r>
          </w:p>
        </w:tc>
        <w:tc>
          <w:tcPr>
            <w:tcW w:w="988" w:type="dxa"/>
            <w:tcMar>
              <w:top w:w="0" w:type="dxa"/>
              <w:left w:w="45" w:type="dxa"/>
              <w:bottom w:w="0" w:type="dxa"/>
              <w:right w:w="45" w:type="dxa"/>
            </w:tcMar>
            <w:vAlign w:val="center"/>
          </w:tcPr>
          <w:p w14:paraId="53311756" w14:textId="77777777" w:rsidR="00B20C49" w:rsidRDefault="00B20C49"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1D593275" w14:textId="68EB14F3" w:rsidR="00B20C49" w:rsidRDefault="00B20C49" w:rsidP="009867D1">
            <w:pPr>
              <w:spacing w:before="0"/>
              <w:rPr>
                <w:sz w:val="18"/>
                <w:szCs w:val="18"/>
              </w:rPr>
            </w:pPr>
            <w:r>
              <w:rPr>
                <w:sz w:val="18"/>
                <w:szCs w:val="18"/>
              </w:rPr>
              <w:t>The reason is entered by the user while executing the procedure.</w:t>
            </w:r>
            <w:r w:rsidR="000D5551">
              <w:rPr>
                <w:sz w:val="18"/>
                <w:szCs w:val="18"/>
              </w:rPr>
              <w:t>(optional)</w:t>
            </w:r>
          </w:p>
        </w:tc>
        <w:tc>
          <w:tcPr>
            <w:tcW w:w="2604" w:type="dxa"/>
            <w:vAlign w:val="center"/>
          </w:tcPr>
          <w:p w14:paraId="01F181C8" w14:textId="77777777" w:rsidR="00B20C49" w:rsidRDefault="00B20C49" w:rsidP="009867D1">
            <w:pPr>
              <w:spacing w:before="0"/>
              <w:rPr>
                <w:sz w:val="18"/>
                <w:szCs w:val="18"/>
              </w:rPr>
            </w:pPr>
            <w:r>
              <w:rPr>
                <w:sz w:val="18"/>
                <w:szCs w:val="18"/>
              </w:rPr>
              <w:t>Any string</w:t>
            </w:r>
          </w:p>
        </w:tc>
        <w:tc>
          <w:tcPr>
            <w:tcW w:w="775" w:type="dxa"/>
            <w:vAlign w:val="center"/>
          </w:tcPr>
          <w:p w14:paraId="290C8FE1" w14:textId="77777777" w:rsidR="00B20C49" w:rsidRDefault="00B20C49" w:rsidP="009867D1">
            <w:pPr>
              <w:spacing w:before="0"/>
              <w:jc w:val="center"/>
              <w:rPr>
                <w:sz w:val="18"/>
                <w:szCs w:val="18"/>
              </w:rPr>
            </w:pPr>
            <w:r>
              <w:rPr>
                <w:sz w:val="18"/>
                <w:szCs w:val="18"/>
              </w:rPr>
              <w:t>Any</w:t>
            </w:r>
          </w:p>
        </w:tc>
      </w:tr>
    </w:tbl>
    <w:p w14:paraId="1109A3BC" w14:textId="77777777" w:rsidR="00B20C49" w:rsidRDefault="00B20C49" w:rsidP="00B20C49">
      <w:pPr>
        <w:pStyle w:val="Heading2"/>
      </w:pPr>
      <w:bookmarkStart w:id="43" w:name="_Toc450241343"/>
      <w:r>
        <w:t>Request Header</w:t>
      </w:r>
      <w:bookmarkEnd w:id="43"/>
    </w:p>
    <w:p w14:paraId="7A6202A0" w14:textId="584107AB" w:rsidR="00E8356D" w:rsidRPr="0024784F" w:rsidRDefault="00E8356D" w:rsidP="0024784F">
      <w:pPr>
        <w:pStyle w:val="JSON"/>
      </w:pPr>
      <w:r w:rsidRPr="0024784F">
        <w:t>POST /tdsadmin/rest/invalidateOpportunity HTTP/1.1</w:t>
      </w:r>
    </w:p>
    <w:p w14:paraId="1D0B9B74" w14:textId="77777777" w:rsidR="00E8356D" w:rsidRPr="0024784F" w:rsidRDefault="00E8356D" w:rsidP="0024784F">
      <w:pPr>
        <w:pStyle w:val="JSON"/>
      </w:pPr>
      <w:r w:rsidRPr="0024784F">
        <w:t>Content-Type: application/x-www-form-urlencoded</w:t>
      </w:r>
    </w:p>
    <w:p w14:paraId="61577732" w14:textId="77777777" w:rsidR="00E8356D" w:rsidRPr="0024784F" w:rsidRDefault="00E8356D" w:rsidP="0024784F">
      <w:pPr>
        <w:pStyle w:val="JSON"/>
      </w:pPr>
      <w:r w:rsidRPr="0024784F">
        <w:t>Accept: application/json</w:t>
      </w:r>
    </w:p>
    <w:p w14:paraId="7384B2FF" w14:textId="77777777" w:rsidR="00E8356D" w:rsidRPr="0024784F" w:rsidRDefault="00E8356D" w:rsidP="0024784F">
      <w:pPr>
        <w:pStyle w:val="JSON"/>
      </w:pPr>
      <w:r w:rsidRPr="0024784F">
        <w:t>Authorization: Bearer f88fac8e-5640-457f-85a0-30a0b14860ab</w:t>
      </w:r>
    </w:p>
    <w:p w14:paraId="4F6DF28D" w14:textId="23AD6A94" w:rsidR="00B20C49" w:rsidRDefault="00B20C49" w:rsidP="00E8356D">
      <w:pPr>
        <w:pStyle w:val="Heading2"/>
      </w:pPr>
      <w:bookmarkStart w:id="44" w:name="_Toc450241344"/>
      <w:r>
        <w:t>Request Body</w:t>
      </w:r>
      <w:bookmarkEnd w:id="44"/>
    </w:p>
    <w:p w14:paraId="47FEEC1B" w14:textId="77777777" w:rsidR="00B20C49" w:rsidRPr="007F0951" w:rsidRDefault="00B20C49" w:rsidP="00B20C49">
      <w:pPr>
        <w:pStyle w:val="JSON"/>
        <w:rPr>
          <w:rFonts w:ascii="Courier New" w:hAnsi="Courier New" w:cs="Courier New"/>
          <w:sz w:val="16"/>
          <w:szCs w:val="16"/>
        </w:rPr>
      </w:pPr>
      <w:r w:rsidRPr="007F0951">
        <w:rPr>
          <w:rFonts w:ascii="Courier New" w:hAnsi="Courier New" w:cs="Courier New"/>
          <w:sz w:val="16"/>
          <w:szCs w:val="16"/>
        </w:rPr>
        <w:t>{</w:t>
      </w:r>
    </w:p>
    <w:p w14:paraId="239E3BBB" w14:textId="5F4842EC" w:rsidR="0043680C" w:rsidRDefault="00E8356D" w:rsidP="0043680C">
      <w:pPr>
        <w:pStyle w:val="JSON"/>
        <w:ind w:left="720"/>
      </w:pPr>
      <w:r w:rsidRPr="0043680C">
        <w:t>oppkey=05ab5a2e-53f7-48aa-9181-</w:t>
      </w:r>
      <w:r w:rsidR="0043680C">
        <w:t>0e3b49475829</w:t>
      </w:r>
    </w:p>
    <w:p w14:paraId="42EE3F95" w14:textId="1A8DA053" w:rsidR="0043680C" w:rsidRDefault="00A93B5D" w:rsidP="0043680C">
      <w:pPr>
        <w:pStyle w:val="JSON"/>
        <w:ind w:left="720"/>
      </w:pPr>
      <w:r>
        <w:t>requester</w:t>
      </w:r>
      <w:r w:rsidR="0043680C">
        <w:t>=</w:t>
      </w:r>
      <w:r w:rsidR="006D11D1">
        <w:t>user%40example.com</w:t>
      </w:r>
    </w:p>
    <w:p w14:paraId="2351A7FA" w14:textId="6E1A26A4" w:rsidR="00B20C49" w:rsidRPr="0043680C" w:rsidRDefault="00E8356D" w:rsidP="0043680C">
      <w:pPr>
        <w:pStyle w:val="JSON"/>
        <w:ind w:left="720"/>
      </w:pPr>
      <w:r w:rsidRPr="0043680C">
        <w:t>reason=</w:t>
      </w:r>
      <w:r w:rsidR="006D11D1">
        <w:t>example+reason</w:t>
      </w:r>
    </w:p>
    <w:p w14:paraId="0EA5D573" w14:textId="77777777" w:rsidR="00B20C49" w:rsidRPr="007F0951" w:rsidRDefault="00B20C49" w:rsidP="00B20C49">
      <w:pPr>
        <w:pStyle w:val="JSON"/>
        <w:rPr>
          <w:rFonts w:ascii="Courier New" w:hAnsi="Courier New" w:cs="Courier New"/>
          <w:sz w:val="16"/>
          <w:szCs w:val="16"/>
        </w:rPr>
      </w:pPr>
      <w:r>
        <w:rPr>
          <w:rFonts w:ascii="Courier New" w:hAnsi="Courier New" w:cs="Courier New"/>
          <w:sz w:val="16"/>
          <w:szCs w:val="16"/>
        </w:rPr>
        <w:t>}</w:t>
      </w:r>
    </w:p>
    <w:p w14:paraId="0AFA5607" w14:textId="77777777" w:rsidR="00B20C49" w:rsidRDefault="00B20C49" w:rsidP="00B20C49">
      <w:pPr>
        <w:pStyle w:val="Heading2"/>
      </w:pPr>
      <w:bookmarkStart w:id="45" w:name="_Toc450241345"/>
      <w:r>
        <w:t>Response</w:t>
      </w:r>
      <w:bookmarkEnd w:id="45"/>
    </w:p>
    <w:p w14:paraId="40C2F554" w14:textId="77777777" w:rsidR="00B20C49" w:rsidRPr="00BD5FBB" w:rsidRDefault="00B20C49" w:rsidP="00B20C49">
      <w:r w:rsidRPr="00EC67B5">
        <w:t xml:space="preserve">If successful, this method returns </w:t>
      </w:r>
      <w:r>
        <w:t>a JSON object with information like status, reason, context, appkey as seen below:</w:t>
      </w:r>
    </w:p>
    <w:p w14:paraId="43FA17EB" w14:textId="77777777" w:rsidR="0043680C" w:rsidRPr="0043680C" w:rsidRDefault="0043680C" w:rsidP="0043680C">
      <w:pPr>
        <w:pStyle w:val="JSON"/>
      </w:pPr>
      <w:r w:rsidRPr="0043680C">
        <w:t>{</w:t>
      </w:r>
    </w:p>
    <w:p w14:paraId="6C747DF7" w14:textId="77777777" w:rsidR="0043680C" w:rsidRPr="0043680C" w:rsidRDefault="0043680C" w:rsidP="0043680C">
      <w:pPr>
        <w:pStyle w:val="JSON"/>
      </w:pPr>
      <w:r w:rsidRPr="0043680C">
        <w:t xml:space="preserve">    "status": "success",</w:t>
      </w:r>
    </w:p>
    <w:p w14:paraId="4C1166A3" w14:textId="77777777" w:rsidR="0043680C" w:rsidRPr="0043680C" w:rsidRDefault="0043680C" w:rsidP="0043680C">
      <w:pPr>
        <w:pStyle w:val="JSON"/>
      </w:pPr>
      <w:r w:rsidRPr="0043680C">
        <w:lastRenderedPageBreak/>
        <w:t xml:space="preserve">    "reason": null,</w:t>
      </w:r>
    </w:p>
    <w:p w14:paraId="529B696F" w14:textId="77777777" w:rsidR="0043680C" w:rsidRPr="0043680C" w:rsidRDefault="0043680C" w:rsidP="0043680C">
      <w:pPr>
        <w:pStyle w:val="JSON"/>
      </w:pPr>
      <w:r w:rsidRPr="0043680C">
        <w:t xml:space="preserve">    "context": null,</w:t>
      </w:r>
    </w:p>
    <w:p w14:paraId="2F28A895" w14:textId="77777777" w:rsidR="0043680C" w:rsidRPr="0043680C" w:rsidRDefault="0043680C" w:rsidP="0043680C">
      <w:pPr>
        <w:pStyle w:val="JSON"/>
      </w:pPr>
      <w:r w:rsidRPr="0043680C">
        <w:t xml:space="preserve">    "appKey": null</w:t>
      </w:r>
    </w:p>
    <w:p w14:paraId="159534A4" w14:textId="77777777" w:rsidR="0043680C" w:rsidRDefault="0043680C" w:rsidP="0043680C">
      <w:pPr>
        <w:pStyle w:val="JSON"/>
        <w:rPr>
          <w:b/>
        </w:rPr>
      </w:pPr>
      <w:r w:rsidRPr="0043680C">
        <w:t>}</w:t>
      </w:r>
    </w:p>
    <w:p w14:paraId="22B833BD" w14:textId="18113B3E" w:rsidR="00B20C49" w:rsidRDefault="00B20C49" w:rsidP="0043680C">
      <w:pPr>
        <w:pStyle w:val="Heading2"/>
      </w:pPr>
      <w:bookmarkStart w:id="46" w:name="_Toc450241346"/>
      <w:r>
        <w:t>Examples</w:t>
      </w:r>
      <w:bookmarkEnd w:id="4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B20C49" w:rsidRPr="00EC67B5" w14:paraId="266FE52D" w14:textId="77777777" w:rsidTr="009867D1">
        <w:trPr>
          <w:trHeight w:val="462"/>
          <w:tblHeader/>
        </w:trPr>
        <w:tc>
          <w:tcPr>
            <w:tcW w:w="8478" w:type="dxa"/>
            <w:shd w:val="clear" w:color="auto" w:fill="3CA228"/>
            <w:vAlign w:val="center"/>
          </w:tcPr>
          <w:p w14:paraId="0FA59D06" w14:textId="77777777" w:rsidR="00B20C49" w:rsidRPr="00EC67B5" w:rsidRDefault="00B20C49"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F85ADF8" w14:textId="77777777" w:rsidR="00B20C49" w:rsidRPr="00EC67B5" w:rsidRDefault="00B20C49" w:rsidP="009867D1">
            <w:pPr>
              <w:spacing w:before="0"/>
              <w:jc w:val="center"/>
              <w:rPr>
                <w:b/>
                <w:color w:val="FFFFFF" w:themeColor="background1"/>
                <w:sz w:val="18"/>
                <w:szCs w:val="18"/>
              </w:rPr>
            </w:pPr>
            <w:r w:rsidRPr="00EC67B5">
              <w:rPr>
                <w:b/>
                <w:color w:val="FFFFFF" w:themeColor="background1"/>
                <w:sz w:val="18"/>
                <w:szCs w:val="18"/>
              </w:rPr>
              <w:t>Response Code</w:t>
            </w:r>
          </w:p>
        </w:tc>
      </w:tr>
      <w:tr w:rsidR="00B20C49" w14:paraId="32BEBA93" w14:textId="77777777" w:rsidTr="009867D1">
        <w:trPr>
          <w:trHeight w:val="426"/>
        </w:trPr>
        <w:tc>
          <w:tcPr>
            <w:tcW w:w="8478" w:type="dxa"/>
            <w:vAlign w:val="center"/>
          </w:tcPr>
          <w:p w14:paraId="1BCC7F14" w14:textId="77777777" w:rsidR="00B20C49" w:rsidRDefault="00B20C49" w:rsidP="009867D1">
            <w:pPr>
              <w:spacing w:before="0"/>
              <w:rPr>
                <w:sz w:val="18"/>
                <w:szCs w:val="18"/>
              </w:rPr>
            </w:pPr>
            <w:r>
              <w:rPr>
                <w:b/>
                <w:sz w:val="18"/>
                <w:szCs w:val="18"/>
              </w:rPr>
              <w:t xml:space="preserve">POST </w:t>
            </w:r>
            <w:r w:rsidRPr="00BD69C0">
              <w:rPr>
                <w:b/>
                <w:sz w:val="18"/>
                <w:szCs w:val="18"/>
              </w:rPr>
              <w:t>/</w:t>
            </w:r>
            <w:r w:rsidR="00153851">
              <w:rPr>
                <w:sz w:val="18"/>
                <w:szCs w:val="18"/>
              </w:rPr>
              <w:t>invalidate</w:t>
            </w:r>
            <w:r>
              <w:rPr>
                <w:sz w:val="18"/>
                <w:szCs w:val="18"/>
              </w:rPr>
              <w:t>Opportunity (with correct body contents)</w:t>
            </w:r>
          </w:p>
          <w:p w14:paraId="2DB7C046" w14:textId="0F33D8E4"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7D57F77F" w14:textId="77777777" w:rsidR="00B20C49" w:rsidRDefault="00B20C49" w:rsidP="009867D1">
            <w:pPr>
              <w:spacing w:before="0"/>
              <w:jc w:val="center"/>
              <w:rPr>
                <w:sz w:val="18"/>
                <w:szCs w:val="18"/>
              </w:rPr>
            </w:pPr>
            <w:r>
              <w:rPr>
                <w:sz w:val="18"/>
                <w:szCs w:val="18"/>
              </w:rPr>
              <w:t>200</w:t>
            </w:r>
          </w:p>
        </w:tc>
      </w:tr>
      <w:tr w:rsidR="00B20C49" w14:paraId="4BE4305B" w14:textId="77777777" w:rsidTr="009867D1">
        <w:trPr>
          <w:trHeight w:val="390"/>
        </w:trPr>
        <w:tc>
          <w:tcPr>
            <w:tcW w:w="8478" w:type="dxa"/>
            <w:vAlign w:val="center"/>
          </w:tcPr>
          <w:p w14:paraId="21F51D38" w14:textId="77777777" w:rsidR="00B20C49" w:rsidRDefault="00B20C49" w:rsidP="009867D1">
            <w:pPr>
              <w:spacing w:before="0"/>
              <w:rPr>
                <w:sz w:val="18"/>
                <w:szCs w:val="18"/>
              </w:rPr>
            </w:pPr>
            <w:r>
              <w:rPr>
                <w:b/>
                <w:sz w:val="18"/>
                <w:szCs w:val="18"/>
              </w:rPr>
              <w:t>POST /</w:t>
            </w:r>
            <w:r w:rsidR="00153851">
              <w:rPr>
                <w:sz w:val="18"/>
                <w:szCs w:val="18"/>
              </w:rPr>
              <w:t>invalidate</w:t>
            </w:r>
            <w:r>
              <w:rPr>
                <w:sz w:val="18"/>
                <w:szCs w:val="18"/>
              </w:rPr>
              <w:t>Opportunity (with incorrect body contents)</w:t>
            </w:r>
          </w:p>
          <w:p w14:paraId="18433E08" w14:textId="77777777" w:rsidR="00365C67" w:rsidRDefault="00365C67" w:rsidP="00365C67">
            <w:pPr>
              <w:spacing w:before="0"/>
              <w:rPr>
                <w:sz w:val="18"/>
                <w:szCs w:val="18"/>
              </w:rPr>
            </w:pPr>
            <w:r>
              <w:rPr>
                <w:sz w:val="18"/>
                <w:szCs w:val="18"/>
              </w:rPr>
              <w:t>If any required parameter is empty or missing, a 400 error will result.</w:t>
            </w:r>
          </w:p>
          <w:p w14:paraId="66AF7EBD"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5A08618F" w14:textId="49165708" w:rsidR="004369B3" w:rsidRPr="00EC67B5" w:rsidRDefault="00365C67" w:rsidP="00ED1B68">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0E9381B8" w14:textId="77777777" w:rsidR="00B20C49" w:rsidRPr="00EC67B5" w:rsidRDefault="00B20C49" w:rsidP="009867D1">
            <w:pPr>
              <w:spacing w:before="0"/>
              <w:jc w:val="center"/>
              <w:rPr>
                <w:sz w:val="18"/>
                <w:szCs w:val="18"/>
              </w:rPr>
            </w:pPr>
            <w:r>
              <w:rPr>
                <w:sz w:val="18"/>
                <w:szCs w:val="18"/>
              </w:rPr>
              <w:t>400</w:t>
            </w:r>
          </w:p>
        </w:tc>
      </w:tr>
    </w:tbl>
    <w:p w14:paraId="0C1FFBF6" w14:textId="77777777" w:rsidR="00B20C49" w:rsidRPr="00664558" w:rsidRDefault="00B20C49" w:rsidP="00B20C49"/>
    <w:p w14:paraId="2FE22582" w14:textId="77777777" w:rsidR="00B20C49" w:rsidRDefault="00B20C49" w:rsidP="0068350C"/>
    <w:p w14:paraId="4AF6BE9E" w14:textId="77777777" w:rsidR="00A80060" w:rsidRDefault="00A80060" w:rsidP="0068350C"/>
    <w:p w14:paraId="76FB8C2F" w14:textId="77777777" w:rsidR="00A80060" w:rsidRDefault="00A80060" w:rsidP="0068350C"/>
    <w:p w14:paraId="2B3DF0A5" w14:textId="77777777" w:rsidR="00A80060" w:rsidRDefault="00A80060" w:rsidP="0068350C"/>
    <w:p w14:paraId="468942F4" w14:textId="6CA7BCF6" w:rsidR="00A80060" w:rsidRDefault="00A80060" w:rsidP="00A80060">
      <w:pPr>
        <w:pStyle w:val="Heading1"/>
      </w:pPr>
      <w:bookmarkStart w:id="47" w:name="_Toc450241347"/>
      <w:r>
        <w:lastRenderedPageBreak/>
        <w:t>/restore</w:t>
      </w:r>
      <w:r w:rsidRPr="00873EDA">
        <w:t>Opportunity</w:t>
      </w:r>
      <w:r w:rsidRPr="00F93637">
        <w:t xml:space="preserve"> </w:t>
      </w:r>
      <w:r>
        <w:t>(POST)</w:t>
      </w:r>
      <w:bookmarkEnd w:id="47"/>
    </w:p>
    <w:p w14:paraId="1ADA6156" w14:textId="77777777" w:rsidR="00A80060" w:rsidRDefault="00A80060" w:rsidP="00A80060">
      <w:pPr>
        <w:pStyle w:val="Heading2"/>
      </w:pPr>
      <w:bookmarkStart w:id="48" w:name="_Toc450241348"/>
      <w:r>
        <w:t>Overview</w:t>
      </w:r>
      <w:bookmarkEnd w:id="48"/>
    </w:p>
    <w:p w14:paraId="46D4F0CA" w14:textId="62734DE4"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Pr="00AD7BBB">
        <w:rPr>
          <w:rFonts w:ascii="Calibri" w:eastAsia="Times New Roman" w:hAnsi="Calibri"/>
          <w:color w:val="000000"/>
        </w:rPr>
        <w:t>Restore undoes a Reset action. This is used for situations where</w:t>
      </w:r>
      <w:r>
        <w:rPr>
          <w:rFonts w:ascii="Calibri" w:eastAsia="Times New Roman" w:hAnsi="Calibri"/>
          <w:color w:val="000000"/>
        </w:rPr>
        <w:t xml:space="preserve"> a test was inadvertently reset</w:t>
      </w:r>
      <w:r w:rsidRPr="00AD7BBB">
        <w:rPr>
          <w:rFonts w:ascii="Calibri" w:eastAsia="Times New Roman" w:hAnsi="Calibri"/>
          <w:color w:val="000000"/>
        </w:rPr>
        <w:t>.</w:t>
      </w:r>
      <w:r>
        <w:rPr>
          <w:rFonts w:ascii="Calibri" w:eastAsia="Times New Roman" w:hAnsi="Calibri"/>
          <w:color w:val="000000"/>
        </w:rPr>
        <w:t xml:space="preserve"> </w:t>
      </w:r>
      <w:r>
        <w:t xml:space="preserve">The call returns a ProcedureResult object in </w:t>
      </w:r>
      <w:r w:rsidR="00DD272D">
        <w:t>JSON</w:t>
      </w:r>
      <w:r>
        <w:t xml:space="preserve"> format.</w:t>
      </w:r>
    </w:p>
    <w:p w14:paraId="72265956" w14:textId="78390C3D" w:rsidR="00A80060" w:rsidRDefault="0064668E" w:rsidP="00A80060">
      <w:pPr>
        <w:pStyle w:val="Heading2"/>
      </w:pPr>
      <w:bookmarkStart w:id="49" w:name="_Toc450241349"/>
      <w:r>
        <w:t>HTTP Request [Private</w:t>
      </w:r>
      <w:r w:rsidR="00A80060">
        <w:t xml:space="preserve"> API]</w:t>
      </w:r>
      <w:bookmarkEnd w:id="49"/>
    </w:p>
    <w:p w14:paraId="443E1DEC" w14:textId="487C069A" w:rsidR="00A80060" w:rsidRPr="002A7B4D" w:rsidRDefault="00A80060" w:rsidP="007E5A9C">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/restoreOpportunity</w:t>
      </w:r>
    </w:p>
    <w:p w14:paraId="1E0EACF2" w14:textId="77777777" w:rsidR="00A80060" w:rsidRDefault="00A80060" w:rsidP="00A80060">
      <w:pPr>
        <w:pStyle w:val="Heading2"/>
      </w:pPr>
      <w:bookmarkStart w:id="50" w:name="_Toc450241350"/>
      <w:r>
        <w:t>Path Parameters</w:t>
      </w:r>
      <w:bookmarkEnd w:id="50"/>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50DD9E2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340D7AF5"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432E7F1"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FF8C159"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751E4108"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4B1B79C"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64B901FF" w14:textId="77777777" w:rsidTr="009867D1">
        <w:trPr>
          <w:cantSplit/>
          <w:trHeight w:val="426"/>
        </w:trPr>
        <w:tc>
          <w:tcPr>
            <w:tcW w:w="1755" w:type="dxa"/>
            <w:noWrap/>
            <w:tcMar>
              <w:top w:w="0" w:type="dxa"/>
              <w:left w:w="45" w:type="dxa"/>
              <w:bottom w:w="0" w:type="dxa"/>
              <w:right w:w="45" w:type="dxa"/>
            </w:tcMar>
            <w:vAlign w:val="center"/>
          </w:tcPr>
          <w:p w14:paraId="61085C9C"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18D5B9D8"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5A475FE5" w14:textId="77777777" w:rsidR="00A80060" w:rsidRPr="00271809" w:rsidRDefault="00A80060" w:rsidP="009867D1">
            <w:pPr>
              <w:spacing w:before="0"/>
              <w:rPr>
                <w:sz w:val="18"/>
                <w:szCs w:val="18"/>
              </w:rPr>
            </w:pPr>
          </w:p>
        </w:tc>
        <w:tc>
          <w:tcPr>
            <w:tcW w:w="2610" w:type="dxa"/>
            <w:vAlign w:val="center"/>
          </w:tcPr>
          <w:p w14:paraId="7F36B884" w14:textId="77777777" w:rsidR="00A80060" w:rsidRPr="00271809" w:rsidRDefault="00A80060" w:rsidP="009867D1">
            <w:pPr>
              <w:spacing w:before="0"/>
              <w:rPr>
                <w:sz w:val="18"/>
                <w:szCs w:val="18"/>
              </w:rPr>
            </w:pPr>
          </w:p>
        </w:tc>
        <w:tc>
          <w:tcPr>
            <w:tcW w:w="810" w:type="dxa"/>
            <w:vAlign w:val="center"/>
          </w:tcPr>
          <w:p w14:paraId="7151A878" w14:textId="77777777" w:rsidR="00A80060" w:rsidRPr="00271809" w:rsidRDefault="00A80060" w:rsidP="009867D1">
            <w:pPr>
              <w:spacing w:before="0"/>
              <w:jc w:val="center"/>
              <w:rPr>
                <w:sz w:val="18"/>
                <w:szCs w:val="18"/>
              </w:rPr>
            </w:pPr>
          </w:p>
        </w:tc>
      </w:tr>
    </w:tbl>
    <w:p w14:paraId="288E7DF6" w14:textId="77777777" w:rsidR="00A80060" w:rsidRDefault="00A80060" w:rsidP="00A80060">
      <w:pPr>
        <w:pStyle w:val="Heading2"/>
      </w:pPr>
      <w:bookmarkStart w:id="51" w:name="_Toc450241351"/>
      <w:r>
        <w:t>Request Parameters</w:t>
      </w:r>
      <w:bookmarkEnd w:id="51"/>
    </w:p>
    <w:tbl>
      <w:tblPr>
        <w:tblW w:w="9442"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2"/>
        <w:gridCol w:w="988"/>
        <w:gridCol w:w="3323"/>
        <w:gridCol w:w="2604"/>
        <w:gridCol w:w="775"/>
      </w:tblGrid>
      <w:tr w:rsidR="00A80060" w:rsidRPr="00271809" w14:paraId="3C324B58" w14:textId="77777777" w:rsidTr="004725D6">
        <w:trPr>
          <w:cantSplit/>
          <w:trHeight w:val="432"/>
          <w:tblHeader/>
        </w:trPr>
        <w:tc>
          <w:tcPr>
            <w:tcW w:w="1752" w:type="dxa"/>
            <w:shd w:val="clear" w:color="auto" w:fill="3CA228"/>
            <w:noWrap/>
            <w:tcMar>
              <w:top w:w="0" w:type="dxa"/>
              <w:left w:w="45" w:type="dxa"/>
              <w:bottom w:w="0" w:type="dxa"/>
              <w:right w:w="45" w:type="dxa"/>
            </w:tcMar>
            <w:vAlign w:val="center"/>
          </w:tcPr>
          <w:p w14:paraId="7D831689" w14:textId="77777777" w:rsidR="00A80060" w:rsidRPr="00271809" w:rsidRDefault="00A80060" w:rsidP="009867D1">
            <w:pPr>
              <w:pStyle w:val="TableHeading1"/>
              <w:spacing w:after="0"/>
              <w:jc w:val="left"/>
              <w:rPr>
                <w:sz w:val="18"/>
                <w:szCs w:val="18"/>
              </w:rPr>
            </w:pPr>
            <w:r>
              <w:rPr>
                <w:sz w:val="18"/>
                <w:szCs w:val="18"/>
              </w:rPr>
              <w:t>Parameter Name</w:t>
            </w:r>
          </w:p>
        </w:tc>
        <w:tc>
          <w:tcPr>
            <w:tcW w:w="988" w:type="dxa"/>
            <w:shd w:val="clear" w:color="auto" w:fill="3CA228"/>
            <w:tcMar>
              <w:top w:w="0" w:type="dxa"/>
              <w:left w:w="45" w:type="dxa"/>
              <w:bottom w:w="0" w:type="dxa"/>
              <w:right w:w="45" w:type="dxa"/>
            </w:tcMar>
            <w:vAlign w:val="center"/>
          </w:tcPr>
          <w:p w14:paraId="2904939C" w14:textId="77777777" w:rsidR="00A80060" w:rsidRPr="00271809" w:rsidRDefault="00A80060" w:rsidP="009867D1">
            <w:pPr>
              <w:pStyle w:val="TableHeading1"/>
              <w:spacing w:after="0"/>
              <w:jc w:val="left"/>
              <w:rPr>
                <w:sz w:val="18"/>
                <w:szCs w:val="18"/>
              </w:rPr>
            </w:pPr>
            <w:r>
              <w:rPr>
                <w:sz w:val="18"/>
                <w:szCs w:val="18"/>
              </w:rPr>
              <w:t>Value</w:t>
            </w:r>
          </w:p>
        </w:tc>
        <w:tc>
          <w:tcPr>
            <w:tcW w:w="3323" w:type="dxa"/>
            <w:shd w:val="clear" w:color="auto" w:fill="3CA228"/>
            <w:tcMar>
              <w:top w:w="0" w:type="dxa"/>
              <w:left w:w="45" w:type="dxa"/>
              <w:bottom w:w="0" w:type="dxa"/>
              <w:right w:w="45" w:type="dxa"/>
            </w:tcMar>
            <w:vAlign w:val="center"/>
          </w:tcPr>
          <w:p w14:paraId="2F9F9BAB"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04" w:type="dxa"/>
            <w:shd w:val="clear" w:color="auto" w:fill="3CA228"/>
            <w:vAlign w:val="center"/>
          </w:tcPr>
          <w:p w14:paraId="1923BA5A" w14:textId="77777777" w:rsidR="00A80060" w:rsidRPr="00271809" w:rsidRDefault="00A80060" w:rsidP="009867D1">
            <w:pPr>
              <w:pStyle w:val="TableHeading1"/>
              <w:spacing w:after="0"/>
              <w:jc w:val="left"/>
              <w:rPr>
                <w:sz w:val="18"/>
                <w:szCs w:val="18"/>
              </w:rPr>
            </w:pPr>
            <w:r>
              <w:rPr>
                <w:sz w:val="18"/>
                <w:szCs w:val="18"/>
              </w:rPr>
              <w:t>Acceptable Values</w:t>
            </w:r>
          </w:p>
        </w:tc>
        <w:tc>
          <w:tcPr>
            <w:tcW w:w="775" w:type="dxa"/>
            <w:shd w:val="clear" w:color="auto" w:fill="3CA228"/>
            <w:vAlign w:val="center"/>
          </w:tcPr>
          <w:p w14:paraId="0AB0D043" w14:textId="77777777" w:rsidR="00A80060" w:rsidRPr="00271809" w:rsidRDefault="00A80060" w:rsidP="009867D1">
            <w:pPr>
              <w:pStyle w:val="TableHeading1"/>
              <w:spacing w:after="0"/>
              <w:jc w:val="left"/>
              <w:rPr>
                <w:sz w:val="18"/>
                <w:szCs w:val="18"/>
              </w:rPr>
            </w:pPr>
            <w:r>
              <w:rPr>
                <w:sz w:val="18"/>
                <w:szCs w:val="18"/>
              </w:rPr>
              <w:t>Length</w:t>
            </w:r>
          </w:p>
        </w:tc>
      </w:tr>
      <w:tr w:rsidR="00A40A5A" w:rsidRPr="00271809" w14:paraId="288920F8" w14:textId="77777777" w:rsidTr="004725D6">
        <w:trPr>
          <w:cantSplit/>
          <w:trHeight w:val="597"/>
        </w:trPr>
        <w:tc>
          <w:tcPr>
            <w:tcW w:w="1752" w:type="dxa"/>
            <w:noWrap/>
            <w:tcMar>
              <w:top w:w="0" w:type="dxa"/>
              <w:left w:w="45" w:type="dxa"/>
              <w:bottom w:w="0" w:type="dxa"/>
              <w:right w:w="45" w:type="dxa"/>
            </w:tcMar>
            <w:vAlign w:val="center"/>
          </w:tcPr>
          <w:p w14:paraId="74063D27" w14:textId="77777777" w:rsidR="00A40A5A" w:rsidRPr="00271809" w:rsidRDefault="00A40A5A" w:rsidP="00E6618F">
            <w:pPr>
              <w:spacing w:before="0"/>
              <w:rPr>
                <w:sz w:val="18"/>
                <w:szCs w:val="18"/>
              </w:rPr>
            </w:pPr>
            <w:r>
              <w:rPr>
                <w:sz w:val="18"/>
                <w:szCs w:val="18"/>
              </w:rPr>
              <w:t>oppkey</w:t>
            </w:r>
          </w:p>
        </w:tc>
        <w:tc>
          <w:tcPr>
            <w:tcW w:w="988" w:type="dxa"/>
            <w:tcMar>
              <w:top w:w="0" w:type="dxa"/>
              <w:left w:w="45" w:type="dxa"/>
              <w:bottom w:w="0" w:type="dxa"/>
              <w:right w:w="45" w:type="dxa"/>
            </w:tcMar>
            <w:vAlign w:val="center"/>
          </w:tcPr>
          <w:p w14:paraId="2E64EDF7" w14:textId="77777777" w:rsidR="00A40A5A" w:rsidRPr="00271809" w:rsidRDefault="00A40A5A" w:rsidP="00E6618F">
            <w:pPr>
              <w:spacing w:before="0"/>
              <w:rPr>
                <w:sz w:val="18"/>
                <w:szCs w:val="18"/>
              </w:rPr>
            </w:pPr>
            <w:r>
              <w:rPr>
                <w:sz w:val="18"/>
                <w:szCs w:val="18"/>
              </w:rPr>
              <w:t>UUID</w:t>
            </w:r>
          </w:p>
        </w:tc>
        <w:tc>
          <w:tcPr>
            <w:tcW w:w="3323" w:type="dxa"/>
            <w:tcMar>
              <w:top w:w="0" w:type="dxa"/>
              <w:left w:w="45" w:type="dxa"/>
              <w:bottom w:w="0" w:type="dxa"/>
              <w:right w:w="45" w:type="dxa"/>
            </w:tcMar>
            <w:vAlign w:val="center"/>
          </w:tcPr>
          <w:p w14:paraId="7109ECAD"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04" w:type="dxa"/>
            <w:vAlign w:val="center"/>
          </w:tcPr>
          <w:p w14:paraId="24C9A1C9"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775" w:type="dxa"/>
            <w:vAlign w:val="center"/>
          </w:tcPr>
          <w:p w14:paraId="66505616" w14:textId="77777777" w:rsidR="00A40A5A" w:rsidRDefault="00A40A5A" w:rsidP="00E6618F">
            <w:pPr>
              <w:spacing w:before="0"/>
              <w:jc w:val="center"/>
              <w:rPr>
                <w:sz w:val="18"/>
                <w:szCs w:val="18"/>
              </w:rPr>
            </w:pPr>
            <w:r>
              <w:rPr>
                <w:sz w:val="18"/>
                <w:szCs w:val="18"/>
              </w:rPr>
              <w:t>Any</w:t>
            </w:r>
          </w:p>
          <w:p w14:paraId="3303816E" w14:textId="77777777" w:rsidR="00A40A5A" w:rsidRPr="00271809" w:rsidRDefault="00A40A5A" w:rsidP="00E6618F">
            <w:pPr>
              <w:spacing w:before="0"/>
              <w:rPr>
                <w:sz w:val="18"/>
                <w:szCs w:val="18"/>
              </w:rPr>
            </w:pPr>
          </w:p>
        </w:tc>
      </w:tr>
      <w:tr w:rsidR="00A80060" w:rsidRPr="00271809" w14:paraId="3C6997CB" w14:textId="77777777" w:rsidTr="004725D6">
        <w:trPr>
          <w:cantSplit/>
          <w:trHeight w:val="597"/>
        </w:trPr>
        <w:tc>
          <w:tcPr>
            <w:tcW w:w="1752" w:type="dxa"/>
            <w:noWrap/>
            <w:tcMar>
              <w:top w:w="0" w:type="dxa"/>
              <w:left w:w="45" w:type="dxa"/>
              <w:bottom w:w="0" w:type="dxa"/>
              <w:right w:w="45" w:type="dxa"/>
            </w:tcMar>
            <w:vAlign w:val="center"/>
          </w:tcPr>
          <w:p w14:paraId="74056D89" w14:textId="54A1D3B1" w:rsidR="00A80060" w:rsidRDefault="00A93B5D" w:rsidP="009867D1">
            <w:pPr>
              <w:spacing w:before="0"/>
              <w:rPr>
                <w:sz w:val="18"/>
                <w:szCs w:val="18"/>
              </w:rPr>
            </w:pPr>
            <w:r>
              <w:rPr>
                <w:sz w:val="18"/>
                <w:szCs w:val="18"/>
              </w:rPr>
              <w:t>requester</w:t>
            </w:r>
          </w:p>
        </w:tc>
        <w:tc>
          <w:tcPr>
            <w:tcW w:w="988" w:type="dxa"/>
            <w:tcMar>
              <w:top w:w="0" w:type="dxa"/>
              <w:left w:w="45" w:type="dxa"/>
              <w:bottom w:w="0" w:type="dxa"/>
              <w:right w:w="45" w:type="dxa"/>
            </w:tcMar>
            <w:vAlign w:val="center"/>
          </w:tcPr>
          <w:p w14:paraId="0F48100B" w14:textId="77777777" w:rsidR="00A80060" w:rsidRDefault="00A80060"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5A9C1F6E" w14:textId="358248B9"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04" w:type="dxa"/>
            <w:vAlign w:val="center"/>
          </w:tcPr>
          <w:p w14:paraId="326EA9F6" w14:textId="6D62A62D" w:rsidR="00A80060" w:rsidRDefault="00952542" w:rsidP="009867D1">
            <w:pPr>
              <w:spacing w:before="0"/>
              <w:rPr>
                <w:sz w:val="18"/>
                <w:szCs w:val="18"/>
              </w:rPr>
            </w:pPr>
            <w:r>
              <w:rPr>
                <w:sz w:val="18"/>
                <w:szCs w:val="18"/>
              </w:rPr>
              <w:t>Any string</w:t>
            </w:r>
          </w:p>
        </w:tc>
        <w:tc>
          <w:tcPr>
            <w:tcW w:w="775" w:type="dxa"/>
            <w:vAlign w:val="center"/>
          </w:tcPr>
          <w:p w14:paraId="5A7B0487" w14:textId="77777777" w:rsidR="00A80060" w:rsidRDefault="00A80060" w:rsidP="009867D1">
            <w:pPr>
              <w:spacing w:before="0"/>
              <w:jc w:val="center"/>
              <w:rPr>
                <w:sz w:val="18"/>
                <w:szCs w:val="18"/>
              </w:rPr>
            </w:pPr>
            <w:r>
              <w:rPr>
                <w:sz w:val="18"/>
                <w:szCs w:val="18"/>
              </w:rPr>
              <w:t>Any</w:t>
            </w:r>
          </w:p>
        </w:tc>
      </w:tr>
      <w:tr w:rsidR="00A80060" w:rsidRPr="00271809" w14:paraId="222DAED1" w14:textId="77777777" w:rsidTr="004725D6">
        <w:trPr>
          <w:cantSplit/>
          <w:trHeight w:val="597"/>
        </w:trPr>
        <w:tc>
          <w:tcPr>
            <w:tcW w:w="1752" w:type="dxa"/>
            <w:noWrap/>
            <w:tcMar>
              <w:top w:w="0" w:type="dxa"/>
              <w:left w:w="45" w:type="dxa"/>
              <w:bottom w:w="0" w:type="dxa"/>
              <w:right w:w="45" w:type="dxa"/>
            </w:tcMar>
            <w:vAlign w:val="center"/>
          </w:tcPr>
          <w:p w14:paraId="39F11E0A" w14:textId="77777777" w:rsidR="00A80060" w:rsidRPr="000D5551" w:rsidRDefault="00A80060" w:rsidP="009867D1">
            <w:pPr>
              <w:spacing w:before="0"/>
              <w:rPr>
                <w:i/>
                <w:sz w:val="18"/>
                <w:szCs w:val="18"/>
              </w:rPr>
            </w:pPr>
            <w:r w:rsidRPr="000D5551">
              <w:rPr>
                <w:i/>
                <w:sz w:val="18"/>
                <w:szCs w:val="18"/>
              </w:rPr>
              <w:t>reason</w:t>
            </w:r>
          </w:p>
        </w:tc>
        <w:tc>
          <w:tcPr>
            <w:tcW w:w="988" w:type="dxa"/>
            <w:tcMar>
              <w:top w:w="0" w:type="dxa"/>
              <w:left w:w="45" w:type="dxa"/>
              <w:bottom w:w="0" w:type="dxa"/>
              <w:right w:w="45" w:type="dxa"/>
            </w:tcMar>
            <w:vAlign w:val="center"/>
          </w:tcPr>
          <w:p w14:paraId="721A308F" w14:textId="77777777" w:rsidR="00A80060" w:rsidRDefault="00A80060"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71C5D05D" w14:textId="2C44B74C" w:rsidR="00A80060" w:rsidRDefault="00A80060" w:rsidP="009867D1">
            <w:pPr>
              <w:spacing w:before="0"/>
              <w:rPr>
                <w:sz w:val="18"/>
                <w:szCs w:val="18"/>
              </w:rPr>
            </w:pPr>
            <w:r>
              <w:rPr>
                <w:sz w:val="18"/>
                <w:szCs w:val="18"/>
              </w:rPr>
              <w:t>The reason is entered by the user while executing the procedure.</w:t>
            </w:r>
            <w:r w:rsidR="000D5551">
              <w:rPr>
                <w:sz w:val="18"/>
                <w:szCs w:val="18"/>
              </w:rPr>
              <w:t>(optional)</w:t>
            </w:r>
          </w:p>
        </w:tc>
        <w:tc>
          <w:tcPr>
            <w:tcW w:w="2604" w:type="dxa"/>
            <w:vAlign w:val="center"/>
          </w:tcPr>
          <w:p w14:paraId="4CD767B6" w14:textId="77777777" w:rsidR="00A80060" w:rsidRDefault="00A80060" w:rsidP="009867D1">
            <w:pPr>
              <w:spacing w:before="0"/>
              <w:rPr>
                <w:sz w:val="18"/>
                <w:szCs w:val="18"/>
              </w:rPr>
            </w:pPr>
            <w:r>
              <w:rPr>
                <w:sz w:val="18"/>
                <w:szCs w:val="18"/>
              </w:rPr>
              <w:t>Any string</w:t>
            </w:r>
          </w:p>
        </w:tc>
        <w:tc>
          <w:tcPr>
            <w:tcW w:w="775" w:type="dxa"/>
            <w:vAlign w:val="center"/>
          </w:tcPr>
          <w:p w14:paraId="7EB2888E" w14:textId="77777777" w:rsidR="00A80060" w:rsidRDefault="00A80060" w:rsidP="009867D1">
            <w:pPr>
              <w:spacing w:before="0"/>
              <w:jc w:val="center"/>
              <w:rPr>
                <w:sz w:val="18"/>
                <w:szCs w:val="18"/>
              </w:rPr>
            </w:pPr>
            <w:r>
              <w:rPr>
                <w:sz w:val="18"/>
                <w:szCs w:val="18"/>
              </w:rPr>
              <w:t>Any</w:t>
            </w:r>
          </w:p>
        </w:tc>
      </w:tr>
    </w:tbl>
    <w:p w14:paraId="4D984BE3" w14:textId="77777777" w:rsidR="00A80060" w:rsidRDefault="00A80060" w:rsidP="00A80060">
      <w:pPr>
        <w:pStyle w:val="Heading2"/>
      </w:pPr>
      <w:bookmarkStart w:id="52" w:name="_Toc450241352"/>
      <w:r>
        <w:t>Request Header</w:t>
      </w:r>
      <w:bookmarkEnd w:id="52"/>
    </w:p>
    <w:p w14:paraId="130B1300" w14:textId="1E9BD143" w:rsidR="00CA1347" w:rsidRPr="00CA1347" w:rsidRDefault="00CA1347" w:rsidP="00CA1347">
      <w:pPr>
        <w:pStyle w:val="JSON"/>
      </w:pPr>
      <w:r w:rsidRPr="00CA1347">
        <w:t>POST /tdsadmin/rest/restoreOpportunity HTTP/1.1</w:t>
      </w:r>
    </w:p>
    <w:p w14:paraId="2AE492FC" w14:textId="77777777" w:rsidR="00CA1347" w:rsidRPr="00CA1347" w:rsidRDefault="00CA1347" w:rsidP="00CA1347">
      <w:pPr>
        <w:pStyle w:val="JSON"/>
      </w:pPr>
      <w:r w:rsidRPr="00CA1347">
        <w:t>Content-Type: application/x-www-form-urlencoded</w:t>
      </w:r>
    </w:p>
    <w:p w14:paraId="1DE798ED" w14:textId="77777777" w:rsidR="00CA1347" w:rsidRPr="00CA1347" w:rsidRDefault="00CA1347" w:rsidP="00CA1347">
      <w:pPr>
        <w:pStyle w:val="JSON"/>
      </w:pPr>
      <w:r w:rsidRPr="00CA1347">
        <w:t>Accept: application/json</w:t>
      </w:r>
    </w:p>
    <w:p w14:paraId="58E28B98" w14:textId="77777777" w:rsidR="00CA1347" w:rsidRPr="00CA1347" w:rsidRDefault="00CA1347" w:rsidP="00CA1347">
      <w:pPr>
        <w:pStyle w:val="JSON"/>
      </w:pPr>
      <w:r w:rsidRPr="00CA1347">
        <w:t>Authorization: Bearer b785aac2-fde1-4a2b-a4a8-24c07caea06f</w:t>
      </w:r>
    </w:p>
    <w:p w14:paraId="3DCE16C7" w14:textId="3BD1F6DD" w:rsidR="00A80060" w:rsidRDefault="00A80060" w:rsidP="00CA1347">
      <w:pPr>
        <w:pStyle w:val="Heading2"/>
      </w:pPr>
      <w:bookmarkStart w:id="53" w:name="_Toc450241353"/>
      <w:r>
        <w:t>Request Body</w:t>
      </w:r>
      <w:bookmarkEnd w:id="53"/>
    </w:p>
    <w:p w14:paraId="264CA749" w14:textId="77777777" w:rsidR="00A80060" w:rsidRPr="00CA1347" w:rsidRDefault="00A80060" w:rsidP="00CA1347">
      <w:pPr>
        <w:pStyle w:val="JSON"/>
      </w:pPr>
      <w:r w:rsidRPr="00CA1347">
        <w:t>{</w:t>
      </w:r>
    </w:p>
    <w:p w14:paraId="1293AD6D" w14:textId="2FE97606" w:rsidR="00CA1347" w:rsidRPr="00CA1347" w:rsidRDefault="0024784F" w:rsidP="00CA1347">
      <w:pPr>
        <w:pStyle w:val="JSON"/>
        <w:ind w:left="720"/>
      </w:pPr>
      <w:r w:rsidRPr="00CA1347">
        <w:t>oppkey=05ab5</w:t>
      </w:r>
      <w:r w:rsidR="00CA1347" w:rsidRPr="00CA1347">
        <w:t>a2e-53f7-48aa-9181-0e3b49475829</w:t>
      </w:r>
    </w:p>
    <w:p w14:paraId="56F3E18C" w14:textId="2D21B776" w:rsidR="00CA1347" w:rsidRPr="00CA1347" w:rsidRDefault="00A93B5D" w:rsidP="00CA1347">
      <w:pPr>
        <w:pStyle w:val="JSON"/>
        <w:ind w:left="720"/>
      </w:pPr>
      <w:r>
        <w:t>requester</w:t>
      </w:r>
      <w:r w:rsidR="0024784F" w:rsidRPr="00CA1347">
        <w:t>=</w:t>
      </w:r>
      <w:r w:rsidR="00F1200C">
        <w:t>user%40example.com</w:t>
      </w:r>
    </w:p>
    <w:p w14:paraId="4F49368F" w14:textId="2392A5ED" w:rsidR="00A80060" w:rsidRPr="00CA1347" w:rsidRDefault="0024784F" w:rsidP="00CA1347">
      <w:pPr>
        <w:pStyle w:val="JSON"/>
        <w:ind w:left="720"/>
      </w:pPr>
      <w:r w:rsidRPr="00CA1347">
        <w:t>reason=</w:t>
      </w:r>
      <w:r w:rsidR="006D11D1">
        <w:t>example+reason</w:t>
      </w:r>
    </w:p>
    <w:p w14:paraId="46BEEA6F" w14:textId="77777777" w:rsidR="00A80060" w:rsidRPr="00CA1347" w:rsidRDefault="00A80060" w:rsidP="00CA1347">
      <w:pPr>
        <w:pStyle w:val="JSON"/>
      </w:pPr>
      <w:r w:rsidRPr="00CA1347">
        <w:t>}</w:t>
      </w:r>
    </w:p>
    <w:p w14:paraId="2534800A" w14:textId="77777777" w:rsidR="00A80060" w:rsidRDefault="00A80060" w:rsidP="00A80060">
      <w:pPr>
        <w:pStyle w:val="Heading2"/>
      </w:pPr>
      <w:bookmarkStart w:id="54" w:name="_Toc450241354"/>
      <w:r>
        <w:t>Response</w:t>
      </w:r>
      <w:bookmarkEnd w:id="54"/>
    </w:p>
    <w:p w14:paraId="6A20BFB2" w14:textId="77777777" w:rsidR="00A80060" w:rsidRPr="00BD5FBB" w:rsidRDefault="00A80060" w:rsidP="00A80060">
      <w:r w:rsidRPr="00EC67B5">
        <w:t xml:space="preserve">If successful, this method returns </w:t>
      </w:r>
      <w:r>
        <w:t>a JSON object with information like status, reason, context, appkey as seen below:</w:t>
      </w:r>
    </w:p>
    <w:p w14:paraId="0566F51F" w14:textId="77777777" w:rsidR="00A80060" w:rsidRPr="0024784F" w:rsidRDefault="00A80060" w:rsidP="0024784F">
      <w:pPr>
        <w:pStyle w:val="JSON"/>
      </w:pPr>
      <w:r w:rsidRPr="0024784F">
        <w:t>{</w:t>
      </w:r>
    </w:p>
    <w:p w14:paraId="59D6577D" w14:textId="77777777" w:rsidR="00A80060" w:rsidRPr="0024784F" w:rsidRDefault="00A80060" w:rsidP="0024784F">
      <w:pPr>
        <w:pStyle w:val="JSON"/>
      </w:pPr>
      <w:r w:rsidRPr="0024784F">
        <w:t xml:space="preserve">  "status": "success",</w:t>
      </w:r>
    </w:p>
    <w:p w14:paraId="0EE73D37" w14:textId="7E8AFC19" w:rsidR="00A80060" w:rsidRPr="0024784F" w:rsidRDefault="00A80060" w:rsidP="0024784F">
      <w:pPr>
        <w:pStyle w:val="JSON"/>
      </w:pPr>
      <w:r w:rsidRPr="0024784F">
        <w:lastRenderedPageBreak/>
        <w:t xml:space="preserve">  "reason": </w:t>
      </w:r>
      <w:r w:rsidR="0024784F" w:rsidRPr="0024784F">
        <w:t>null</w:t>
      </w:r>
      <w:r w:rsidRPr="0024784F">
        <w:t>,</w:t>
      </w:r>
    </w:p>
    <w:p w14:paraId="5824228C" w14:textId="676E045E" w:rsidR="00A80060" w:rsidRPr="0024784F" w:rsidRDefault="00A80060" w:rsidP="0024784F">
      <w:pPr>
        <w:pStyle w:val="JSON"/>
      </w:pPr>
      <w:r w:rsidRPr="0024784F">
        <w:t xml:space="preserve">  "context": </w:t>
      </w:r>
      <w:r w:rsidR="0024784F" w:rsidRPr="0024784F">
        <w:t>null</w:t>
      </w:r>
      <w:r w:rsidRPr="0024784F">
        <w:t>,</w:t>
      </w:r>
    </w:p>
    <w:p w14:paraId="7D4E3E35" w14:textId="6217A10C" w:rsidR="00A80060" w:rsidRPr="0024784F" w:rsidRDefault="00A80060" w:rsidP="0024784F">
      <w:pPr>
        <w:pStyle w:val="JSON"/>
      </w:pPr>
      <w:r w:rsidRPr="0024784F">
        <w:t xml:space="preserve">  "appKey": </w:t>
      </w:r>
      <w:r w:rsidR="0024784F" w:rsidRPr="0024784F">
        <w:t>null</w:t>
      </w:r>
    </w:p>
    <w:p w14:paraId="3DB55FEE" w14:textId="77777777" w:rsidR="00A80060" w:rsidRPr="0024784F" w:rsidRDefault="00A80060" w:rsidP="0024784F">
      <w:pPr>
        <w:pStyle w:val="JSON"/>
      </w:pPr>
      <w:r w:rsidRPr="0024784F">
        <w:t>}</w:t>
      </w:r>
    </w:p>
    <w:p w14:paraId="722DFDDB" w14:textId="77777777" w:rsidR="00A80060" w:rsidRDefault="00A80060" w:rsidP="00A80060">
      <w:pPr>
        <w:pStyle w:val="Heading2"/>
      </w:pPr>
      <w:bookmarkStart w:id="55" w:name="_Toc450241355"/>
      <w:r>
        <w:t>Examples</w:t>
      </w:r>
      <w:bookmarkEnd w:id="5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07AF0E8F" w14:textId="77777777" w:rsidTr="009867D1">
        <w:trPr>
          <w:trHeight w:val="462"/>
          <w:tblHeader/>
        </w:trPr>
        <w:tc>
          <w:tcPr>
            <w:tcW w:w="8478" w:type="dxa"/>
            <w:shd w:val="clear" w:color="auto" w:fill="3CA228"/>
            <w:vAlign w:val="center"/>
          </w:tcPr>
          <w:p w14:paraId="6970B6F0"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2427031C"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4B0ABB4E" w14:textId="77777777" w:rsidTr="009867D1">
        <w:trPr>
          <w:trHeight w:val="426"/>
        </w:trPr>
        <w:tc>
          <w:tcPr>
            <w:tcW w:w="8478" w:type="dxa"/>
            <w:vAlign w:val="center"/>
          </w:tcPr>
          <w:p w14:paraId="53146643" w14:textId="77777777" w:rsidR="00A80060" w:rsidRDefault="00A80060" w:rsidP="009867D1">
            <w:pPr>
              <w:spacing w:before="0"/>
              <w:rPr>
                <w:sz w:val="18"/>
                <w:szCs w:val="18"/>
              </w:rPr>
            </w:pPr>
            <w:r>
              <w:rPr>
                <w:b/>
                <w:sz w:val="18"/>
                <w:szCs w:val="18"/>
              </w:rPr>
              <w:t xml:space="preserve">POST </w:t>
            </w:r>
            <w:r w:rsidRPr="00BD69C0">
              <w:rPr>
                <w:b/>
                <w:sz w:val="18"/>
                <w:szCs w:val="18"/>
              </w:rPr>
              <w:t>/</w:t>
            </w:r>
            <w:r>
              <w:rPr>
                <w:sz w:val="18"/>
                <w:szCs w:val="18"/>
              </w:rPr>
              <w:t>restoreOpportunity (with correct body contents)</w:t>
            </w:r>
          </w:p>
          <w:p w14:paraId="61CE3F11" w14:textId="50A40476"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40565514" w14:textId="77777777" w:rsidR="00A80060" w:rsidRDefault="00A80060" w:rsidP="009867D1">
            <w:pPr>
              <w:spacing w:before="0"/>
              <w:jc w:val="center"/>
              <w:rPr>
                <w:sz w:val="18"/>
                <w:szCs w:val="18"/>
              </w:rPr>
            </w:pPr>
            <w:r>
              <w:rPr>
                <w:sz w:val="18"/>
                <w:szCs w:val="18"/>
              </w:rPr>
              <w:t>200</w:t>
            </w:r>
          </w:p>
        </w:tc>
      </w:tr>
      <w:tr w:rsidR="00A80060" w14:paraId="0BCDF973" w14:textId="77777777" w:rsidTr="009867D1">
        <w:trPr>
          <w:trHeight w:val="390"/>
        </w:trPr>
        <w:tc>
          <w:tcPr>
            <w:tcW w:w="8478" w:type="dxa"/>
            <w:vAlign w:val="center"/>
          </w:tcPr>
          <w:p w14:paraId="7CDEE74C" w14:textId="77777777" w:rsidR="00A80060" w:rsidRDefault="00A80060" w:rsidP="009867D1">
            <w:pPr>
              <w:spacing w:before="0"/>
              <w:rPr>
                <w:sz w:val="18"/>
                <w:szCs w:val="18"/>
              </w:rPr>
            </w:pPr>
            <w:r>
              <w:rPr>
                <w:b/>
                <w:sz w:val="18"/>
                <w:szCs w:val="18"/>
              </w:rPr>
              <w:t>POST /</w:t>
            </w:r>
            <w:r>
              <w:rPr>
                <w:sz w:val="18"/>
                <w:szCs w:val="18"/>
              </w:rPr>
              <w:t>restoreOpportunity (with incorrect body contents)</w:t>
            </w:r>
          </w:p>
          <w:p w14:paraId="61616421" w14:textId="77777777" w:rsidR="00365C67" w:rsidRDefault="00365C67" w:rsidP="00365C67">
            <w:pPr>
              <w:spacing w:before="0"/>
              <w:rPr>
                <w:sz w:val="18"/>
                <w:szCs w:val="18"/>
              </w:rPr>
            </w:pPr>
            <w:r>
              <w:rPr>
                <w:sz w:val="18"/>
                <w:szCs w:val="18"/>
              </w:rPr>
              <w:t>If any required parameter is empty or missing, a 400 error will result.</w:t>
            </w:r>
          </w:p>
          <w:p w14:paraId="704B2C43"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75C06D69" w14:textId="5C24B82D" w:rsidR="004369B3" w:rsidRPr="00EC67B5" w:rsidRDefault="00365C67" w:rsidP="00ED1B68">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72323952" w14:textId="77777777" w:rsidR="00A80060" w:rsidRPr="00EC67B5" w:rsidRDefault="00A80060" w:rsidP="009867D1">
            <w:pPr>
              <w:spacing w:before="0"/>
              <w:jc w:val="center"/>
              <w:rPr>
                <w:sz w:val="18"/>
                <w:szCs w:val="18"/>
              </w:rPr>
            </w:pPr>
            <w:r>
              <w:rPr>
                <w:sz w:val="18"/>
                <w:szCs w:val="18"/>
              </w:rPr>
              <w:t>400</w:t>
            </w:r>
          </w:p>
        </w:tc>
      </w:tr>
    </w:tbl>
    <w:p w14:paraId="77E77196" w14:textId="77777777" w:rsidR="00A80060" w:rsidRPr="00664558" w:rsidRDefault="00A80060" w:rsidP="00A80060"/>
    <w:p w14:paraId="04FD8C45" w14:textId="77777777" w:rsidR="00A80060" w:rsidRPr="00664558" w:rsidRDefault="00A80060" w:rsidP="00A80060"/>
    <w:p w14:paraId="0245B04E" w14:textId="77777777" w:rsidR="00A80060" w:rsidRDefault="00A80060" w:rsidP="0068350C"/>
    <w:p w14:paraId="488D0B51" w14:textId="77777777" w:rsidR="00A80060" w:rsidRDefault="00A80060" w:rsidP="0068350C"/>
    <w:p w14:paraId="65F804BB" w14:textId="77777777" w:rsidR="00A80060" w:rsidRDefault="00A80060" w:rsidP="0068350C"/>
    <w:p w14:paraId="32988FE9" w14:textId="0EEA07D4" w:rsidR="00A80060" w:rsidRDefault="00A80060" w:rsidP="00A80060">
      <w:pPr>
        <w:pStyle w:val="Heading1"/>
      </w:pPr>
      <w:bookmarkStart w:id="56" w:name="_Toc450241356"/>
      <w:r>
        <w:lastRenderedPageBreak/>
        <w:t>/reopen</w:t>
      </w:r>
      <w:r w:rsidRPr="00873EDA">
        <w:t>Opportunity</w:t>
      </w:r>
      <w:r w:rsidRPr="00F93637">
        <w:t xml:space="preserve"> </w:t>
      </w:r>
      <w:r>
        <w:t>(POST)</w:t>
      </w:r>
      <w:bookmarkEnd w:id="56"/>
    </w:p>
    <w:p w14:paraId="21D5AFFE" w14:textId="77777777" w:rsidR="00A80060" w:rsidRDefault="00A80060" w:rsidP="00A80060">
      <w:pPr>
        <w:pStyle w:val="Heading2"/>
      </w:pPr>
      <w:bookmarkStart w:id="57" w:name="_Toc450241357"/>
      <w:r>
        <w:t>Overview</w:t>
      </w:r>
      <w:bookmarkEnd w:id="57"/>
    </w:p>
    <w:p w14:paraId="1DCD6EA7" w14:textId="5A12E2AA"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Pr="00AD7BBB">
        <w:rPr>
          <w:rFonts w:ascii="Calibri" w:eastAsia="Times New Roman" w:hAnsi="Calibri"/>
          <w:color w:val="000000"/>
        </w:rPr>
        <w:t>Reopen allows a student to complete a previously expired test opportunity.</w:t>
      </w:r>
      <w:r>
        <w:rPr>
          <w:rFonts w:ascii="Calibri" w:eastAsia="Times New Roman" w:hAnsi="Calibri"/>
          <w:color w:val="000000"/>
        </w:rPr>
        <w:t xml:space="preserve"> </w:t>
      </w:r>
      <w:r>
        <w:t xml:space="preserve">The call returns a ProcedureResult object in </w:t>
      </w:r>
      <w:r w:rsidR="00DD272D">
        <w:t>JSON</w:t>
      </w:r>
      <w:r>
        <w:t xml:space="preserve"> format.</w:t>
      </w:r>
    </w:p>
    <w:p w14:paraId="6D1ACC2A" w14:textId="024DDE87" w:rsidR="00A80060" w:rsidRDefault="0024784F" w:rsidP="00A80060">
      <w:pPr>
        <w:pStyle w:val="Heading2"/>
      </w:pPr>
      <w:bookmarkStart w:id="58" w:name="_Toc450241358"/>
      <w:r>
        <w:t>HTTP Request [Private</w:t>
      </w:r>
      <w:r w:rsidR="00A80060">
        <w:t xml:space="preserve"> API]</w:t>
      </w:r>
      <w:bookmarkEnd w:id="58"/>
    </w:p>
    <w:p w14:paraId="38175CBF" w14:textId="59DAD5D6" w:rsidR="00A80060" w:rsidRPr="002A7B4D" w:rsidRDefault="00A80060" w:rsidP="0024784F">
      <w:pPr>
        <w:pBdr>
          <w:top w:val="single" w:sz="4" w:space="1" w:color="FF0000"/>
          <w:left w:val="single" w:sz="4" w:space="4" w:color="FF0000"/>
          <w:bottom w:val="single" w:sz="4" w:space="1" w:color="FF0000"/>
          <w:right w:val="single" w:sz="4" w:space="4" w:color="FF0000"/>
        </w:pBdr>
        <w:rPr>
          <w:i/>
          <w:sz w:val="18"/>
          <w:szCs w:val="18"/>
        </w:rPr>
      </w:pPr>
      <w:r>
        <w:rPr>
          <w:sz w:val="18"/>
          <w:szCs w:val="18"/>
        </w:rPr>
        <w:t>POST /reopenOpportunity</w:t>
      </w:r>
    </w:p>
    <w:p w14:paraId="734DDE08" w14:textId="77777777" w:rsidR="00A80060" w:rsidRDefault="00A80060" w:rsidP="00A80060">
      <w:pPr>
        <w:pStyle w:val="Heading2"/>
      </w:pPr>
      <w:bookmarkStart w:id="59" w:name="_Toc450241359"/>
      <w:r>
        <w:t>Path Parameters</w:t>
      </w:r>
      <w:bookmarkEnd w:id="59"/>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D492AD1"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0D4BC029"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E17A40F"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BFDB202"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2EA2D969"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387B4D17"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7BE6E27F" w14:textId="77777777" w:rsidTr="009867D1">
        <w:trPr>
          <w:cantSplit/>
          <w:trHeight w:val="426"/>
        </w:trPr>
        <w:tc>
          <w:tcPr>
            <w:tcW w:w="1755" w:type="dxa"/>
            <w:noWrap/>
            <w:tcMar>
              <w:top w:w="0" w:type="dxa"/>
              <w:left w:w="45" w:type="dxa"/>
              <w:bottom w:w="0" w:type="dxa"/>
              <w:right w:w="45" w:type="dxa"/>
            </w:tcMar>
            <w:vAlign w:val="center"/>
          </w:tcPr>
          <w:p w14:paraId="2AFC8E5C"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35EE31C5"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0DF81DF3" w14:textId="77777777" w:rsidR="00A80060" w:rsidRPr="00271809" w:rsidRDefault="00A80060" w:rsidP="009867D1">
            <w:pPr>
              <w:spacing w:before="0"/>
              <w:rPr>
                <w:sz w:val="18"/>
                <w:szCs w:val="18"/>
              </w:rPr>
            </w:pPr>
          </w:p>
        </w:tc>
        <w:tc>
          <w:tcPr>
            <w:tcW w:w="2610" w:type="dxa"/>
            <w:vAlign w:val="center"/>
          </w:tcPr>
          <w:p w14:paraId="02A19C6B" w14:textId="77777777" w:rsidR="00A80060" w:rsidRPr="00271809" w:rsidRDefault="00A80060" w:rsidP="009867D1">
            <w:pPr>
              <w:spacing w:before="0"/>
              <w:rPr>
                <w:sz w:val="18"/>
                <w:szCs w:val="18"/>
              </w:rPr>
            </w:pPr>
          </w:p>
        </w:tc>
        <w:tc>
          <w:tcPr>
            <w:tcW w:w="810" w:type="dxa"/>
            <w:vAlign w:val="center"/>
          </w:tcPr>
          <w:p w14:paraId="0CFA5DA3" w14:textId="77777777" w:rsidR="00A80060" w:rsidRPr="00271809" w:rsidRDefault="00A80060" w:rsidP="009867D1">
            <w:pPr>
              <w:spacing w:before="0"/>
              <w:jc w:val="center"/>
              <w:rPr>
                <w:sz w:val="18"/>
                <w:szCs w:val="18"/>
              </w:rPr>
            </w:pPr>
          </w:p>
        </w:tc>
      </w:tr>
    </w:tbl>
    <w:p w14:paraId="638C2061" w14:textId="77777777" w:rsidR="00A80060" w:rsidRDefault="00A80060" w:rsidP="00A80060">
      <w:pPr>
        <w:pStyle w:val="Heading2"/>
      </w:pPr>
      <w:bookmarkStart w:id="60" w:name="_Toc450241360"/>
      <w:r>
        <w:t>Request Parameters</w:t>
      </w:r>
      <w:bookmarkEnd w:id="60"/>
    </w:p>
    <w:tbl>
      <w:tblPr>
        <w:tblW w:w="9511"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2"/>
        <w:gridCol w:w="988"/>
        <w:gridCol w:w="3323"/>
        <w:gridCol w:w="2604"/>
        <w:gridCol w:w="844"/>
      </w:tblGrid>
      <w:tr w:rsidR="00A80060" w:rsidRPr="00271809" w14:paraId="695DE099" w14:textId="77777777" w:rsidTr="00A40A5A">
        <w:trPr>
          <w:cantSplit/>
          <w:trHeight w:val="432"/>
          <w:tblHeader/>
        </w:trPr>
        <w:tc>
          <w:tcPr>
            <w:tcW w:w="1752" w:type="dxa"/>
            <w:shd w:val="clear" w:color="auto" w:fill="3CA228"/>
            <w:noWrap/>
            <w:tcMar>
              <w:top w:w="0" w:type="dxa"/>
              <w:left w:w="45" w:type="dxa"/>
              <w:bottom w:w="0" w:type="dxa"/>
              <w:right w:w="45" w:type="dxa"/>
            </w:tcMar>
            <w:vAlign w:val="center"/>
          </w:tcPr>
          <w:p w14:paraId="11C31CB5" w14:textId="77777777" w:rsidR="00A80060" w:rsidRPr="00271809" w:rsidRDefault="00A80060" w:rsidP="009867D1">
            <w:pPr>
              <w:pStyle w:val="TableHeading1"/>
              <w:spacing w:after="0"/>
              <w:jc w:val="left"/>
              <w:rPr>
                <w:sz w:val="18"/>
                <w:szCs w:val="18"/>
              </w:rPr>
            </w:pPr>
            <w:r>
              <w:rPr>
                <w:sz w:val="18"/>
                <w:szCs w:val="18"/>
              </w:rPr>
              <w:t>Parameter Name</w:t>
            </w:r>
          </w:p>
        </w:tc>
        <w:tc>
          <w:tcPr>
            <w:tcW w:w="988" w:type="dxa"/>
            <w:shd w:val="clear" w:color="auto" w:fill="3CA228"/>
            <w:tcMar>
              <w:top w:w="0" w:type="dxa"/>
              <w:left w:w="45" w:type="dxa"/>
              <w:bottom w:w="0" w:type="dxa"/>
              <w:right w:w="45" w:type="dxa"/>
            </w:tcMar>
            <w:vAlign w:val="center"/>
          </w:tcPr>
          <w:p w14:paraId="0530FBB6" w14:textId="77777777" w:rsidR="00A80060" w:rsidRPr="00271809" w:rsidRDefault="00A80060" w:rsidP="009867D1">
            <w:pPr>
              <w:pStyle w:val="TableHeading1"/>
              <w:spacing w:after="0"/>
              <w:jc w:val="left"/>
              <w:rPr>
                <w:sz w:val="18"/>
                <w:szCs w:val="18"/>
              </w:rPr>
            </w:pPr>
            <w:r>
              <w:rPr>
                <w:sz w:val="18"/>
                <w:szCs w:val="18"/>
              </w:rPr>
              <w:t>Value</w:t>
            </w:r>
          </w:p>
        </w:tc>
        <w:tc>
          <w:tcPr>
            <w:tcW w:w="3323" w:type="dxa"/>
            <w:shd w:val="clear" w:color="auto" w:fill="3CA228"/>
            <w:tcMar>
              <w:top w:w="0" w:type="dxa"/>
              <w:left w:w="45" w:type="dxa"/>
              <w:bottom w:w="0" w:type="dxa"/>
              <w:right w:w="45" w:type="dxa"/>
            </w:tcMar>
            <w:vAlign w:val="center"/>
          </w:tcPr>
          <w:p w14:paraId="4335322F"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04" w:type="dxa"/>
            <w:shd w:val="clear" w:color="auto" w:fill="3CA228"/>
            <w:vAlign w:val="center"/>
          </w:tcPr>
          <w:p w14:paraId="6AD31056" w14:textId="77777777" w:rsidR="00A80060" w:rsidRPr="00271809" w:rsidRDefault="00A80060" w:rsidP="009867D1">
            <w:pPr>
              <w:pStyle w:val="TableHeading1"/>
              <w:spacing w:after="0"/>
              <w:jc w:val="left"/>
              <w:rPr>
                <w:sz w:val="18"/>
                <w:szCs w:val="18"/>
              </w:rPr>
            </w:pPr>
            <w:r>
              <w:rPr>
                <w:sz w:val="18"/>
                <w:szCs w:val="18"/>
              </w:rPr>
              <w:t>Acceptable Values</w:t>
            </w:r>
          </w:p>
        </w:tc>
        <w:tc>
          <w:tcPr>
            <w:tcW w:w="844" w:type="dxa"/>
            <w:shd w:val="clear" w:color="auto" w:fill="3CA228"/>
            <w:vAlign w:val="center"/>
          </w:tcPr>
          <w:p w14:paraId="3E269639" w14:textId="77777777" w:rsidR="00A80060" w:rsidRPr="00271809" w:rsidRDefault="00A80060" w:rsidP="009867D1">
            <w:pPr>
              <w:pStyle w:val="TableHeading1"/>
              <w:spacing w:after="0"/>
              <w:jc w:val="left"/>
              <w:rPr>
                <w:sz w:val="18"/>
                <w:szCs w:val="18"/>
              </w:rPr>
            </w:pPr>
            <w:r>
              <w:rPr>
                <w:sz w:val="18"/>
                <w:szCs w:val="18"/>
              </w:rPr>
              <w:t>Length</w:t>
            </w:r>
          </w:p>
        </w:tc>
      </w:tr>
      <w:tr w:rsidR="00A40A5A" w:rsidRPr="00271809" w14:paraId="76CBD798" w14:textId="77777777" w:rsidTr="00A40A5A">
        <w:trPr>
          <w:cantSplit/>
          <w:trHeight w:val="597"/>
        </w:trPr>
        <w:tc>
          <w:tcPr>
            <w:tcW w:w="1752" w:type="dxa"/>
            <w:noWrap/>
            <w:tcMar>
              <w:top w:w="0" w:type="dxa"/>
              <w:left w:w="45" w:type="dxa"/>
              <w:bottom w:w="0" w:type="dxa"/>
              <w:right w:w="45" w:type="dxa"/>
            </w:tcMar>
            <w:vAlign w:val="center"/>
          </w:tcPr>
          <w:p w14:paraId="2FC292ED" w14:textId="77777777" w:rsidR="00A40A5A" w:rsidRPr="00271809" w:rsidRDefault="00A40A5A" w:rsidP="00E6618F">
            <w:pPr>
              <w:spacing w:before="0"/>
              <w:rPr>
                <w:sz w:val="18"/>
                <w:szCs w:val="18"/>
              </w:rPr>
            </w:pPr>
            <w:r>
              <w:rPr>
                <w:sz w:val="18"/>
                <w:szCs w:val="18"/>
              </w:rPr>
              <w:t>oppkey</w:t>
            </w:r>
          </w:p>
        </w:tc>
        <w:tc>
          <w:tcPr>
            <w:tcW w:w="988" w:type="dxa"/>
            <w:tcMar>
              <w:top w:w="0" w:type="dxa"/>
              <w:left w:w="45" w:type="dxa"/>
              <w:bottom w:w="0" w:type="dxa"/>
              <w:right w:w="45" w:type="dxa"/>
            </w:tcMar>
            <w:vAlign w:val="center"/>
          </w:tcPr>
          <w:p w14:paraId="568B56DA" w14:textId="77777777" w:rsidR="00A40A5A" w:rsidRPr="00271809" w:rsidRDefault="00A40A5A" w:rsidP="00E6618F">
            <w:pPr>
              <w:spacing w:before="0"/>
              <w:rPr>
                <w:sz w:val="18"/>
                <w:szCs w:val="18"/>
              </w:rPr>
            </w:pPr>
            <w:r>
              <w:rPr>
                <w:sz w:val="18"/>
                <w:szCs w:val="18"/>
              </w:rPr>
              <w:t>UUID</w:t>
            </w:r>
          </w:p>
        </w:tc>
        <w:tc>
          <w:tcPr>
            <w:tcW w:w="3323" w:type="dxa"/>
            <w:tcMar>
              <w:top w:w="0" w:type="dxa"/>
              <w:left w:w="45" w:type="dxa"/>
              <w:bottom w:w="0" w:type="dxa"/>
              <w:right w:w="45" w:type="dxa"/>
            </w:tcMar>
            <w:vAlign w:val="center"/>
          </w:tcPr>
          <w:p w14:paraId="3A8FD159"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04" w:type="dxa"/>
            <w:vAlign w:val="center"/>
          </w:tcPr>
          <w:p w14:paraId="3A5F093E"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844" w:type="dxa"/>
            <w:vAlign w:val="center"/>
          </w:tcPr>
          <w:p w14:paraId="6AF2550E" w14:textId="77777777" w:rsidR="00A40A5A" w:rsidRDefault="00A40A5A" w:rsidP="00E6618F">
            <w:pPr>
              <w:spacing w:before="0"/>
              <w:jc w:val="center"/>
              <w:rPr>
                <w:sz w:val="18"/>
                <w:szCs w:val="18"/>
              </w:rPr>
            </w:pPr>
            <w:r>
              <w:rPr>
                <w:sz w:val="18"/>
                <w:szCs w:val="18"/>
              </w:rPr>
              <w:t>Any</w:t>
            </w:r>
          </w:p>
          <w:p w14:paraId="6DB5E980" w14:textId="77777777" w:rsidR="00A40A5A" w:rsidRPr="00271809" w:rsidRDefault="00A40A5A" w:rsidP="00E6618F">
            <w:pPr>
              <w:spacing w:before="0"/>
              <w:rPr>
                <w:sz w:val="18"/>
                <w:szCs w:val="18"/>
              </w:rPr>
            </w:pPr>
          </w:p>
        </w:tc>
      </w:tr>
      <w:tr w:rsidR="00A80060" w:rsidRPr="00271809" w14:paraId="13E69BC6" w14:textId="77777777" w:rsidTr="00A40A5A">
        <w:trPr>
          <w:cantSplit/>
          <w:trHeight w:val="597"/>
        </w:trPr>
        <w:tc>
          <w:tcPr>
            <w:tcW w:w="1752" w:type="dxa"/>
            <w:noWrap/>
            <w:tcMar>
              <w:top w:w="0" w:type="dxa"/>
              <w:left w:w="45" w:type="dxa"/>
              <w:bottom w:w="0" w:type="dxa"/>
              <w:right w:w="45" w:type="dxa"/>
            </w:tcMar>
            <w:vAlign w:val="center"/>
          </w:tcPr>
          <w:p w14:paraId="10478A40" w14:textId="78BF0A7B" w:rsidR="00A80060" w:rsidRDefault="00A93B5D" w:rsidP="009867D1">
            <w:pPr>
              <w:spacing w:before="0"/>
              <w:rPr>
                <w:sz w:val="18"/>
                <w:szCs w:val="18"/>
              </w:rPr>
            </w:pPr>
            <w:r>
              <w:rPr>
                <w:sz w:val="18"/>
                <w:szCs w:val="18"/>
              </w:rPr>
              <w:t>requester</w:t>
            </w:r>
          </w:p>
        </w:tc>
        <w:tc>
          <w:tcPr>
            <w:tcW w:w="988" w:type="dxa"/>
            <w:tcMar>
              <w:top w:w="0" w:type="dxa"/>
              <w:left w:w="45" w:type="dxa"/>
              <w:bottom w:w="0" w:type="dxa"/>
              <w:right w:w="45" w:type="dxa"/>
            </w:tcMar>
            <w:vAlign w:val="center"/>
          </w:tcPr>
          <w:p w14:paraId="238F74E5" w14:textId="77777777" w:rsidR="00A80060" w:rsidRDefault="00A80060"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51843F25" w14:textId="67FF7951"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04" w:type="dxa"/>
            <w:vAlign w:val="center"/>
          </w:tcPr>
          <w:p w14:paraId="597752FE" w14:textId="4968EA00" w:rsidR="00A80060" w:rsidRDefault="00952542" w:rsidP="009867D1">
            <w:pPr>
              <w:spacing w:before="0"/>
              <w:rPr>
                <w:sz w:val="18"/>
                <w:szCs w:val="18"/>
              </w:rPr>
            </w:pPr>
            <w:r>
              <w:rPr>
                <w:sz w:val="18"/>
                <w:szCs w:val="18"/>
              </w:rPr>
              <w:t>Any string</w:t>
            </w:r>
          </w:p>
        </w:tc>
        <w:tc>
          <w:tcPr>
            <w:tcW w:w="844" w:type="dxa"/>
            <w:vAlign w:val="center"/>
          </w:tcPr>
          <w:p w14:paraId="51B7D155" w14:textId="77777777" w:rsidR="00A80060" w:rsidRDefault="00A80060" w:rsidP="009867D1">
            <w:pPr>
              <w:spacing w:before="0"/>
              <w:jc w:val="center"/>
              <w:rPr>
                <w:sz w:val="18"/>
                <w:szCs w:val="18"/>
              </w:rPr>
            </w:pPr>
            <w:r>
              <w:rPr>
                <w:sz w:val="18"/>
                <w:szCs w:val="18"/>
              </w:rPr>
              <w:t>Any</w:t>
            </w:r>
          </w:p>
        </w:tc>
      </w:tr>
      <w:tr w:rsidR="00A80060" w:rsidRPr="00271809" w14:paraId="4BF856CC" w14:textId="77777777" w:rsidTr="00A40A5A">
        <w:trPr>
          <w:cantSplit/>
          <w:trHeight w:val="597"/>
        </w:trPr>
        <w:tc>
          <w:tcPr>
            <w:tcW w:w="1752" w:type="dxa"/>
            <w:noWrap/>
            <w:tcMar>
              <w:top w:w="0" w:type="dxa"/>
              <w:left w:w="45" w:type="dxa"/>
              <w:bottom w:w="0" w:type="dxa"/>
              <w:right w:w="45" w:type="dxa"/>
            </w:tcMar>
            <w:vAlign w:val="center"/>
          </w:tcPr>
          <w:p w14:paraId="10F2B201" w14:textId="77777777" w:rsidR="00A80060" w:rsidRPr="000D5551" w:rsidRDefault="00A80060" w:rsidP="009867D1">
            <w:pPr>
              <w:spacing w:before="0"/>
              <w:rPr>
                <w:i/>
                <w:sz w:val="18"/>
                <w:szCs w:val="18"/>
              </w:rPr>
            </w:pPr>
            <w:r w:rsidRPr="000D5551">
              <w:rPr>
                <w:i/>
                <w:sz w:val="18"/>
                <w:szCs w:val="18"/>
              </w:rPr>
              <w:t>reason</w:t>
            </w:r>
          </w:p>
        </w:tc>
        <w:tc>
          <w:tcPr>
            <w:tcW w:w="988" w:type="dxa"/>
            <w:tcMar>
              <w:top w:w="0" w:type="dxa"/>
              <w:left w:w="45" w:type="dxa"/>
              <w:bottom w:w="0" w:type="dxa"/>
              <w:right w:w="45" w:type="dxa"/>
            </w:tcMar>
            <w:vAlign w:val="center"/>
          </w:tcPr>
          <w:p w14:paraId="49A3973F" w14:textId="77777777" w:rsidR="00A80060" w:rsidRDefault="00A80060" w:rsidP="009867D1">
            <w:pPr>
              <w:spacing w:before="0"/>
              <w:rPr>
                <w:sz w:val="18"/>
                <w:szCs w:val="18"/>
              </w:rPr>
            </w:pPr>
            <w:r>
              <w:rPr>
                <w:sz w:val="18"/>
                <w:szCs w:val="18"/>
              </w:rPr>
              <w:t>String</w:t>
            </w:r>
          </w:p>
        </w:tc>
        <w:tc>
          <w:tcPr>
            <w:tcW w:w="3323" w:type="dxa"/>
            <w:tcMar>
              <w:top w:w="0" w:type="dxa"/>
              <w:left w:w="45" w:type="dxa"/>
              <w:bottom w:w="0" w:type="dxa"/>
              <w:right w:w="45" w:type="dxa"/>
            </w:tcMar>
            <w:vAlign w:val="center"/>
          </w:tcPr>
          <w:p w14:paraId="23EE1F49" w14:textId="73D3D389" w:rsidR="00A80060" w:rsidRDefault="00A80060" w:rsidP="009867D1">
            <w:pPr>
              <w:spacing w:before="0"/>
              <w:rPr>
                <w:sz w:val="18"/>
                <w:szCs w:val="18"/>
              </w:rPr>
            </w:pPr>
            <w:r>
              <w:rPr>
                <w:sz w:val="18"/>
                <w:szCs w:val="18"/>
              </w:rPr>
              <w:t>The reason is entered by the user while executing the procedure.</w:t>
            </w:r>
            <w:r w:rsidR="008231BA">
              <w:rPr>
                <w:sz w:val="18"/>
                <w:szCs w:val="18"/>
              </w:rPr>
              <w:t xml:space="preserve"> </w:t>
            </w:r>
            <w:r w:rsidR="000D5551">
              <w:rPr>
                <w:sz w:val="18"/>
                <w:szCs w:val="18"/>
              </w:rPr>
              <w:t>(optional)</w:t>
            </w:r>
          </w:p>
        </w:tc>
        <w:tc>
          <w:tcPr>
            <w:tcW w:w="2604" w:type="dxa"/>
            <w:vAlign w:val="center"/>
          </w:tcPr>
          <w:p w14:paraId="0132ED5E" w14:textId="77777777" w:rsidR="00A80060" w:rsidRDefault="00A80060" w:rsidP="009867D1">
            <w:pPr>
              <w:spacing w:before="0"/>
              <w:rPr>
                <w:sz w:val="18"/>
                <w:szCs w:val="18"/>
              </w:rPr>
            </w:pPr>
            <w:r>
              <w:rPr>
                <w:sz w:val="18"/>
                <w:szCs w:val="18"/>
              </w:rPr>
              <w:t>Any string</w:t>
            </w:r>
          </w:p>
        </w:tc>
        <w:tc>
          <w:tcPr>
            <w:tcW w:w="844" w:type="dxa"/>
            <w:vAlign w:val="center"/>
          </w:tcPr>
          <w:p w14:paraId="19C8EB52" w14:textId="77777777" w:rsidR="00A80060" w:rsidRDefault="00A80060" w:rsidP="009867D1">
            <w:pPr>
              <w:spacing w:before="0"/>
              <w:jc w:val="center"/>
              <w:rPr>
                <w:sz w:val="18"/>
                <w:szCs w:val="18"/>
              </w:rPr>
            </w:pPr>
            <w:r>
              <w:rPr>
                <w:sz w:val="18"/>
                <w:szCs w:val="18"/>
              </w:rPr>
              <w:t>Any</w:t>
            </w:r>
          </w:p>
        </w:tc>
      </w:tr>
    </w:tbl>
    <w:p w14:paraId="1126A352" w14:textId="77777777" w:rsidR="00A80060" w:rsidRDefault="00A80060" w:rsidP="00A80060">
      <w:pPr>
        <w:pStyle w:val="Heading2"/>
      </w:pPr>
      <w:bookmarkStart w:id="61" w:name="_Toc450241361"/>
      <w:r>
        <w:t>Request Header</w:t>
      </w:r>
      <w:bookmarkEnd w:id="61"/>
    </w:p>
    <w:p w14:paraId="4B8E63AD" w14:textId="0753D2CD" w:rsidR="00CA1347" w:rsidRPr="00CA1347" w:rsidRDefault="00CA1347" w:rsidP="00CA1347">
      <w:pPr>
        <w:pStyle w:val="JSON"/>
      </w:pPr>
      <w:r w:rsidRPr="00CA1347">
        <w:t>POST /tdsadmin/rest/reopenOpportunity HTTP/1.1</w:t>
      </w:r>
    </w:p>
    <w:p w14:paraId="3092BB97" w14:textId="77777777" w:rsidR="00CA1347" w:rsidRPr="00CA1347" w:rsidRDefault="00CA1347" w:rsidP="00CA1347">
      <w:pPr>
        <w:pStyle w:val="JSON"/>
      </w:pPr>
      <w:r w:rsidRPr="00CA1347">
        <w:t>Content-Type: application/x-www-form-urlencoded</w:t>
      </w:r>
    </w:p>
    <w:p w14:paraId="08335E3C" w14:textId="77777777" w:rsidR="00CA1347" w:rsidRPr="00CA1347" w:rsidRDefault="00CA1347" w:rsidP="00CA1347">
      <w:pPr>
        <w:pStyle w:val="JSON"/>
      </w:pPr>
      <w:r w:rsidRPr="00CA1347">
        <w:t>Accept: application/json</w:t>
      </w:r>
    </w:p>
    <w:p w14:paraId="35B2D720" w14:textId="77777777" w:rsidR="00CA1347" w:rsidRPr="00CA1347" w:rsidRDefault="00CA1347" w:rsidP="00CA1347">
      <w:pPr>
        <w:pStyle w:val="JSON"/>
      </w:pPr>
      <w:r w:rsidRPr="00CA1347">
        <w:t>Authorization: Bearer bb5e00ff-ea75-4a82-940d-1d86d27fd789</w:t>
      </w:r>
    </w:p>
    <w:p w14:paraId="4AF37F90" w14:textId="77777777" w:rsidR="00CA1347" w:rsidRPr="00CA1347" w:rsidRDefault="00CA1347" w:rsidP="00CA1347">
      <w:pPr>
        <w:pStyle w:val="Heading2"/>
        <w:rPr>
          <w:rFonts w:ascii="Consolas" w:eastAsiaTheme="minorEastAsia" w:hAnsi="Consolas" w:cs="Times"/>
          <w:b w:val="0"/>
          <w:sz w:val="18"/>
          <w:szCs w:val="20"/>
        </w:rPr>
      </w:pPr>
    </w:p>
    <w:p w14:paraId="5516096F" w14:textId="47C8D7DD" w:rsidR="00A80060" w:rsidRDefault="00A80060" w:rsidP="00CA1347">
      <w:pPr>
        <w:pStyle w:val="Heading2"/>
      </w:pPr>
      <w:bookmarkStart w:id="62" w:name="_Toc450241362"/>
      <w:r>
        <w:t>Request Body</w:t>
      </w:r>
      <w:bookmarkEnd w:id="62"/>
    </w:p>
    <w:p w14:paraId="4974C4C2" w14:textId="77777777" w:rsidR="00A80060" w:rsidRPr="00CA1347" w:rsidRDefault="00A80060" w:rsidP="00CA1347">
      <w:pPr>
        <w:pStyle w:val="JSON"/>
      </w:pPr>
      <w:r w:rsidRPr="00CA1347">
        <w:t>{</w:t>
      </w:r>
    </w:p>
    <w:p w14:paraId="7CB7CCF5" w14:textId="32BF7094" w:rsidR="00CA1347" w:rsidRPr="00CA1347" w:rsidRDefault="00CA1347" w:rsidP="00CA1347">
      <w:pPr>
        <w:pStyle w:val="JSON"/>
        <w:ind w:left="720"/>
      </w:pPr>
      <w:r w:rsidRPr="00CA1347">
        <w:t>oppkey=05ab5a2e-53f7-48aa-9181-0e3b49475829</w:t>
      </w:r>
    </w:p>
    <w:p w14:paraId="0F4CC7A3" w14:textId="6F85183E" w:rsidR="00F1200C" w:rsidRPr="00CA1347" w:rsidRDefault="00A93B5D" w:rsidP="00F1200C">
      <w:pPr>
        <w:pStyle w:val="JSON"/>
        <w:ind w:left="720"/>
      </w:pPr>
      <w:r>
        <w:t>requester</w:t>
      </w:r>
      <w:r w:rsidR="00CA1347" w:rsidRPr="00CA1347">
        <w:t>=</w:t>
      </w:r>
      <w:r w:rsidR="00F1200C">
        <w:t>user%40example.com</w:t>
      </w:r>
    </w:p>
    <w:p w14:paraId="7B2A93B3" w14:textId="73C7BE69" w:rsidR="00CA1347" w:rsidRPr="00CA1347" w:rsidRDefault="00CA1347" w:rsidP="00CA1347">
      <w:pPr>
        <w:pStyle w:val="JSON"/>
        <w:ind w:left="720"/>
      </w:pPr>
      <w:r w:rsidRPr="00CA1347">
        <w:t>reason=</w:t>
      </w:r>
      <w:r w:rsidR="006D11D1">
        <w:t>example+reason</w:t>
      </w:r>
    </w:p>
    <w:p w14:paraId="7AC649B2" w14:textId="2B714060" w:rsidR="00A80060" w:rsidRPr="00CA1347" w:rsidRDefault="00A80060" w:rsidP="00CA1347">
      <w:pPr>
        <w:pStyle w:val="JSON"/>
      </w:pPr>
      <w:r w:rsidRPr="00CA1347">
        <w:t>}</w:t>
      </w:r>
    </w:p>
    <w:p w14:paraId="24062C66" w14:textId="77777777" w:rsidR="00A80060" w:rsidRDefault="00A80060" w:rsidP="00A80060">
      <w:pPr>
        <w:pStyle w:val="Heading2"/>
      </w:pPr>
      <w:bookmarkStart w:id="63" w:name="_Toc450241363"/>
      <w:r>
        <w:t>Response</w:t>
      </w:r>
      <w:bookmarkEnd w:id="63"/>
    </w:p>
    <w:p w14:paraId="1BE20CEA" w14:textId="77777777" w:rsidR="00A80060" w:rsidRPr="00BD5FBB" w:rsidRDefault="00A80060" w:rsidP="00A80060">
      <w:r w:rsidRPr="00EC67B5">
        <w:t xml:space="preserve">If successful, this method returns </w:t>
      </w:r>
      <w:r>
        <w:t>a JSON object with information like status, reason, context, appkey as seen below:</w:t>
      </w:r>
    </w:p>
    <w:p w14:paraId="4A1627E7" w14:textId="77777777" w:rsidR="00A80060" w:rsidRPr="00CA1347" w:rsidRDefault="00A80060" w:rsidP="00CA1347">
      <w:pPr>
        <w:pStyle w:val="JSON"/>
      </w:pPr>
      <w:r w:rsidRPr="00CA1347">
        <w:t>{</w:t>
      </w:r>
    </w:p>
    <w:p w14:paraId="4F0599EA" w14:textId="77777777" w:rsidR="00A80060" w:rsidRPr="00CA1347" w:rsidRDefault="00A80060" w:rsidP="00CA1347">
      <w:pPr>
        <w:pStyle w:val="JSON"/>
      </w:pPr>
      <w:r w:rsidRPr="00CA1347">
        <w:lastRenderedPageBreak/>
        <w:t xml:space="preserve">  "status": "success",</w:t>
      </w:r>
    </w:p>
    <w:p w14:paraId="24EE8D69" w14:textId="0B42CFED" w:rsidR="00A80060" w:rsidRPr="00CA1347" w:rsidRDefault="00A80060" w:rsidP="00CA1347">
      <w:pPr>
        <w:pStyle w:val="JSON"/>
      </w:pPr>
      <w:r w:rsidRPr="00CA1347">
        <w:t xml:space="preserve">  "reason": </w:t>
      </w:r>
      <w:r w:rsidR="00CA1347" w:rsidRPr="00CA1347">
        <w:t>null</w:t>
      </w:r>
      <w:r w:rsidRPr="00CA1347">
        <w:t>,</w:t>
      </w:r>
    </w:p>
    <w:p w14:paraId="6EB3C218" w14:textId="4009D036" w:rsidR="00A80060" w:rsidRPr="00CA1347" w:rsidRDefault="00CA1347" w:rsidP="00CA1347">
      <w:pPr>
        <w:pStyle w:val="JSON"/>
      </w:pPr>
      <w:r w:rsidRPr="00CA1347">
        <w:t xml:space="preserve">  "context": null</w:t>
      </w:r>
      <w:r w:rsidR="00A80060" w:rsidRPr="00CA1347">
        <w:t>,</w:t>
      </w:r>
    </w:p>
    <w:p w14:paraId="012A0178" w14:textId="43907981" w:rsidR="00A80060" w:rsidRPr="00CA1347" w:rsidRDefault="00CA1347" w:rsidP="00CA1347">
      <w:pPr>
        <w:pStyle w:val="JSON"/>
      </w:pPr>
      <w:r w:rsidRPr="00CA1347">
        <w:t xml:space="preserve">  "appKey": nulll</w:t>
      </w:r>
    </w:p>
    <w:p w14:paraId="4386F7B0" w14:textId="77777777" w:rsidR="00A80060" w:rsidRPr="00CA1347" w:rsidRDefault="00A80060" w:rsidP="00CA1347">
      <w:pPr>
        <w:pStyle w:val="JSON"/>
      </w:pPr>
      <w:r w:rsidRPr="00CA1347">
        <w:t>}</w:t>
      </w:r>
    </w:p>
    <w:p w14:paraId="2BD90364" w14:textId="77777777" w:rsidR="00A80060" w:rsidRDefault="00A80060" w:rsidP="00A80060">
      <w:pPr>
        <w:pStyle w:val="Heading2"/>
      </w:pPr>
      <w:bookmarkStart w:id="64" w:name="_Toc450241364"/>
      <w:r>
        <w:t>Examples</w:t>
      </w:r>
      <w:bookmarkEnd w:id="64"/>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2FE0DC4D" w14:textId="77777777" w:rsidTr="009867D1">
        <w:trPr>
          <w:trHeight w:val="462"/>
          <w:tblHeader/>
        </w:trPr>
        <w:tc>
          <w:tcPr>
            <w:tcW w:w="8478" w:type="dxa"/>
            <w:shd w:val="clear" w:color="auto" w:fill="3CA228"/>
            <w:vAlign w:val="center"/>
          </w:tcPr>
          <w:p w14:paraId="3F63DA36"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74B71D02"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0033FA7D" w14:textId="77777777" w:rsidTr="009867D1">
        <w:trPr>
          <w:trHeight w:val="426"/>
        </w:trPr>
        <w:tc>
          <w:tcPr>
            <w:tcW w:w="8478" w:type="dxa"/>
            <w:vAlign w:val="center"/>
          </w:tcPr>
          <w:p w14:paraId="3F4C00D4" w14:textId="77777777" w:rsidR="00A80060" w:rsidRDefault="00A80060" w:rsidP="009867D1">
            <w:pPr>
              <w:spacing w:before="0"/>
              <w:rPr>
                <w:sz w:val="18"/>
                <w:szCs w:val="18"/>
              </w:rPr>
            </w:pPr>
            <w:r>
              <w:rPr>
                <w:b/>
                <w:sz w:val="18"/>
                <w:szCs w:val="18"/>
              </w:rPr>
              <w:t xml:space="preserve">POST </w:t>
            </w:r>
            <w:r w:rsidRPr="00BD69C0">
              <w:rPr>
                <w:b/>
                <w:sz w:val="18"/>
                <w:szCs w:val="18"/>
              </w:rPr>
              <w:t>/</w:t>
            </w:r>
            <w:r>
              <w:rPr>
                <w:sz w:val="18"/>
                <w:szCs w:val="18"/>
              </w:rPr>
              <w:t>reopenOpportunity (with correct body contents)</w:t>
            </w:r>
          </w:p>
          <w:p w14:paraId="60703223" w14:textId="61C89650"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4B406372" w14:textId="77777777" w:rsidR="00A80060" w:rsidRDefault="00A80060" w:rsidP="009867D1">
            <w:pPr>
              <w:spacing w:before="0"/>
              <w:jc w:val="center"/>
              <w:rPr>
                <w:sz w:val="18"/>
                <w:szCs w:val="18"/>
              </w:rPr>
            </w:pPr>
            <w:r>
              <w:rPr>
                <w:sz w:val="18"/>
                <w:szCs w:val="18"/>
              </w:rPr>
              <w:t>200</w:t>
            </w:r>
          </w:p>
        </w:tc>
      </w:tr>
      <w:tr w:rsidR="00A80060" w14:paraId="31232801" w14:textId="77777777" w:rsidTr="009867D1">
        <w:trPr>
          <w:trHeight w:val="390"/>
        </w:trPr>
        <w:tc>
          <w:tcPr>
            <w:tcW w:w="8478" w:type="dxa"/>
            <w:vAlign w:val="center"/>
          </w:tcPr>
          <w:p w14:paraId="1D6F828C" w14:textId="77777777" w:rsidR="00A80060" w:rsidRDefault="00A80060" w:rsidP="009867D1">
            <w:pPr>
              <w:spacing w:before="0"/>
              <w:rPr>
                <w:sz w:val="18"/>
                <w:szCs w:val="18"/>
              </w:rPr>
            </w:pPr>
            <w:r>
              <w:rPr>
                <w:b/>
                <w:sz w:val="18"/>
                <w:szCs w:val="18"/>
              </w:rPr>
              <w:t>POST /</w:t>
            </w:r>
            <w:r>
              <w:rPr>
                <w:sz w:val="18"/>
                <w:szCs w:val="18"/>
              </w:rPr>
              <w:t>reopenOpportunity (with incorrect body contents)</w:t>
            </w:r>
          </w:p>
          <w:p w14:paraId="4CCE313F" w14:textId="77777777" w:rsidR="00365C67" w:rsidRDefault="00365C67" w:rsidP="00365C67">
            <w:pPr>
              <w:spacing w:before="0"/>
              <w:rPr>
                <w:sz w:val="18"/>
                <w:szCs w:val="18"/>
              </w:rPr>
            </w:pPr>
            <w:r>
              <w:rPr>
                <w:sz w:val="18"/>
                <w:szCs w:val="18"/>
              </w:rPr>
              <w:t>If any required parameter is empty or missing, a 400 error will result.</w:t>
            </w:r>
          </w:p>
          <w:p w14:paraId="1D442C8F"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651D3A5D" w14:textId="2C0C7D85" w:rsidR="004369B3" w:rsidRPr="00EC67B5" w:rsidRDefault="00365C67" w:rsidP="00ED1B68">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2D550164" w14:textId="77777777" w:rsidR="00A80060" w:rsidRPr="00EC67B5" w:rsidRDefault="00A80060" w:rsidP="009867D1">
            <w:pPr>
              <w:spacing w:before="0"/>
              <w:jc w:val="center"/>
              <w:rPr>
                <w:sz w:val="18"/>
                <w:szCs w:val="18"/>
              </w:rPr>
            </w:pPr>
            <w:r>
              <w:rPr>
                <w:sz w:val="18"/>
                <w:szCs w:val="18"/>
              </w:rPr>
              <w:t>400</w:t>
            </w:r>
          </w:p>
        </w:tc>
      </w:tr>
    </w:tbl>
    <w:p w14:paraId="2CC27D90" w14:textId="77777777" w:rsidR="00A80060" w:rsidRPr="00664558" w:rsidRDefault="00A80060" w:rsidP="00A80060"/>
    <w:p w14:paraId="3C57D6ED" w14:textId="77777777" w:rsidR="00A80060" w:rsidRPr="00664558" w:rsidRDefault="00A80060" w:rsidP="00A80060"/>
    <w:p w14:paraId="76DA5FC2" w14:textId="77777777" w:rsidR="00A80060" w:rsidRDefault="00A80060" w:rsidP="0068350C"/>
    <w:p w14:paraId="2C564445" w14:textId="77777777" w:rsidR="00A80060" w:rsidRDefault="00A80060" w:rsidP="0068350C"/>
    <w:p w14:paraId="0485D1CD" w14:textId="77777777" w:rsidR="00A80060" w:rsidRDefault="00A80060" w:rsidP="0068350C"/>
    <w:p w14:paraId="1CCE6AEF" w14:textId="77777777" w:rsidR="00A80060" w:rsidRDefault="00A80060" w:rsidP="0068350C"/>
    <w:p w14:paraId="49D4106D" w14:textId="7F6ABBD0" w:rsidR="00A80060" w:rsidRDefault="00A80060" w:rsidP="00A80060">
      <w:pPr>
        <w:pStyle w:val="Heading1"/>
      </w:pPr>
      <w:bookmarkStart w:id="65" w:name="_Toc450241365"/>
      <w:r>
        <w:lastRenderedPageBreak/>
        <w:t>/</w:t>
      </w:r>
      <w:r w:rsidRPr="00A80060">
        <w:t>extendOppGracePeriod</w:t>
      </w:r>
      <w:r w:rsidRPr="00F93637">
        <w:t xml:space="preserve"> </w:t>
      </w:r>
      <w:r>
        <w:t>(POST)</w:t>
      </w:r>
      <w:bookmarkEnd w:id="65"/>
    </w:p>
    <w:p w14:paraId="67870102" w14:textId="77777777" w:rsidR="00A80060" w:rsidRDefault="00A80060" w:rsidP="00A80060">
      <w:pPr>
        <w:pStyle w:val="Heading2"/>
      </w:pPr>
      <w:bookmarkStart w:id="66" w:name="_Toc450241366"/>
      <w:r>
        <w:t>Overview</w:t>
      </w:r>
      <w:bookmarkEnd w:id="66"/>
    </w:p>
    <w:p w14:paraId="413E9AA5" w14:textId="722BBFF0" w:rsidR="00A80060" w:rsidRPr="00583ACA" w:rsidRDefault="00A80060" w:rsidP="00A80060">
      <w:r w:rsidRPr="0068350C">
        <w:t xml:space="preserve">Post </w:t>
      </w:r>
      <w:r>
        <w:t>the</w:t>
      </w:r>
      <w:r w:rsidRPr="0068350C">
        <w:t xml:space="preserve"> </w:t>
      </w:r>
      <w:r>
        <w:t>opportunity information in the request body</w:t>
      </w:r>
      <w:r w:rsidRPr="0068350C">
        <w:t xml:space="preserve">. </w:t>
      </w:r>
      <w:r w:rsidR="009867D1">
        <w:t>If a test is paused beyond the grace period through no fault of the student, Grace Period Extension allows the test to be resumed as if the test was paused and resumed within the grace period.</w:t>
      </w:r>
      <w:r>
        <w:rPr>
          <w:rFonts w:ascii="Calibri" w:eastAsia="Times New Roman" w:hAnsi="Calibri"/>
          <w:color w:val="000000"/>
        </w:rPr>
        <w:t xml:space="preserve"> </w:t>
      </w:r>
      <w:r>
        <w:t xml:space="preserve">The call returns a ProcedureResult object in </w:t>
      </w:r>
      <w:r w:rsidR="00DD272D">
        <w:t>JSON</w:t>
      </w:r>
      <w:r>
        <w:t xml:space="preserve"> format.</w:t>
      </w:r>
    </w:p>
    <w:p w14:paraId="19BF7B85" w14:textId="6F9D38A1" w:rsidR="00A80060" w:rsidRDefault="00B308AC" w:rsidP="00A80060">
      <w:pPr>
        <w:pStyle w:val="Heading2"/>
      </w:pPr>
      <w:bookmarkStart w:id="67" w:name="_Toc450241367"/>
      <w:r>
        <w:t>HTTP Request [Private</w:t>
      </w:r>
      <w:r w:rsidR="00A80060">
        <w:t xml:space="preserve"> API]</w:t>
      </w:r>
      <w:bookmarkEnd w:id="67"/>
    </w:p>
    <w:p w14:paraId="61F24D0B" w14:textId="69B95286" w:rsidR="00A80060" w:rsidRPr="002A7B4D" w:rsidRDefault="00A80060" w:rsidP="00B308AC">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A80060">
        <w:rPr>
          <w:sz w:val="18"/>
          <w:szCs w:val="18"/>
        </w:rPr>
        <w:t>extendOppGracePeriod</w:t>
      </w:r>
    </w:p>
    <w:p w14:paraId="278293E3" w14:textId="77777777" w:rsidR="00A80060" w:rsidRDefault="00A80060" w:rsidP="00A80060">
      <w:pPr>
        <w:pStyle w:val="Heading2"/>
      </w:pPr>
      <w:bookmarkStart w:id="68" w:name="_Toc450241368"/>
      <w:r>
        <w:t>Path Parameters</w:t>
      </w:r>
      <w:bookmarkEnd w:id="6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A80060" w:rsidRPr="00271809" w14:paraId="692FACE7"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57702CBA"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0570BD6E"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511FE0FA"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4F06C39E" w14:textId="77777777" w:rsidR="00A80060" w:rsidRPr="00271809" w:rsidRDefault="00A80060"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518B5459" w14:textId="77777777" w:rsidR="00A80060" w:rsidRPr="00271809" w:rsidRDefault="00A80060" w:rsidP="009867D1">
            <w:pPr>
              <w:pStyle w:val="TableHeading1"/>
              <w:spacing w:after="0"/>
              <w:jc w:val="left"/>
              <w:rPr>
                <w:sz w:val="18"/>
                <w:szCs w:val="18"/>
              </w:rPr>
            </w:pPr>
            <w:r>
              <w:rPr>
                <w:sz w:val="18"/>
                <w:szCs w:val="18"/>
              </w:rPr>
              <w:t>Length</w:t>
            </w:r>
          </w:p>
        </w:tc>
      </w:tr>
      <w:tr w:rsidR="00A80060" w:rsidRPr="00271809" w14:paraId="3BE4514D" w14:textId="77777777" w:rsidTr="009867D1">
        <w:trPr>
          <w:cantSplit/>
          <w:trHeight w:val="426"/>
        </w:trPr>
        <w:tc>
          <w:tcPr>
            <w:tcW w:w="1755" w:type="dxa"/>
            <w:noWrap/>
            <w:tcMar>
              <w:top w:w="0" w:type="dxa"/>
              <w:left w:w="45" w:type="dxa"/>
              <w:bottom w:w="0" w:type="dxa"/>
              <w:right w:w="45" w:type="dxa"/>
            </w:tcMar>
            <w:vAlign w:val="center"/>
          </w:tcPr>
          <w:p w14:paraId="6508FA33" w14:textId="77777777" w:rsidR="00A80060" w:rsidRPr="00271809" w:rsidRDefault="00A80060"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24736007" w14:textId="77777777" w:rsidR="00A80060" w:rsidRPr="00271809" w:rsidRDefault="00A80060" w:rsidP="009867D1">
            <w:pPr>
              <w:spacing w:before="0"/>
              <w:rPr>
                <w:sz w:val="18"/>
                <w:szCs w:val="18"/>
              </w:rPr>
            </w:pPr>
          </w:p>
        </w:tc>
        <w:tc>
          <w:tcPr>
            <w:tcW w:w="3330" w:type="dxa"/>
            <w:tcMar>
              <w:top w:w="0" w:type="dxa"/>
              <w:left w:w="45" w:type="dxa"/>
              <w:bottom w:w="0" w:type="dxa"/>
              <w:right w:w="45" w:type="dxa"/>
            </w:tcMar>
            <w:vAlign w:val="center"/>
          </w:tcPr>
          <w:p w14:paraId="7937BCCA" w14:textId="77777777" w:rsidR="00A80060" w:rsidRPr="00271809" w:rsidRDefault="00A80060" w:rsidP="009867D1">
            <w:pPr>
              <w:spacing w:before="0"/>
              <w:rPr>
                <w:sz w:val="18"/>
                <w:szCs w:val="18"/>
              </w:rPr>
            </w:pPr>
          </w:p>
        </w:tc>
        <w:tc>
          <w:tcPr>
            <w:tcW w:w="2610" w:type="dxa"/>
            <w:vAlign w:val="center"/>
          </w:tcPr>
          <w:p w14:paraId="6A527FD3" w14:textId="77777777" w:rsidR="00A80060" w:rsidRPr="00271809" w:rsidRDefault="00A80060" w:rsidP="009867D1">
            <w:pPr>
              <w:spacing w:before="0"/>
              <w:rPr>
                <w:sz w:val="18"/>
                <w:szCs w:val="18"/>
              </w:rPr>
            </w:pPr>
          </w:p>
        </w:tc>
        <w:tc>
          <w:tcPr>
            <w:tcW w:w="810" w:type="dxa"/>
            <w:vAlign w:val="center"/>
          </w:tcPr>
          <w:p w14:paraId="79FEB7F6" w14:textId="77777777" w:rsidR="00A80060" w:rsidRPr="00271809" w:rsidRDefault="00A80060" w:rsidP="009867D1">
            <w:pPr>
              <w:spacing w:before="0"/>
              <w:jc w:val="center"/>
              <w:rPr>
                <w:sz w:val="18"/>
                <w:szCs w:val="18"/>
              </w:rPr>
            </w:pPr>
          </w:p>
        </w:tc>
      </w:tr>
    </w:tbl>
    <w:p w14:paraId="410FD768" w14:textId="77777777" w:rsidR="00A80060" w:rsidRDefault="00A80060" w:rsidP="00A80060">
      <w:pPr>
        <w:pStyle w:val="Heading2"/>
      </w:pPr>
      <w:bookmarkStart w:id="69" w:name="_Toc450241369"/>
      <w:r>
        <w:t>Request Parameters</w:t>
      </w:r>
      <w:bookmarkEnd w:id="69"/>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A80060" w:rsidRPr="00271809" w14:paraId="6B3C5A05" w14:textId="77777777" w:rsidTr="00A80060">
        <w:trPr>
          <w:cantSplit/>
          <w:trHeight w:val="432"/>
          <w:tblHeader/>
        </w:trPr>
        <w:tc>
          <w:tcPr>
            <w:tcW w:w="1755" w:type="dxa"/>
            <w:shd w:val="clear" w:color="auto" w:fill="3CA228"/>
            <w:noWrap/>
            <w:tcMar>
              <w:top w:w="0" w:type="dxa"/>
              <w:left w:w="45" w:type="dxa"/>
              <w:bottom w:w="0" w:type="dxa"/>
              <w:right w:w="45" w:type="dxa"/>
            </w:tcMar>
            <w:vAlign w:val="center"/>
          </w:tcPr>
          <w:p w14:paraId="17C781DB" w14:textId="77777777" w:rsidR="00A80060" w:rsidRPr="00271809" w:rsidRDefault="00A80060"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5BCD7690" w14:textId="77777777" w:rsidR="00A80060" w:rsidRPr="00271809" w:rsidRDefault="00A80060"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44A6181" w14:textId="77777777" w:rsidR="00A80060" w:rsidRPr="00271809" w:rsidRDefault="00A80060"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48B80FB" w14:textId="77777777" w:rsidR="00A80060" w:rsidRPr="00271809" w:rsidRDefault="00A80060" w:rsidP="009867D1">
            <w:pPr>
              <w:pStyle w:val="TableHeading1"/>
              <w:spacing w:after="0"/>
              <w:jc w:val="left"/>
              <w:rPr>
                <w:sz w:val="18"/>
                <w:szCs w:val="18"/>
              </w:rPr>
            </w:pPr>
            <w:r>
              <w:rPr>
                <w:sz w:val="18"/>
                <w:szCs w:val="18"/>
              </w:rPr>
              <w:t>Acceptable Values</w:t>
            </w:r>
          </w:p>
        </w:tc>
        <w:tc>
          <w:tcPr>
            <w:tcW w:w="830" w:type="dxa"/>
            <w:shd w:val="clear" w:color="auto" w:fill="3CA228"/>
            <w:vAlign w:val="center"/>
          </w:tcPr>
          <w:p w14:paraId="56E00568" w14:textId="77777777" w:rsidR="00A80060" w:rsidRPr="00271809" w:rsidRDefault="00A80060" w:rsidP="009867D1">
            <w:pPr>
              <w:pStyle w:val="TableHeading1"/>
              <w:spacing w:after="0"/>
              <w:jc w:val="left"/>
              <w:rPr>
                <w:sz w:val="18"/>
                <w:szCs w:val="18"/>
              </w:rPr>
            </w:pPr>
            <w:r>
              <w:rPr>
                <w:sz w:val="18"/>
                <w:szCs w:val="18"/>
              </w:rPr>
              <w:t>Length</w:t>
            </w:r>
          </w:p>
        </w:tc>
      </w:tr>
      <w:tr w:rsidR="00A40A5A" w:rsidRPr="00271809" w14:paraId="24864488" w14:textId="77777777" w:rsidTr="00E6618F">
        <w:trPr>
          <w:cantSplit/>
          <w:trHeight w:val="597"/>
        </w:trPr>
        <w:tc>
          <w:tcPr>
            <w:tcW w:w="1755" w:type="dxa"/>
            <w:noWrap/>
            <w:tcMar>
              <w:top w:w="0" w:type="dxa"/>
              <w:left w:w="45" w:type="dxa"/>
              <w:bottom w:w="0" w:type="dxa"/>
              <w:right w:w="45" w:type="dxa"/>
            </w:tcMar>
            <w:vAlign w:val="center"/>
          </w:tcPr>
          <w:p w14:paraId="051AEB6B" w14:textId="77777777" w:rsidR="00A40A5A" w:rsidRPr="00271809" w:rsidRDefault="00A40A5A" w:rsidP="00E6618F">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74C60B76" w14:textId="77777777" w:rsidR="00A40A5A" w:rsidRPr="00271809" w:rsidRDefault="00A40A5A" w:rsidP="00E6618F">
            <w:pPr>
              <w:spacing w:before="0"/>
              <w:rPr>
                <w:sz w:val="18"/>
                <w:szCs w:val="18"/>
              </w:rPr>
            </w:pPr>
            <w:r>
              <w:rPr>
                <w:sz w:val="18"/>
                <w:szCs w:val="18"/>
              </w:rPr>
              <w:t>UUID</w:t>
            </w:r>
          </w:p>
        </w:tc>
        <w:tc>
          <w:tcPr>
            <w:tcW w:w="3330" w:type="dxa"/>
            <w:tcMar>
              <w:top w:w="0" w:type="dxa"/>
              <w:left w:w="45" w:type="dxa"/>
              <w:bottom w:w="0" w:type="dxa"/>
              <w:right w:w="45" w:type="dxa"/>
            </w:tcMar>
            <w:vAlign w:val="center"/>
          </w:tcPr>
          <w:p w14:paraId="6CB2926B"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10" w:type="dxa"/>
            <w:vAlign w:val="center"/>
          </w:tcPr>
          <w:p w14:paraId="19A80A16"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830" w:type="dxa"/>
            <w:vAlign w:val="center"/>
          </w:tcPr>
          <w:p w14:paraId="5E97A12B" w14:textId="77777777" w:rsidR="00A40A5A" w:rsidRDefault="00A40A5A" w:rsidP="00E6618F">
            <w:pPr>
              <w:spacing w:before="0"/>
              <w:jc w:val="center"/>
              <w:rPr>
                <w:sz w:val="18"/>
                <w:szCs w:val="18"/>
              </w:rPr>
            </w:pPr>
            <w:r>
              <w:rPr>
                <w:sz w:val="18"/>
                <w:szCs w:val="18"/>
              </w:rPr>
              <w:t>Any</w:t>
            </w:r>
          </w:p>
          <w:p w14:paraId="7A0ECAC8" w14:textId="77777777" w:rsidR="00A40A5A" w:rsidRPr="00271809" w:rsidRDefault="00A40A5A" w:rsidP="00E6618F">
            <w:pPr>
              <w:spacing w:before="0"/>
              <w:rPr>
                <w:sz w:val="18"/>
                <w:szCs w:val="18"/>
              </w:rPr>
            </w:pPr>
          </w:p>
        </w:tc>
      </w:tr>
      <w:tr w:rsidR="00A80060" w:rsidRPr="00271809" w14:paraId="1FD32B34" w14:textId="77777777" w:rsidTr="00A80060">
        <w:trPr>
          <w:cantSplit/>
          <w:trHeight w:val="597"/>
        </w:trPr>
        <w:tc>
          <w:tcPr>
            <w:tcW w:w="1755" w:type="dxa"/>
            <w:noWrap/>
            <w:tcMar>
              <w:top w:w="0" w:type="dxa"/>
              <w:left w:w="45" w:type="dxa"/>
              <w:bottom w:w="0" w:type="dxa"/>
              <w:right w:w="45" w:type="dxa"/>
            </w:tcMar>
            <w:vAlign w:val="center"/>
          </w:tcPr>
          <w:p w14:paraId="086271D3" w14:textId="3D51D365" w:rsidR="00A80060"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43B55CCE"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B62AAC" w14:textId="34C07F93" w:rsidR="00A80060" w:rsidRDefault="00A80060"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2A8FC82D" w14:textId="008F5B70" w:rsidR="00A80060" w:rsidRDefault="00952542" w:rsidP="009867D1">
            <w:pPr>
              <w:spacing w:before="0"/>
              <w:rPr>
                <w:sz w:val="18"/>
                <w:szCs w:val="18"/>
              </w:rPr>
            </w:pPr>
            <w:r>
              <w:rPr>
                <w:sz w:val="18"/>
                <w:szCs w:val="18"/>
              </w:rPr>
              <w:t>Any string</w:t>
            </w:r>
          </w:p>
        </w:tc>
        <w:tc>
          <w:tcPr>
            <w:tcW w:w="830" w:type="dxa"/>
            <w:vAlign w:val="center"/>
          </w:tcPr>
          <w:p w14:paraId="68FF28F5" w14:textId="77777777" w:rsidR="00A80060" w:rsidRDefault="00A80060" w:rsidP="009867D1">
            <w:pPr>
              <w:spacing w:before="0"/>
              <w:jc w:val="center"/>
              <w:rPr>
                <w:sz w:val="18"/>
                <w:szCs w:val="18"/>
              </w:rPr>
            </w:pPr>
            <w:r>
              <w:rPr>
                <w:sz w:val="18"/>
                <w:szCs w:val="18"/>
              </w:rPr>
              <w:t>Any</w:t>
            </w:r>
          </w:p>
        </w:tc>
      </w:tr>
      <w:tr w:rsidR="00A80060" w:rsidRPr="00271809" w14:paraId="5D24D79D" w14:textId="77777777" w:rsidTr="00A80060">
        <w:trPr>
          <w:cantSplit/>
          <w:trHeight w:val="597"/>
        </w:trPr>
        <w:tc>
          <w:tcPr>
            <w:tcW w:w="1755" w:type="dxa"/>
            <w:noWrap/>
            <w:tcMar>
              <w:top w:w="0" w:type="dxa"/>
              <w:left w:w="45" w:type="dxa"/>
              <w:bottom w:w="0" w:type="dxa"/>
              <w:right w:w="45" w:type="dxa"/>
            </w:tcMar>
            <w:vAlign w:val="center"/>
          </w:tcPr>
          <w:p w14:paraId="032D2876" w14:textId="77777777" w:rsidR="00A80060" w:rsidRPr="000D5551" w:rsidRDefault="00A80060" w:rsidP="009867D1">
            <w:pPr>
              <w:spacing w:before="0"/>
              <w:rPr>
                <w:i/>
                <w:sz w:val="18"/>
                <w:szCs w:val="18"/>
              </w:rPr>
            </w:pPr>
            <w:r w:rsidRPr="000D5551">
              <w:rPr>
                <w:i/>
                <w:sz w:val="18"/>
                <w:szCs w:val="18"/>
              </w:rPr>
              <w:t>reason</w:t>
            </w:r>
          </w:p>
        </w:tc>
        <w:tc>
          <w:tcPr>
            <w:tcW w:w="990" w:type="dxa"/>
            <w:tcMar>
              <w:top w:w="0" w:type="dxa"/>
              <w:left w:w="45" w:type="dxa"/>
              <w:bottom w:w="0" w:type="dxa"/>
              <w:right w:w="45" w:type="dxa"/>
            </w:tcMar>
            <w:vAlign w:val="center"/>
          </w:tcPr>
          <w:p w14:paraId="7675DDAD" w14:textId="77777777" w:rsidR="00A80060" w:rsidRDefault="00A80060"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2C63980" w14:textId="5B30A8AB" w:rsidR="00A80060" w:rsidRDefault="00A80060" w:rsidP="009867D1">
            <w:pPr>
              <w:spacing w:before="0"/>
              <w:rPr>
                <w:sz w:val="18"/>
                <w:szCs w:val="18"/>
              </w:rPr>
            </w:pPr>
            <w:r>
              <w:rPr>
                <w:sz w:val="18"/>
                <w:szCs w:val="18"/>
              </w:rPr>
              <w:t>The reason is entered by the user while executing the procedure.</w:t>
            </w:r>
            <w:r w:rsidR="000D5551">
              <w:rPr>
                <w:sz w:val="18"/>
                <w:szCs w:val="18"/>
              </w:rPr>
              <w:t xml:space="preserve"> (optional)</w:t>
            </w:r>
          </w:p>
        </w:tc>
        <w:tc>
          <w:tcPr>
            <w:tcW w:w="2610" w:type="dxa"/>
            <w:vAlign w:val="center"/>
          </w:tcPr>
          <w:p w14:paraId="2998B373" w14:textId="77777777" w:rsidR="00A80060" w:rsidRDefault="00A80060" w:rsidP="009867D1">
            <w:pPr>
              <w:spacing w:before="0"/>
              <w:rPr>
                <w:sz w:val="18"/>
                <w:szCs w:val="18"/>
              </w:rPr>
            </w:pPr>
            <w:r>
              <w:rPr>
                <w:sz w:val="18"/>
                <w:szCs w:val="18"/>
              </w:rPr>
              <w:t>Any string</w:t>
            </w:r>
          </w:p>
        </w:tc>
        <w:tc>
          <w:tcPr>
            <w:tcW w:w="830" w:type="dxa"/>
            <w:vAlign w:val="center"/>
          </w:tcPr>
          <w:p w14:paraId="62291559" w14:textId="77777777" w:rsidR="00A80060" w:rsidRDefault="00A80060" w:rsidP="009867D1">
            <w:pPr>
              <w:spacing w:before="0"/>
              <w:jc w:val="center"/>
              <w:rPr>
                <w:sz w:val="18"/>
                <w:szCs w:val="18"/>
              </w:rPr>
            </w:pPr>
            <w:r>
              <w:rPr>
                <w:sz w:val="18"/>
                <w:szCs w:val="18"/>
              </w:rPr>
              <w:t>Any</w:t>
            </w:r>
          </w:p>
        </w:tc>
      </w:tr>
      <w:tr w:rsidR="00A80060" w:rsidRPr="00271809" w14:paraId="310BD92E" w14:textId="77777777" w:rsidTr="00A80060">
        <w:trPr>
          <w:cantSplit/>
          <w:trHeight w:val="597"/>
        </w:trPr>
        <w:tc>
          <w:tcPr>
            <w:tcW w:w="1755" w:type="dxa"/>
            <w:noWrap/>
            <w:tcMar>
              <w:top w:w="0" w:type="dxa"/>
              <w:left w:w="45" w:type="dxa"/>
              <w:bottom w:w="0" w:type="dxa"/>
              <w:right w:w="45" w:type="dxa"/>
            </w:tcMar>
            <w:vAlign w:val="center"/>
          </w:tcPr>
          <w:p w14:paraId="52D498D6" w14:textId="2E9788C3" w:rsidR="00A80060" w:rsidRDefault="00A80060" w:rsidP="009867D1">
            <w:pPr>
              <w:spacing w:before="0"/>
              <w:rPr>
                <w:sz w:val="18"/>
                <w:szCs w:val="18"/>
              </w:rPr>
            </w:pPr>
            <w:r>
              <w:rPr>
                <w:sz w:val="18"/>
                <w:szCs w:val="18"/>
              </w:rPr>
              <w:t>selectedsitting</w:t>
            </w:r>
          </w:p>
        </w:tc>
        <w:tc>
          <w:tcPr>
            <w:tcW w:w="990" w:type="dxa"/>
            <w:tcMar>
              <w:top w:w="0" w:type="dxa"/>
              <w:left w:w="45" w:type="dxa"/>
              <w:bottom w:w="0" w:type="dxa"/>
              <w:right w:w="45" w:type="dxa"/>
            </w:tcMar>
            <w:vAlign w:val="center"/>
          </w:tcPr>
          <w:p w14:paraId="40F8308B" w14:textId="06667806" w:rsidR="00A80060" w:rsidRDefault="00A80060" w:rsidP="009867D1">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0C6B266E" w14:textId="1DAC5595" w:rsidR="00A80060" w:rsidRDefault="009867D1" w:rsidP="009867D1">
            <w:pPr>
              <w:spacing w:before="0"/>
              <w:rPr>
                <w:sz w:val="18"/>
                <w:szCs w:val="18"/>
              </w:rPr>
            </w:pPr>
            <w:r>
              <w:rPr>
                <w:sz w:val="18"/>
                <w:szCs w:val="18"/>
              </w:rPr>
              <w:t>Grace period is extended on a particular sitting.</w:t>
            </w:r>
          </w:p>
        </w:tc>
        <w:tc>
          <w:tcPr>
            <w:tcW w:w="2610" w:type="dxa"/>
            <w:vAlign w:val="center"/>
          </w:tcPr>
          <w:p w14:paraId="05AE0CF3" w14:textId="25CB3DF2" w:rsidR="00A80060" w:rsidRDefault="00A80060" w:rsidP="00B313A6">
            <w:pPr>
              <w:spacing w:before="0"/>
              <w:rPr>
                <w:sz w:val="18"/>
                <w:szCs w:val="18"/>
              </w:rPr>
            </w:pPr>
            <w:r>
              <w:rPr>
                <w:sz w:val="18"/>
                <w:szCs w:val="18"/>
              </w:rPr>
              <w:t xml:space="preserve">Any </w:t>
            </w:r>
            <w:r w:rsidR="00B313A6">
              <w:rPr>
                <w:sz w:val="18"/>
                <w:szCs w:val="18"/>
              </w:rPr>
              <w:t xml:space="preserve">integer </w:t>
            </w:r>
            <w:r>
              <w:rPr>
                <w:sz w:val="18"/>
                <w:szCs w:val="18"/>
              </w:rPr>
              <w:t>from 0-99</w:t>
            </w:r>
            <w:r w:rsidR="00B313A6">
              <w:rPr>
                <w:sz w:val="18"/>
                <w:szCs w:val="18"/>
              </w:rPr>
              <w:t>, inclusive</w:t>
            </w:r>
          </w:p>
        </w:tc>
        <w:tc>
          <w:tcPr>
            <w:tcW w:w="830" w:type="dxa"/>
            <w:vAlign w:val="center"/>
          </w:tcPr>
          <w:p w14:paraId="01338898" w14:textId="06A5C8D4" w:rsidR="00A80060" w:rsidRDefault="00A80060" w:rsidP="009867D1">
            <w:pPr>
              <w:spacing w:before="0"/>
              <w:jc w:val="center"/>
              <w:rPr>
                <w:sz w:val="18"/>
                <w:szCs w:val="18"/>
              </w:rPr>
            </w:pPr>
            <w:r>
              <w:rPr>
                <w:sz w:val="18"/>
                <w:szCs w:val="18"/>
              </w:rPr>
              <w:t>2</w:t>
            </w:r>
          </w:p>
        </w:tc>
      </w:tr>
      <w:tr w:rsidR="00A80060" w:rsidRPr="00271809" w14:paraId="4FEAF373" w14:textId="77777777" w:rsidTr="00A80060">
        <w:trPr>
          <w:cantSplit/>
          <w:trHeight w:val="597"/>
        </w:trPr>
        <w:tc>
          <w:tcPr>
            <w:tcW w:w="1755" w:type="dxa"/>
            <w:noWrap/>
            <w:tcMar>
              <w:top w:w="0" w:type="dxa"/>
              <w:left w:w="45" w:type="dxa"/>
              <w:bottom w:w="0" w:type="dxa"/>
              <w:right w:w="45" w:type="dxa"/>
            </w:tcMar>
            <w:vAlign w:val="center"/>
          </w:tcPr>
          <w:p w14:paraId="4928CF62" w14:textId="3297DA7D" w:rsidR="00A80060" w:rsidRDefault="00A80060" w:rsidP="009867D1">
            <w:pPr>
              <w:spacing w:before="0"/>
              <w:rPr>
                <w:sz w:val="18"/>
                <w:szCs w:val="18"/>
              </w:rPr>
            </w:pPr>
            <w:r>
              <w:rPr>
                <w:sz w:val="18"/>
                <w:szCs w:val="18"/>
              </w:rPr>
              <w:t>doupdate</w:t>
            </w:r>
          </w:p>
        </w:tc>
        <w:tc>
          <w:tcPr>
            <w:tcW w:w="990" w:type="dxa"/>
            <w:tcMar>
              <w:top w:w="0" w:type="dxa"/>
              <w:left w:w="45" w:type="dxa"/>
              <w:bottom w:w="0" w:type="dxa"/>
              <w:right w:w="45" w:type="dxa"/>
            </w:tcMar>
            <w:vAlign w:val="center"/>
          </w:tcPr>
          <w:p w14:paraId="3DA8BF97" w14:textId="0C79D091" w:rsidR="00A80060" w:rsidRDefault="00DF6187" w:rsidP="009867D1">
            <w:pPr>
              <w:spacing w:before="0"/>
              <w:rPr>
                <w:sz w:val="18"/>
                <w:szCs w:val="18"/>
              </w:rPr>
            </w:pPr>
            <w:r>
              <w:rPr>
                <w:sz w:val="18"/>
                <w:szCs w:val="18"/>
              </w:rPr>
              <w:t>Boolean</w:t>
            </w:r>
          </w:p>
        </w:tc>
        <w:tc>
          <w:tcPr>
            <w:tcW w:w="3330" w:type="dxa"/>
            <w:tcMar>
              <w:top w:w="0" w:type="dxa"/>
              <w:left w:w="45" w:type="dxa"/>
              <w:bottom w:w="0" w:type="dxa"/>
              <w:right w:w="45" w:type="dxa"/>
            </w:tcMar>
            <w:vAlign w:val="center"/>
          </w:tcPr>
          <w:p w14:paraId="0DCAC74B" w14:textId="096E5B0E" w:rsidR="00A80060" w:rsidRDefault="00010A6E" w:rsidP="00010A6E">
            <w:pPr>
              <w:spacing w:before="0"/>
              <w:rPr>
                <w:sz w:val="18"/>
                <w:szCs w:val="18"/>
              </w:rPr>
            </w:pPr>
            <w:r>
              <w:rPr>
                <w:sz w:val="18"/>
                <w:szCs w:val="18"/>
              </w:rPr>
              <w:t xml:space="preserve">Procedure is executed only </w:t>
            </w:r>
            <w:r w:rsidR="00A80060">
              <w:rPr>
                <w:sz w:val="18"/>
                <w:szCs w:val="18"/>
              </w:rPr>
              <w:t>If true</w:t>
            </w:r>
            <w:r>
              <w:rPr>
                <w:sz w:val="18"/>
                <w:szCs w:val="18"/>
              </w:rPr>
              <w:t>.</w:t>
            </w:r>
          </w:p>
        </w:tc>
        <w:tc>
          <w:tcPr>
            <w:tcW w:w="2610" w:type="dxa"/>
            <w:vAlign w:val="center"/>
          </w:tcPr>
          <w:p w14:paraId="374C4E01" w14:textId="7D71E4B1" w:rsidR="003E7B9B" w:rsidRDefault="00DF6187" w:rsidP="009867D1">
            <w:pPr>
              <w:spacing w:before="0"/>
              <w:rPr>
                <w:sz w:val="18"/>
                <w:szCs w:val="18"/>
              </w:rPr>
            </w:pPr>
            <w:r>
              <w:rPr>
                <w:sz w:val="18"/>
                <w:szCs w:val="18"/>
              </w:rPr>
              <w:t>T</w:t>
            </w:r>
            <w:r w:rsidR="00E6618F">
              <w:rPr>
                <w:sz w:val="18"/>
                <w:szCs w:val="18"/>
              </w:rPr>
              <w:t>rue</w:t>
            </w:r>
            <w:r>
              <w:rPr>
                <w:sz w:val="18"/>
                <w:szCs w:val="18"/>
              </w:rPr>
              <w:t xml:space="preserve"> or</w:t>
            </w:r>
            <w:r w:rsidR="00B313A6">
              <w:rPr>
                <w:sz w:val="18"/>
                <w:szCs w:val="18"/>
              </w:rPr>
              <w:t xml:space="preserve"> 1</w:t>
            </w:r>
          </w:p>
        </w:tc>
        <w:tc>
          <w:tcPr>
            <w:tcW w:w="830" w:type="dxa"/>
            <w:vAlign w:val="center"/>
          </w:tcPr>
          <w:p w14:paraId="05595A54" w14:textId="0661F5B7" w:rsidR="00A80060" w:rsidRDefault="00DF6187" w:rsidP="009867D1">
            <w:pPr>
              <w:spacing w:before="0"/>
              <w:jc w:val="center"/>
              <w:rPr>
                <w:sz w:val="18"/>
                <w:szCs w:val="18"/>
              </w:rPr>
            </w:pPr>
            <w:r>
              <w:rPr>
                <w:sz w:val="18"/>
                <w:szCs w:val="18"/>
              </w:rPr>
              <w:t>4</w:t>
            </w:r>
          </w:p>
        </w:tc>
      </w:tr>
    </w:tbl>
    <w:p w14:paraId="69708B88" w14:textId="77777777" w:rsidR="00A80060" w:rsidRDefault="00A80060" w:rsidP="00A80060">
      <w:pPr>
        <w:pStyle w:val="Heading2"/>
      </w:pPr>
      <w:bookmarkStart w:id="70" w:name="_Toc450241370"/>
      <w:r>
        <w:t>Request Header</w:t>
      </w:r>
      <w:bookmarkEnd w:id="70"/>
    </w:p>
    <w:p w14:paraId="37345898" w14:textId="77777777" w:rsidR="00CA1347" w:rsidRPr="00CA1347" w:rsidRDefault="00CA1347" w:rsidP="00CA1347">
      <w:pPr>
        <w:pStyle w:val="JSON"/>
      </w:pPr>
      <w:r w:rsidRPr="00CA1347">
        <w:t>POST /tdsadmin/rest/extendOppGracePeriod HTTP/1.1</w:t>
      </w:r>
    </w:p>
    <w:p w14:paraId="678CF3E2" w14:textId="77777777" w:rsidR="00CA1347" w:rsidRPr="00CA1347" w:rsidRDefault="00CA1347" w:rsidP="00CA1347">
      <w:pPr>
        <w:pStyle w:val="JSON"/>
      </w:pPr>
      <w:r w:rsidRPr="00CA1347">
        <w:t>Content-Type: application/x-www-form-urlencoded</w:t>
      </w:r>
    </w:p>
    <w:p w14:paraId="25751F50" w14:textId="77777777" w:rsidR="00CA1347" w:rsidRPr="00CA1347" w:rsidRDefault="00CA1347" w:rsidP="00CA1347">
      <w:pPr>
        <w:pStyle w:val="JSON"/>
      </w:pPr>
      <w:r w:rsidRPr="00CA1347">
        <w:t>Accept: application/json</w:t>
      </w:r>
    </w:p>
    <w:p w14:paraId="193EFD5B" w14:textId="77777777" w:rsidR="00CA1347" w:rsidRPr="00CA1347" w:rsidRDefault="00CA1347" w:rsidP="00CA1347">
      <w:pPr>
        <w:pStyle w:val="JSON"/>
      </w:pPr>
      <w:r w:rsidRPr="00CA1347">
        <w:t>Authorization: Bearer c9eaf1fc-f8d7-45fe-b87f-aff2336fd6ae</w:t>
      </w:r>
    </w:p>
    <w:p w14:paraId="6576D7DB" w14:textId="77777777" w:rsidR="00CA1347" w:rsidRPr="00CA1347" w:rsidRDefault="00CA1347" w:rsidP="00CA1347">
      <w:pPr>
        <w:pStyle w:val="Heading2"/>
        <w:rPr>
          <w:rFonts w:ascii="Consolas" w:eastAsiaTheme="minorEastAsia" w:hAnsi="Consolas" w:cs="Times"/>
          <w:b w:val="0"/>
          <w:sz w:val="18"/>
          <w:szCs w:val="20"/>
        </w:rPr>
      </w:pPr>
      <w:bookmarkStart w:id="71" w:name="_GoBack"/>
      <w:bookmarkEnd w:id="71"/>
    </w:p>
    <w:p w14:paraId="4336A2B2" w14:textId="04D3ADC9" w:rsidR="00A80060" w:rsidRDefault="00A80060" w:rsidP="00CA1347">
      <w:pPr>
        <w:pStyle w:val="Heading2"/>
      </w:pPr>
      <w:bookmarkStart w:id="72" w:name="_Toc450241371"/>
      <w:r>
        <w:t>Request Body</w:t>
      </w:r>
      <w:bookmarkEnd w:id="72"/>
    </w:p>
    <w:p w14:paraId="220C6B4B" w14:textId="77777777" w:rsidR="00A80060" w:rsidRPr="007F0951" w:rsidRDefault="00A80060" w:rsidP="00B308AC">
      <w:pPr>
        <w:pStyle w:val="JSON"/>
      </w:pPr>
      <w:r w:rsidRPr="007F0951">
        <w:t>{</w:t>
      </w:r>
    </w:p>
    <w:p w14:paraId="77864B03" w14:textId="669F4692" w:rsidR="00B308AC" w:rsidRPr="00D2657D" w:rsidRDefault="00CA1347" w:rsidP="00D2657D">
      <w:pPr>
        <w:pStyle w:val="JSON"/>
        <w:ind w:left="720"/>
      </w:pPr>
      <w:r w:rsidRPr="00D2657D">
        <w:t>oppkey=05ab5a2e-53f7-48aa-9181-0e3b49475829</w:t>
      </w:r>
    </w:p>
    <w:p w14:paraId="53B13D14" w14:textId="18AD9394" w:rsidR="00B308AC" w:rsidRPr="00D2657D" w:rsidRDefault="00A93B5D" w:rsidP="00F1200C">
      <w:pPr>
        <w:pStyle w:val="JSON"/>
        <w:ind w:left="720"/>
      </w:pPr>
      <w:r>
        <w:t>requester</w:t>
      </w:r>
      <w:r w:rsidR="00CA1347" w:rsidRPr="00D2657D">
        <w:t>=</w:t>
      </w:r>
      <w:r w:rsidR="00F1200C">
        <w:t>user%40example.com</w:t>
      </w:r>
    </w:p>
    <w:p w14:paraId="2B74CBC1" w14:textId="5AB1D4E3" w:rsidR="00B308AC" w:rsidRPr="00D2657D" w:rsidRDefault="00CA1347" w:rsidP="00D2657D">
      <w:pPr>
        <w:pStyle w:val="JSON"/>
        <w:ind w:left="720"/>
      </w:pPr>
      <w:r w:rsidRPr="00D2657D">
        <w:t>reason=</w:t>
      </w:r>
      <w:r w:rsidR="006D11D1">
        <w:t>example+reason</w:t>
      </w:r>
    </w:p>
    <w:p w14:paraId="7E95B2C1" w14:textId="77777777" w:rsidR="00B308AC" w:rsidRPr="00D2657D" w:rsidRDefault="00CA1347" w:rsidP="00D2657D">
      <w:pPr>
        <w:pStyle w:val="JSON"/>
        <w:ind w:left="720"/>
      </w:pPr>
      <w:r w:rsidRPr="00D2657D">
        <w:lastRenderedPageBreak/>
        <w:t>selectedsitting=3</w:t>
      </w:r>
    </w:p>
    <w:p w14:paraId="1D100352" w14:textId="4C674C04" w:rsidR="00A80060" w:rsidRPr="00D2657D" w:rsidRDefault="0023390E" w:rsidP="00D2657D">
      <w:pPr>
        <w:pStyle w:val="JSON"/>
        <w:ind w:left="720"/>
      </w:pPr>
      <w:r>
        <w:t>doupdate=true</w:t>
      </w:r>
      <w:r w:rsidR="00CA1347" w:rsidRPr="00D2657D">
        <w:t xml:space="preserve"> </w:t>
      </w:r>
    </w:p>
    <w:p w14:paraId="0A5C2427" w14:textId="77777777" w:rsidR="00A80060" w:rsidRPr="007F0951" w:rsidRDefault="00A80060" w:rsidP="00B308AC">
      <w:pPr>
        <w:pStyle w:val="JSON"/>
      </w:pPr>
      <w:r>
        <w:t>}</w:t>
      </w:r>
    </w:p>
    <w:p w14:paraId="0BE3AAF6" w14:textId="77777777" w:rsidR="00A80060" w:rsidRDefault="00A80060" w:rsidP="00A80060">
      <w:pPr>
        <w:pStyle w:val="Heading2"/>
      </w:pPr>
      <w:bookmarkStart w:id="73" w:name="_Toc450241372"/>
      <w:r>
        <w:t>Response</w:t>
      </w:r>
      <w:bookmarkEnd w:id="73"/>
    </w:p>
    <w:p w14:paraId="38225B16" w14:textId="77777777" w:rsidR="00A80060" w:rsidRPr="00BD5FBB" w:rsidRDefault="00A80060" w:rsidP="00A80060">
      <w:r w:rsidRPr="00EC67B5">
        <w:t xml:space="preserve">If successful, this method returns </w:t>
      </w:r>
      <w:r>
        <w:t>a JSON object with information like status, reason, context, appkey as seen below:</w:t>
      </w:r>
    </w:p>
    <w:p w14:paraId="6E05C45F" w14:textId="77777777" w:rsidR="00B308AC" w:rsidRPr="00D2657D" w:rsidRDefault="00B308AC" w:rsidP="00D2657D">
      <w:pPr>
        <w:pStyle w:val="JSON"/>
      </w:pPr>
      <w:r w:rsidRPr="00D2657D">
        <w:t>{</w:t>
      </w:r>
    </w:p>
    <w:p w14:paraId="6E4B6D91" w14:textId="6B0D4B27" w:rsidR="00B308AC" w:rsidRPr="00D2657D" w:rsidRDefault="00B308AC" w:rsidP="00D2657D">
      <w:pPr>
        <w:pStyle w:val="JSON"/>
      </w:pPr>
      <w:r w:rsidRPr="00D2657D">
        <w:t xml:space="preserve">  "status": "</w:t>
      </w:r>
      <w:r w:rsidR="00D2657D" w:rsidRPr="00D2657D">
        <w:t>success</w:t>
      </w:r>
      <w:r w:rsidRPr="00D2657D">
        <w:t>",</w:t>
      </w:r>
    </w:p>
    <w:p w14:paraId="5EB733A8" w14:textId="0DEF7EFD" w:rsidR="00B308AC" w:rsidRPr="00D2657D" w:rsidRDefault="00B308AC" w:rsidP="00D2657D">
      <w:pPr>
        <w:pStyle w:val="JSON"/>
      </w:pPr>
      <w:r w:rsidRPr="00D2657D">
        <w:t xml:space="preserve">  "reason": </w:t>
      </w:r>
      <w:r w:rsidR="00D2657D" w:rsidRPr="00D2657D">
        <w:t>null</w:t>
      </w:r>
      <w:r w:rsidRPr="00D2657D">
        <w:t>,</w:t>
      </w:r>
    </w:p>
    <w:p w14:paraId="3545A819" w14:textId="77777777" w:rsidR="00B308AC" w:rsidRPr="00D2657D" w:rsidRDefault="00B308AC" w:rsidP="00D2657D">
      <w:pPr>
        <w:pStyle w:val="JSON"/>
      </w:pPr>
      <w:r w:rsidRPr="00D2657D">
        <w:t xml:space="preserve">  "context": null,</w:t>
      </w:r>
    </w:p>
    <w:p w14:paraId="4C4E886B" w14:textId="441E9027" w:rsidR="00B308AC" w:rsidRPr="00D2657D" w:rsidRDefault="00B308AC" w:rsidP="00D2657D">
      <w:pPr>
        <w:pStyle w:val="JSON"/>
      </w:pPr>
      <w:r w:rsidRPr="00D2657D">
        <w:t xml:space="preserve">  "appKey": </w:t>
      </w:r>
      <w:r w:rsidR="00D2657D" w:rsidRPr="00D2657D">
        <w:t>null</w:t>
      </w:r>
    </w:p>
    <w:p w14:paraId="7BF3AD30" w14:textId="77777777" w:rsidR="00B308AC" w:rsidRPr="00D2657D" w:rsidRDefault="00B308AC" w:rsidP="00D2657D">
      <w:pPr>
        <w:pStyle w:val="JSON"/>
      </w:pPr>
      <w:r w:rsidRPr="00D2657D">
        <w:t>}</w:t>
      </w:r>
    </w:p>
    <w:p w14:paraId="510DEEAA" w14:textId="4E4801A6" w:rsidR="00A80060" w:rsidRDefault="00A80060" w:rsidP="00B308AC">
      <w:pPr>
        <w:pStyle w:val="Heading2"/>
      </w:pPr>
      <w:bookmarkStart w:id="74" w:name="_Toc450241373"/>
      <w:r>
        <w:t>Examples</w:t>
      </w:r>
      <w:bookmarkEnd w:id="74"/>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A80060" w:rsidRPr="00EC67B5" w14:paraId="67AA8C1B" w14:textId="77777777" w:rsidTr="009867D1">
        <w:trPr>
          <w:trHeight w:val="462"/>
          <w:tblHeader/>
        </w:trPr>
        <w:tc>
          <w:tcPr>
            <w:tcW w:w="8478" w:type="dxa"/>
            <w:shd w:val="clear" w:color="auto" w:fill="3CA228"/>
            <w:vAlign w:val="center"/>
          </w:tcPr>
          <w:p w14:paraId="1E89DC08" w14:textId="77777777" w:rsidR="00A80060" w:rsidRPr="00EC67B5" w:rsidRDefault="00A80060"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29CAE471" w14:textId="77777777" w:rsidR="00A80060" w:rsidRPr="00EC67B5" w:rsidRDefault="00A80060" w:rsidP="009867D1">
            <w:pPr>
              <w:spacing w:before="0"/>
              <w:jc w:val="center"/>
              <w:rPr>
                <w:b/>
                <w:color w:val="FFFFFF" w:themeColor="background1"/>
                <w:sz w:val="18"/>
                <w:szCs w:val="18"/>
              </w:rPr>
            </w:pPr>
            <w:r w:rsidRPr="00EC67B5">
              <w:rPr>
                <w:b/>
                <w:color w:val="FFFFFF" w:themeColor="background1"/>
                <w:sz w:val="18"/>
                <w:szCs w:val="18"/>
              </w:rPr>
              <w:t>Response Code</w:t>
            </w:r>
          </w:p>
        </w:tc>
      </w:tr>
      <w:tr w:rsidR="00A80060" w14:paraId="443A3EA2" w14:textId="77777777" w:rsidTr="009867D1">
        <w:trPr>
          <w:trHeight w:val="426"/>
        </w:trPr>
        <w:tc>
          <w:tcPr>
            <w:tcW w:w="8478" w:type="dxa"/>
            <w:vAlign w:val="center"/>
          </w:tcPr>
          <w:p w14:paraId="673B57F9" w14:textId="77777777" w:rsidR="00A80060" w:rsidRDefault="00A80060" w:rsidP="00A80060">
            <w:pPr>
              <w:spacing w:before="0"/>
              <w:rPr>
                <w:sz w:val="18"/>
                <w:szCs w:val="18"/>
              </w:rPr>
            </w:pPr>
            <w:r>
              <w:rPr>
                <w:b/>
                <w:sz w:val="18"/>
                <w:szCs w:val="18"/>
              </w:rPr>
              <w:t xml:space="preserve">POST </w:t>
            </w:r>
            <w:r w:rsidRPr="00BD69C0">
              <w:rPr>
                <w:b/>
                <w:sz w:val="18"/>
                <w:szCs w:val="18"/>
              </w:rPr>
              <w:t>/</w:t>
            </w:r>
            <w:r w:rsidRPr="00A80060">
              <w:rPr>
                <w:sz w:val="18"/>
                <w:szCs w:val="18"/>
              </w:rPr>
              <w:t>extendOppGracePeriod</w:t>
            </w:r>
            <w:r>
              <w:rPr>
                <w:sz w:val="18"/>
                <w:szCs w:val="18"/>
              </w:rPr>
              <w:t xml:space="preserve"> (with correct body contents)</w:t>
            </w:r>
          </w:p>
          <w:p w14:paraId="14CDC579" w14:textId="6AAACE49" w:rsidR="004369B3" w:rsidRDefault="004369B3" w:rsidP="00A80060">
            <w:pPr>
              <w:spacing w:before="0"/>
              <w:rPr>
                <w:sz w:val="18"/>
                <w:szCs w:val="18"/>
              </w:rPr>
            </w:pPr>
            <w:r>
              <w:rPr>
                <w:sz w:val="18"/>
                <w:szCs w:val="18"/>
              </w:rPr>
              <w:t>If oppkey is not found in database, status will equal ‘failed’</w:t>
            </w:r>
          </w:p>
        </w:tc>
        <w:tc>
          <w:tcPr>
            <w:tcW w:w="1098" w:type="dxa"/>
            <w:vAlign w:val="center"/>
          </w:tcPr>
          <w:p w14:paraId="351D6862" w14:textId="77777777" w:rsidR="00A80060" w:rsidRDefault="00A80060" w:rsidP="009867D1">
            <w:pPr>
              <w:spacing w:before="0"/>
              <w:jc w:val="center"/>
              <w:rPr>
                <w:sz w:val="18"/>
                <w:szCs w:val="18"/>
              </w:rPr>
            </w:pPr>
            <w:r>
              <w:rPr>
                <w:sz w:val="18"/>
                <w:szCs w:val="18"/>
              </w:rPr>
              <w:t>200</w:t>
            </w:r>
          </w:p>
        </w:tc>
      </w:tr>
      <w:tr w:rsidR="00A80060" w14:paraId="6B4177E9" w14:textId="77777777" w:rsidTr="009867D1">
        <w:trPr>
          <w:trHeight w:val="390"/>
        </w:trPr>
        <w:tc>
          <w:tcPr>
            <w:tcW w:w="8478" w:type="dxa"/>
            <w:vAlign w:val="center"/>
          </w:tcPr>
          <w:p w14:paraId="58D6E86E" w14:textId="4431CB3E" w:rsidR="00A80060" w:rsidRDefault="00A80060" w:rsidP="00A80060">
            <w:pPr>
              <w:spacing w:before="0"/>
              <w:rPr>
                <w:sz w:val="18"/>
                <w:szCs w:val="18"/>
              </w:rPr>
            </w:pPr>
            <w:r>
              <w:rPr>
                <w:b/>
                <w:sz w:val="18"/>
                <w:szCs w:val="18"/>
              </w:rPr>
              <w:t>POST /</w:t>
            </w:r>
            <w:r w:rsidRPr="00A80060">
              <w:rPr>
                <w:sz w:val="18"/>
                <w:szCs w:val="18"/>
              </w:rPr>
              <w:t xml:space="preserve">extendOppGracePeriod </w:t>
            </w:r>
            <w:r>
              <w:rPr>
                <w:sz w:val="18"/>
                <w:szCs w:val="18"/>
              </w:rPr>
              <w:t>(with incorrect body contents)</w:t>
            </w:r>
          </w:p>
          <w:p w14:paraId="2F264EE6" w14:textId="77777777" w:rsidR="00365C67" w:rsidRDefault="00365C67" w:rsidP="00365C67">
            <w:pPr>
              <w:spacing w:before="0"/>
              <w:rPr>
                <w:sz w:val="18"/>
                <w:szCs w:val="18"/>
              </w:rPr>
            </w:pPr>
            <w:r>
              <w:rPr>
                <w:sz w:val="18"/>
                <w:szCs w:val="18"/>
              </w:rPr>
              <w:t>If any required parameter is empty or missing, a 400 error will result.</w:t>
            </w:r>
          </w:p>
          <w:p w14:paraId="6BAD9B41"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0981AE30" w14:textId="2A8E89E4" w:rsidR="000D5551" w:rsidRPr="00EC67B5" w:rsidRDefault="00365C67" w:rsidP="000D5551">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4F04190A" w14:textId="77777777" w:rsidR="00A80060" w:rsidRPr="00EC67B5" w:rsidRDefault="00A80060" w:rsidP="009867D1">
            <w:pPr>
              <w:spacing w:before="0"/>
              <w:jc w:val="center"/>
              <w:rPr>
                <w:sz w:val="18"/>
                <w:szCs w:val="18"/>
              </w:rPr>
            </w:pPr>
            <w:r>
              <w:rPr>
                <w:sz w:val="18"/>
                <w:szCs w:val="18"/>
              </w:rPr>
              <w:t>400</w:t>
            </w:r>
          </w:p>
        </w:tc>
      </w:tr>
    </w:tbl>
    <w:p w14:paraId="49A21955" w14:textId="77777777" w:rsidR="00A80060" w:rsidRPr="00664558" w:rsidRDefault="00A80060" w:rsidP="00A80060"/>
    <w:p w14:paraId="6AB2BD19" w14:textId="77777777" w:rsidR="00A80060" w:rsidRPr="00664558" w:rsidRDefault="00A80060" w:rsidP="00A80060"/>
    <w:p w14:paraId="35E914E9" w14:textId="77777777" w:rsidR="00A80060" w:rsidRDefault="00A80060" w:rsidP="0068350C"/>
    <w:p w14:paraId="77B56804" w14:textId="77777777" w:rsidR="009867D1" w:rsidRDefault="009867D1" w:rsidP="0068350C"/>
    <w:p w14:paraId="0564616F" w14:textId="77777777" w:rsidR="009867D1" w:rsidRDefault="009867D1" w:rsidP="0068350C"/>
    <w:p w14:paraId="0743041D" w14:textId="79C49DDC" w:rsidR="009867D1" w:rsidRDefault="009867D1" w:rsidP="009867D1">
      <w:pPr>
        <w:pStyle w:val="Heading1"/>
      </w:pPr>
      <w:bookmarkStart w:id="75" w:name="_Toc450241374"/>
      <w:r>
        <w:lastRenderedPageBreak/>
        <w:t>/</w:t>
      </w:r>
      <w:r w:rsidRPr="009867D1">
        <w:t>alterOpportunityExpiration</w:t>
      </w:r>
      <w:r w:rsidRPr="00F93637">
        <w:t xml:space="preserve"> </w:t>
      </w:r>
      <w:r>
        <w:t>(POST)</w:t>
      </w:r>
      <w:bookmarkEnd w:id="75"/>
    </w:p>
    <w:p w14:paraId="3101736D" w14:textId="77777777" w:rsidR="009867D1" w:rsidRDefault="009867D1" w:rsidP="009867D1">
      <w:pPr>
        <w:pStyle w:val="Heading2"/>
      </w:pPr>
      <w:bookmarkStart w:id="76" w:name="_Toc450241375"/>
      <w:r>
        <w:t>Overview</w:t>
      </w:r>
      <w:bookmarkEnd w:id="76"/>
    </w:p>
    <w:p w14:paraId="1FB5DA7E" w14:textId="30BACDC9" w:rsidR="009867D1" w:rsidRPr="00583ACA" w:rsidRDefault="009867D1" w:rsidP="009867D1">
      <w:r w:rsidRPr="0068350C">
        <w:t xml:space="preserve">Post </w:t>
      </w:r>
      <w:r>
        <w:t>the</w:t>
      </w:r>
      <w:r w:rsidRPr="0068350C">
        <w:t xml:space="preserve"> </w:t>
      </w:r>
      <w:r>
        <w:t>opportunity information in the request body</w:t>
      </w:r>
      <w:r w:rsidRPr="0068350C">
        <w:t xml:space="preserve">. </w:t>
      </w:r>
      <w:r>
        <w:t>For test opportunities that have already expired, Extend Expiration allows the student to resume the test and be able to go back and change previous responses.</w:t>
      </w:r>
      <w:r>
        <w:rPr>
          <w:rFonts w:ascii="Calibri" w:eastAsia="Times New Roman" w:hAnsi="Calibri"/>
          <w:color w:val="000000"/>
        </w:rPr>
        <w:t xml:space="preserve"> </w:t>
      </w:r>
      <w:r>
        <w:t xml:space="preserve">The call returns a ProcedureResult object in </w:t>
      </w:r>
      <w:r w:rsidR="00DD272D">
        <w:t>JSON</w:t>
      </w:r>
      <w:r>
        <w:t xml:space="preserve"> format.</w:t>
      </w:r>
    </w:p>
    <w:p w14:paraId="1E8BC89A" w14:textId="6896F12D" w:rsidR="009867D1" w:rsidRDefault="00D2657D" w:rsidP="009867D1">
      <w:pPr>
        <w:pStyle w:val="Heading2"/>
      </w:pPr>
      <w:bookmarkStart w:id="77" w:name="_Toc450241376"/>
      <w:r>
        <w:t>HTTP Request [Private</w:t>
      </w:r>
      <w:r w:rsidR="009867D1">
        <w:t xml:space="preserve"> API]</w:t>
      </w:r>
      <w:bookmarkEnd w:id="77"/>
    </w:p>
    <w:p w14:paraId="739B7197" w14:textId="67FDF21F" w:rsidR="009867D1" w:rsidRPr="002A7B4D" w:rsidRDefault="009867D1" w:rsidP="00D2657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9867D1">
        <w:rPr>
          <w:sz w:val="18"/>
          <w:szCs w:val="18"/>
        </w:rPr>
        <w:t>alterOpportunityExpiration</w:t>
      </w:r>
    </w:p>
    <w:p w14:paraId="2D61B028" w14:textId="77777777" w:rsidR="009867D1" w:rsidRDefault="009867D1" w:rsidP="009867D1">
      <w:pPr>
        <w:pStyle w:val="Heading2"/>
      </w:pPr>
      <w:bookmarkStart w:id="78" w:name="_Toc450241377"/>
      <w:r>
        <w:t>Path Parameters</w:t>
      </w:r>
      <w:bookmarkEnd w:id="78"/>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9867D1" w:rsidRPr="00271809" w14:paraId="183F7EF2"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17AFC394" w14:textId="77777777" w:rsidR="009867D1" w:rsidRPr="00271809" w:rsidRDefault="009867D1"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CEEBE76" w14:textId="77777777" w:rsidR="009867D1" w:rsidRPr="00271809" w:rsidRDefault="009867D1"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E0D8975" w14:textId="77777777" w:rsidR="009867D1" w:rsidRPr="00271809" w:rsidRDefault="009867D1"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85F507A" w14:textId="77777777" w:rsidR="009867D1" w:rsidRPr="00271809" w:rsidRDefault="009867D1" w:rsidP="009867D1">
            <w:pPr>
              <w:pStyle w:val="TableHeading1"/>
              <w:spacing w:after="0"/>
              <w:jc w:val="left"/>
              <w:rPr>
                <w:sz w:val="18"/>
                <w:szCs w:val="18"/>
              </w:rPr>
            </w:pPr>
            <w:r>
              <w:rPr>
                <w:sz w:val="18"/>
                <w:szCs w:val="18"/>
              </w:rPr>
              <w:t>Acceptable Values</w:t>
            </w:r>
          </w:p>
        </w:tc>
        <w:tc>
          <w:tcPr>
            <w:tcW w:w="810" w:type="dxa"/>
            <w:shd w:val="clear" w:color="auto" w:fill="3CA228"/>
            <w:vAlign w:val="center"/>
          </w:tcPr>
          <w:p w14:paraId="2B9F45A4" w14:textId="77777777" w:rsidR="009867D1" w:rsidRPr="00271809" w:rsidRDefault="009867D1" w:rsidP="009867D1">
            <w:pPr>
              <w:pStyle w:val="TableHeading1"/>
              <w:spacing w:after="0"/>
              <w:jc w:val="left"/>
              <w:rPr>
                <w:sz w:val="18"/>
                <w:szCs w:val="18"/>
              </w:rPr>
            </w:pPr>
            <w:r>
              <w:rPr>
                <w:sz w:val="18"/>
                <w:szCs w:val="18"/>
              </w:rPr>
              <w:t>Length</w:t>
            </w:r>
          </w:p>
        </w:tc>
      </w:tr>
      <w:tr w:rsidR="009867D1" w:rsidRPr="00271809" w14:paraId="6FE591C6" w14:textId="77777777" w:rsidTr="009867D1">
        <w:trPr>
          <w:cantSplit/>
          <w:trHeight w:val="426"/>
        </w:trPr>
        <w:tc>
          <w:tcPr>
            <w:tcW w:w="1755" w:type="dxa"/>
            <w:noWrap/>
            <w:tcMar>
              <w:top w:w="0" w:type="dxa"/>
              <w:left w:w="45" w:type="dxa"/>
              <w:bottom w:w="0" w:type="dxa"/>
              <w:right w:w="45" w:type="dxa"/>
            </w:tcMar>
            <w:vAlign w:val="center"/>
          </w:tcPr>
          <w:p w14:paraId="56F5BFA3" w14:textId="77777777" w:rsidR="009867D1" w:rsidRPr="00271809" w:rsidRDefault="009867D1" w:rsidP="009867D1">
            <w:pPr>
              <w:spacing w:before="0"/>
              <w:rPr>
                <w:sz w:val="18"/>
                <w:szCs w:val="18"/>
              </w:rPr>
            </w:pPr>
            <w:r>
              <w:rPr>
                <w:sz w:val="18"/>
                <w:szCs w:val="18"/>
              </w:rPr>
              <w:t>n/a</w:t>
            </w:r>
          </w:p>
        </w:tc>
        <w:tc>
          <w:tcPr>
            <w:tcW w:w="990" w:type="dxa"/>
            <w:tcMar>
              <w:top w:w="0" w:type="dxa"/>
              <w:left w:w="45" w:type="dxa"/>
              <w:bottom w:w="0" w:type="dxa"/>
              <w:right w:w="45" w:type="dxa"/>
            </w:tcMar>
            <w:vAlign w:val="center"/>
          </w:tcPr>
          <w:p w14:paraId="2CC5B31F" w14:textId="77777777" w:rsidR="009867D1" w:rsidRPr="00271809" w:rsidRDefault="009867D1" w:rsidP="009867D1">
            <w:pPr>
              <w:spacing w:before="0"/>
              <w:rPr>
                <w:sz w:val="18"/>
                <w:szCs w:val="18"/>
              </w:rPr>
            </w:pPr>
          </w:p>
        </w:tc>
        <w:tc>
          <w:tcPr>
            <w:tcW w:w="3330" w:type="dxa"/>
            <w:tcMar>
              <w:top w:w="0" w:type="dxa"/>
              <w:left w:w="45" w:type="dxa"/>
              <w:bottom w:w="0" w:type="dxa"/>
              <w:right w:w="45" w:type="dxa"/>
            </w:tcMar>
            <w:vAlign w:val="center"/>
          </w:tcPr>
          <w:p w14:paraId="37757D1C" w14:textId="77777777" w:rsidR="009867D1" w:rsidRPr="00271809" w:rsidRDefault="009867D1" w:rsidP="009867D1">
            <w:pPr>
              <w:spacing w:before="0"/>
              <w:rPr>
                <w:sz w:val="18"/>
                <w:szCs w:val="18"/>
              </w:rPr>
            </w:pPr>
          </w:p>
        </w:tc>
        <w:tc>
          <w:tcPr>
            <w:tcW w:w="2610" w:type="dxa"/>
            <w:vAlign w:val="center"/>
          </w:tcPr>
          <w:p w14:paraId="314D74A3" w14:textId="77777777" w:rsidR="009867D1" w:rsidRPr="00271809" w:rsidRDefault="009867D1" w:rsidP="009867D1">
            <w:pPr>
              <w:spacing w:before="0"/>
              <w:rPr>
                <w:sz w:val="18"/>
                <w:szCs w:val="18"/>
              </w:rPr>
            </w:pPr>
          </w:p>
        </w:tc>
        <w:tc>
          <w:tcPr>
            <w:tcW w:w="810" w:type="dxa"/>
            <w:vAlign w:val="center"/>
          </w:tcPr>
          <w:p w14:paraId="0380666A" w14:textId="77777777" w:rsidR="009867D1" w:rsidRPr="00271809" w:rsidRDefault="009867D1" w:rsidP="009867D1">
            <w:pPr>
              <w:spacing w:before="0"/>
              <w:jc w:val="center"/>
              <w:rPr>
                <w:sz w:val="18"/>
                <w:szCs w:val="18"/>
              </w:rPr>
            </w:pPr>
          </w:p>
        </w:tc>
      </w:tr>
    </w:tbl>
    <w:p w14:paraId="55164BA5" w14:textId="77777777" w:rsidR="009867D1" w:rsidRDefault="009867D1" w:rsidP="009867D1">
      <w:pPr>
        <w:pStyle w:val="Heading2"/>
      </w:pPr>
      <w:bookmarkStart w:id="79" w:name="_Toc450241378"/>
      <w:r>
        <w:t>Request Parameters</w:t>
      </w:r>
      <w:bookmarkEnd w:id="79"/>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9867D1" w:rsidRPr="00271809" w14:paraId="47E683AB" w14:textId="77777777" w:rsidTr="009867D1">
        <w:trPr>
          <w:cantSplit/>
          <w:trHeight w:val="432"/>
          <w:tblHeader/>
        </w:trPr>
        <w:tc>
          <w:tcPr>
            <w:tcW w:w="1755" w:type="dxa"/>
            <w:shd w:val="clear" w:color="auto" w:fill="3CA228"/>
            <w:noWrap/>
            <w:tcMar>
              <w:top w:w="0" w:type="dxa"/>
              <w:left w:w="45" w:type="dxa"/>
              <w:bottom w:w="0" w:type="dxa"/>
              <w:right w:w="45" w:type="dxa"/>
            </w:tcMar>
            <w:vAlign w:val="center"/>
          </w:tcPr>
          <w:p w14:paraId="5360D660" w14:textId="77777777" w:rsidR="009867D1" w:rsidRPr="00271809" w:rsidRDefault="009867D1" w:rsidP="009867D1">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450D0E1F" w14:textId="77777777" w:rsidR="009867D1" w:rsidRPr="00271809" w:rsidRDefault="009867D1" w:rsidP="009867D1">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20E38EA9" w14:textId="77777777" w:rsidR="009867D1" w:rsidRPr="00271809" w:rsidRDefault="009867D1" w:rsidP="009867D1">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54E4A33D" w14:textId="77777777" w:rsidR="009867D1" w:rsidRPr="00271809" w:rsidRDefault="009867D1" w:rsidP="009867D1">
            <w:pPr>
              <w:pStyle w:val="TableHeading1"/>
              <w:spacing w:after="0"/>
              <w:jc w:val="left"/>
              <w:rPr>
                <w:sz w:val="18"/>
                <w:szCs w:val="18"/>
              </w:rPr>
            </w:pPr>
            <w:r>
              <w:rPr>
                <w:sz w:val="18"/>
                <w:szCs w:val="18"/>
              </w:rPr>
              <w:t>Acceptable Values</w:t>
            </w:r>
          </w:p>
        </w:tc>
        <w:tc>
          <w:tcPr>
            <w:tcW w:w="830" w:type="dxa"/>
            <w:shd w:val="clear" w:color="auto" w:fill="3CA228"/>
            <w:vAlign w:val="center"/>
          </w:tcPr>
          <w:p w14:paraId="62573DB0" w14:textId="77777777" w:rsidR="009867D1" w:rsidRPr="00271809" w:rsidRDefault="009867D1" w:rsidP="009867D1">
            <w:pPr>
              <w:pStyle w:val="TableHeading1"/>
              <w:spacing w:after="0"/>
              <w:jc w:val="left"/>
              <w:rPr>
                <w:sz w:val="18"/>
                <w:szCs w:val="18"/>
              </w:rPr>
            </w:pPr>
            <w:r>
              <w:rPr>
                <w:sz w:val="18"/>
                <w:szCs w:val="18"/>
              </w:rPr>
              <w:t>Length</w:t>
            </w:r>
          </w:p>
        </w:tc>
      </w:tr>
      <w:tr w:rsidR="00A40A5A" w:rsidRPr="00271809" w14:paraId="17214ABA" w14:textId="77777777" w:rsidTr="00E6618F">
        <w:trPr>
          <w:cantSplit/>
          <w:trHeight w:val="597"/>
        </w:trPr>
        <w:tc>
          <w:tcPr>
            <w:tcW w:w="1755" w:type="dxa"/>
            <w:noWrap/>
            <w:tcMar>
              <w:top w:w="0" w:type="dxa"/>
              <w:left w:w="45" w:type="dxa"/>
              <w:bottom w:w="0" w:type="dxa"/>
              <w:right w:w="45" w:type="dxa"/>
            </w:tcMar>
            <w:vAlign w:val="center"/>
          </w:tcPr>
          <w:p w14:paraId="4DFFE235" w14:textId="77777777" w:rsidR="00A40A5A" w:rsidRPr="00271809" w:rsidRDefault="00A40A5A" w:rsidP="00E6618F">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6C95EC0F" w14:textId="77777777" w:rsidR="00A40A5A" w:rsidRPr="00271809" w:rsidRDefault="00A40A5A" w:rsidP="00E6618F">
            <w:pPr>
              <w:spacing w:before="0"/>
              <w:rPr>
                <w:sz w:val="18"/>
                <w:szCs w:val="18"/>
              </w:rPr>
            </w:pPr>
            <w:r>
              <w:rPr>
                <w:sz w:val="18"/>
                <w:szCs w:val="18"/>
              </w:rPr>
              <w:t>UUID</w:t>
            </w:r>
          </w:p>
        </w:tc>
        <w:tc>
          <w:tcPr>
            <w:tcW w:w="3330" w:type="dxa"/>
            <w:tcMar>
              <w:top w:w="0" w:type="dxa"/>
              <w:left w:w="45" w:type="dxa"/>
              <w:bottom w:w="0" w:type="dxa"/>
              <w:right w:w="45" w:type="dxa"/>
            </w:tcMar>
            <w:vAlign w:val="center"/>
          </w:tcPr>
          <w:p w14:paraId="4E8DEF5D" w14:textId="77777777" w:rsidR="00A40A5A" w:rsidRPr="00271809" w:rsidRDefault="00A40A5A" w:rsidP="00E6618F">
            <w:pPr>
              <w:spacing w:before="0"/>
              <w:rPr>
                <w:sz w:val="18"/>
                <w:szCs w:val="18"/>
              </w:rPr>
            </w:pPr>
            <w:r>
              <w:rPr>
                <w:sz w:val="18"/>
                <w:szCs w:val="18"/>
              </w:rPr>
              <w:t>This is the opportunity key that uniquely identifies an opportunity in the TDS session DB.</w:t>
            </w:r>
          </w:p>
        </w:tc>
        <w:tc>
          <w:tcPr>
            <w:tcW w:w="2610" w:type="dxa"/>
            <w:vAlign w:val="center"/>
          </w:tcPr>
          <w:p w14:paraId="36249CA0" w14:textId="77777777" w:rsidR="00A40A5A" w:rsidRPr="00271809" w:rsidRDefault="00A40A5A" w:rsidP="00E6618F">
            <w:pPr>
              <w:spacing w:before="0"/>
              <w:rPr>
                <w:sz w:val="18"/>
                <w:szCs w:val="18"/>
              </w:rPr>
            </w:pPr>
            <w:r>
              <w:rPr>
                <w:sz w:val="18"/>
                <w:szCs w:val="18"/>
              </w:rPr>
              <w:t>Java UUID data type. Defined by IETF RFC-4122. 128-bit integer (32 hexadecimal digits, with segments separated by a hyphen).</w:t>
            </w:r>
          </w:p>
        </w:tc>
        <w:tc>
          <w:tcPr>
            <w:tcW w:w="830" w:type="dxa"/>
            <w:vAlign w:val="center"/>
          </w:tcPr>
          <w:p w14:paraId="359977CC" w14:textId="77777777" w:rsidR="00A40A5A" w:rsidRDefault="00A40A5A" w:rsidP="00E6618F">
            <w:pPr>
              <w:spacing w:before="0"/>
              <w:jc w:val="center"/>
              <w:rPr>
                <w:sz w:val="18"/>
                <w:szCs w:val="18"/>
              </w:rPr>
            </w:pPr>
            <w:r>
              <w:rPr>
                <w:sz w:val="18"/>
                <w:szCs w:val="18"/>
              </w:rPr>
              <w:t>Any</w:t>
            </w:r>
          </w:p>
          <w:p w14:paraId="5B95A67F" w14:textId="77777777" w:rsidR="00A40A5A" w:rsidRPr="00271809" w:rsidRDefault="00A40A5A" w:rsidP="00E6618F">
            <w:pPr>
              <w:spacing w:before="0"/>
              <w:rPr>
                <w:sz w:val="18"/>
                <w:szCs w:val="18"/>
              </w:rPr>
            </w:pPr>
          </w:p>
        </w:tc>
      </w:tr>
      <w:tr w:rsidR="009867D1" w:rsidRPr="00271809" w14:paraId="6726DE73" w14:textId="77777777" w:rsidTr="009867D1">
        <w:trPr>
          <w:cantSplit/>
          <w:trHeight w:val="597"/>
        </w:trPr>
        <w:tc>
          <w:tcPr>
            <w:tcW w:w="1755" w:type="dxa"/>
            <w:noWrap/>
            <w:tcMar>
              <w:top w:w="0" w:type="dxa"/>
              <w:left w:w="45" w:type="dxa"/>
              <w:bottom w:w="0" w:type="dxa"/>
              <w:right w:w="45" w:type="dxa"/>
            </w:tcMar>
            <w:vAlign w:val="center"/>
          </w:tcPr>
          <w:p w14:paraId="40C3DCD3" w14:textId="3C4F1842" w:rsidR="009867D1" w:rsidRDefault="00A93B5D" w:rsidP="009867D1">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34FB5C8D" w14:textId="77777777" w:rsidR="009867D1" w:rsidRDefault="009867D1"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2A1A5528" w14:textId="6A571B00" w:rsidR="009867D1" w:rsidRDefault="009867D1" w:rsidP="009867D1">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4F41A165" w14:textId="7028531B" w:rsidR="009867D1" w:rsidRDefault="00952542" w:rsidP="009867D1">
            <w:pPr>
              <w:spacing w:before="0"/>
              <w:rPr>
                <w:sz w:val="18"/>
                <w:szCs w:val="18"/>
              </w:rPr>
            </w:pPr>
            <w:r>
              <w:rPr>
                <w:sz w:val="18"/>
                <w:szCs w:val="18"/>
              </w:rPr>
              <w:t>Any string</w:t>
            </w:r>
          </w:p>
        </w:tc>
        <w:tc>
          <w:tcPr>
            <w:tcW w:w="830" w:type="dxa"/>
            <w:vAlign w:val="center"/>
          </w:tcPr>
          <w:p w14:paraId="23D96C92" w14:textId="77777777" w:rsidR="009867D1" w:rsidRDefault="009867D1" w:rsidP="009867D1">
            <w:pPr>
              <w:spacing w:before="0"/>
              <w:jc w:val="center"/>
              <w:rPr>
                <w:sz w:val="18"/>
                <w:szCs w:val="18"/>
              </w:rPr>
            </w:pPr>
            <w:r>
              <w:rPr>
                <w:sz w:val="18"/>
                <w:szCs w:val="18"/>
              </w:rPr>
              <w:t>Any</w:t>
            </w:r>
          </w:p>
        </w:tc>
      </w:tr>
      <w:tr w:rsidR="009867D1" w:rsidRPr="00271809" w14:paraId="39B041DE" w14:textId="77777777" w:rsidTr="009867D1">
        <w:trPr>
          <w:cantSplit/>
          <w:trHeight w:val="597"/>
        </w:trPr>
        <w:tc>
          <w:tcPr>
            <w:tcW w:w="1755" w:type="dxa"/>
            <w:noWrap/>
            <w:tcMar>
              <w:top w:w="0" w:type="dxa"/>
              <w:left w:w="45" w:type="dxa"/>
              <w:bottom w:w="0" w:type="dxa"/>
              <w:right w:w="45" w:type="dxa"/>
            </w:tcMar>
            <w:vAlign w:val="center"/>
          </w:tcPr>
          <w:p w14:paraId="5930D192" w14:textId="77777777" w:rsidR="009867D1" w:rsidRPr="007B7278" w:rsidRDefault="009867D1" w:rsidP="009867D1">
            <w:pPr>
              <w:spacing w:before="0"/>
              <w:rPr>
                <w:i/>
                <w:sz w:val="18"/>
                <w:szCs w:val="18"/>
              </w:rPr>
            </w:pPr>
            <w:r w:rsidRPr="007B7278">
              <w:rPr>
                <w:i/>
                <w:sz w:val="18"/>
                <w:szCs w:val="18"/>
              </w:rPr>
              <w:t>reason</w:t>
            </w:r>
          </w:p>
        </w:tc>
        <w:tc>
          <w:tcPr>
            <w:tcW w:w="990" w:type="dxa"/>
            <w:tcMar>
              <w:top w:w="0" w:type="dxa"/>
              <w:left w:w="45" w:type="dxa"/>
              <w:bottom w:w="0" w:type="dxa"/>
              <w:right w:w="45" w:type="dxa"/>
            </w:tcMar>
            <w:vAlign w:val="center"/>
          </w:tcPr>
          <w:p w14:paraId="40E4A82E" w14:textId="77777777" w:rsidR="009867D1" w:rsidRDefault="009867D1" w:rsidP="009867D1">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1F14B3E5" w14:textId="20ADF411" w:rsidR="009867D1" w:rsidRDefault="009867D1" w:rsidP="009867D1">
            <w:pPr>
              <w:spacing w:before="0"/>
              <w:rPr>
                <w:sz w:val="18"/>
                <w:szCs w:val="18"/>
              </w:rPr>
            </w:pPr>
            <w:r>
              <w:rPr>
                <w:sz w:val="18"/>
                <w:szCs w:val="18"/>
              </w:rPr>
              <w:t>The reason is entered by the user while executing the procedure.</w:t>
            </w:r>
            <w:r w:rsidR="007B7278">
              <w:rPr>
                <w:sz w:val="18"/>
                <w:szCs w:val="18"/>
              </w:rPr>
              <w:t xml:space="preserve"> (optional)</w:t>
            </w:r>
          </w:p>
        </w:tc>
        <w:tc>
          <w:tcPr>
            <w:tcW w:w="2610" w:type="dxa"/>
            <w:vAlign w:val="center"/>
          </w:tcPr>
          <w:p w14:paraId="78462118" w14:textId="77777777" w:rsidR="009867D1" w:rsidRDefault="009867D1" w:rsidP="009867D1">
            <w:pPr>
              <w:spacing w:before="0"/>
              <w:rPr>
                <w:sz w:val="18"/>
                <w:szCs w:val="18"/>
              </w:rPr>
            </w:pPr>
            <w:r>
              <w:rPr>
                <w:sz w:val="18"/>
                <w:szCs w:val="18"/>
              </w:rPr>
              <w:t>Any string</w:t>
            </w:r>
          </w:p>
        </w:tc>
        <w:tc>
          <w:tcPr>
            <w:tcW w:w="830" w:type="dxa"/>
            <w:vAlign w:val="center"/>
          </w:tcPr>
          <w:p w14:paraId="35708BCF" w14:textId="77777777" w:rsidR="009867D1" w:rsidRDefault="009867D1" w:rsidP="009867D1">
            <w:pPr>
              <w:spacing w:before="0"/>
              <w:jc w:val="center"/>
              <w:rPr>
                <w:sz w:val="18"/>
                <w:szCs w:val="18"/>
              </w:rPr>
            </w:pPr>
            <w:r>
              <w:rPr>
                <w:sz w:val="18"/>
                <w:szCs w:val="18"/>
              </w:rPr>
              <w:t>Any</w:t>
            </w:r>
          </w:p>
        </w:tc>
      </w:tr>
      <w:tr w:rsidR="009867D1" w:rsidRPr="00271809" w14:paraId="272C1D26" w14:textId="77777777" w:rsidTr="009867D1">
        <w:trPr>
          <w:cantSplit/>
          <w:trHeight w:val="597"/>
        </w:trPr>
        <w:tc>
          <w:tcPr>
            <w:tcW w:w="1755" w:type="dxa"/>
            <w:noWrap/>
            <w:tcMar>
              <w:top w:w="0" w:type="dxa"/>
              <w:left w:w="45" w:type="dxa"/>
              <w:bottom w:w="0" w:type="dxa"/>
              <w:right w:w="45" w:type="dxa"/>
            </w:tcMar>
            <w:vAlign w:val="center"/>
          </w:tcPr>
          <w:p w14:paraId="39DBA7EF" w14:textId="3EF01B74" w:rsidR="009867D1" w:rsidRDefault="009867D1" w:rsidP="009867D1">
            <w:pPr>
              <w:spacing w:before="0"/>
              <w:rPr>
                <w:sz w:val="18"/>
                <w:szCs w:val="18"/>
              </w:rPr>
            </w:pPr>
            <w:r>
              <w:rPr>
                <w:sz w:val="18"/>
                <w:szCs w:val="18"/>
              </w:rPr>
              <w:t>dayincrement</w:t>
            </w:r>
          </w:p>
        </w:tc>
        <w:tc>
          <w:tcPr>
            <w:tcW w:w="990" w:type="dxa"/>
            <w:tcMar>
              <w:top w:w="0" w:type="dxa"/>
              <w:left w:w="45" w:type="dxa"/>
              <w:bottom w:w="0" w:type="dxa"/>
              <w:right w:w="45" w:type="dxa"/>
            </w:tcMar>
            <w:vAlign w:val="center"/>
          </w:tcPr>
          <w:p w14:paraId="3AC63DD6" w14:textId="77777777" w:rsidR="009867D1" w:rsidRDefault="009867D1" w:rsidP="009867D1">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623F158E" w14:textId="788F24BD" w:rsidR="009867D1" w:rsidRDefault="009867D1" w:rsidP="009867D1">
            <w:pPr>
              <w:spacing w:before="0"/>
              <w:rPr>
                <w:sz w:val="18"/>
                <w:szCs w:val="18"/>
              </w:rPr>
            </w:pPr>
            <w:r>
              <w:rPr>
                <w:sz w:val="18"/>
                <w:szCs w:val="18"/>
              </w:rPr>
              <w:t xml:space="preserve">Number of days to </w:t>
            </w:r>
            <w:r w:rsidR="00E775B9">
              <w:rPr>
                <w:sz w:val="18"/>
                <w:szCs w:val="18"/>
              </w:rPr>
              <w:t xml:space="preserve">be </w:t>
            </w:r>
            <w:r>
              <w:rPr>
                <w:sz w:val="18"/>
                <w:szCs w:val="18"/>
              </w:rPr>
              <w:t>added to the original expiration date, the new date must be in future.</w:t>
            </w:r>
          </w:p>
        </w:tc>
        <w:tc>
          <w:tcPr>
            <w:tcW w:w="2610" w:type="dxa"/>
            <w:vAlign w:val="center"/>
          </w:tcPr>
          <w:p w14:paraId="292AC81F" w14:textId="6D0DC454" w:rsidR="009867D1" w:rsidRDefault="009867D1" w:rsidP="009867D1">
            <w:pPr>
              <w:spacing w:before="0"/>
              <w:rPr>
                <w:sz w:val="18"/>
                <w:szCs w:val="18"/>
              </w:rPr>
            </w:pPr>
            <w:r>
              <w:rPr>
                <w:sz w:val="18"/>
                <w:szCs w:val="18"/>
              </w:rPr>
              <w:t>The value has to be</w:t>
            </w:r>
            <w:r w:rsidR="007A40F0">
              <w:rPr>
                <w:sz w:val="18"/>
                <w:szCs w:val="18"/>
              </w:rPr>
              <w:t xml:space="preserve"> an integer</w:t>
            </w:r>
            <w:r>
              <w:rPr>
                <w:sz w:val="18"/>
                <w:szCs w:val="18"/>
              </w:rPr>
              <w:t xml:space="preserve"> in range &lt;-365,365&gt;</w:t>
            </w:r>
          </w:p>
        </w:tc>
        <w:tc>
          <w:tcPr>
            <w:tcW w:w="830" w:type="dxa"/>
            <w:vAlign w:val="center"/>
          </w:tcPr>
          <w:p w14:paraId="694C1770" w14:textId="1773A0B1" w:rsidR="009867D1" w:rsidRDefault="009867D1" w:rsidP="009867D1">
            <w:pPr>
              <w:spacing w:before="0"/>
              <w:jc w:val="center"/>
              <w:rPr>
                <w:sz w:val="18"/>
                <w:szCs w:val="18"/>
              </w:rPr>
            </w:pPr>
            <w:r>
              <w:rPr>
                <w:sz w:val="18"/>
                <w:szCs w:val="18"/>
              </w:rPr>
              <w:t>4</w:t>
            </w:r>
          </w:p>
        </w:tc>
      </w:tr>
    </w:tbl>
    <w:p w14:paraId="421FB008" w14:textId="77777777" w:rsidR="009867D1" w:rsidRDefault="009867D1" w:rsidP="009867D1">
      <w:pPr>
        <w:pStyle w:val="Heading2"/>
      </w:pPr>
      <w:bookmarkStart w:id="80" w:name="_Toc450241379"/>
      <w:r>
        <w:t>Request Header</w:t>
      </w:r>
      <w:bookmarkEnd w:id="80"/>
    </w:p>
    <w:p w14:paraId="0F85EF23" w14:textId="77777777" w:rsidR="00D2657D" w:rsidRPr="00D2657D" w:rsidRDefault="00D2657D" w:rsidP="00D2657D">
      <w:pPr>
        <w:pStyle w:val="JSON"/>
      </w:pPr>
      <w:r w:rsidRPr="00D2657D">
        <w:t>POST /tdsadmin/rest/alterOpportunityExpiration HTTP/1.1</w:t>
      </w:r>
    </w:p>
    <w:p w14:paraId="00E68F06" w14:textId="77777777" w:rsidR="00D2657D" w:rsidRPr="00D2657D" w:rsidRDefault="00D2657D" w:rsidP="00D2657D">
      <w:pPr>
        <w:pStyle w:val="JSON"/>
      </w:pPr>
      <w:r w:rsidRPr="00D2657D">
        <w:t>Content-Type: application/x-www-form-urlencoded</w:t>
      </w:r>
    </w:p>
    <w:p w14:paraId="2809889C" w14:textId="77777777" w:rsidR="00D2657D" w:rsidRPr="00D2657D" w:rsidRDefault="00D2657D" w:rsidP="00D2657D">
      <w:pPr>
        <w:pStyle w:val="JSON"/>
      </w:pPr>
      <w:r w:rsidRPr="00D2657D">
        <w:t>Accept: application/json</w:t>
      </w:r>
    </w:p>
    <w:p w14:paraId="0A02CC1C" w14:textId="1A1C2695" w:rsidR="00D2657D" w:rsidRPr="00D2657D" w:rsidRDefault="00D2657D" w:rsidP="00D2657D">
      <w:pPr>
        <w:pStyle w:val="JSON"/>
      </w:pPr>
      <w:r w:rsidRPr="00D2657D">
        <w:t>Authorization: Bearer c9eaf</w:t>
      </w:r>
      <w:r>
        <w:t>1fc-f8d7-45fe-b87f-aff2336fd6ae</w:t>
      </w:r>
    </w:p>
    <w:p w14:paraId="773482E1" w14:textId="4CF800CF" w:rsidR="009867D1" w:rsidRDefault="009867D1" w:rsidP="00D2657D">
      <w:pPr>
        <w:pStyle w:val="Heading2"/>
      </w:pPr>
      <w:bookmarkStart w:id="81" w:name="_Toc450241380"/>
      <w:r>
        <w:t>Request Body</w:t>
      </w:r>
      <w:bookmarkEnd w:id="81"/>
    </w:p>
    <w:p w14:paraId="348DD94A" w14:textId="77777777" w:rsidR="009867D1" w:rsidRPr="00D2657D" w:rsidRDefault="009867D1" w:rsidP="00D2657D">
      <w:pPr>
        <w:pStyle w:val="JSON"/>
      </w:pPr>
      <w:r w:rsidRPr="00D2657D">
        <w:t>{</w:t>
      </w:r>
    </w:p>
    <w:p w14:paraId="20F0F70E" w14:textId="56F7A13A" w:rsidR="00D2657D" w:rsidRPr="00D2657D" w:rsidRDefault="00D2657D" w:rsidP="00D2657D">
      <w:pPr>
        <w:pStyle w:val="JSON"/>
        <w:ind w:left="720"/>
      </w:pPr>
      <w:r w:rsidRPr="00D2657D">
        <w:t>oppkey=05ab5a2e-53f7-48aa-9181-0e3b49475829</w:t>
      </w:r>
    </w:p>
    <w:p w14:paraId="72B568C3" w14:textId="781552B1" w:rsidR="00D2657D" w:rsidRPr="00D2657D" w:rsidRDefault="00A93B5D" w:rsidP="004F4911">
      <w:pPr>
        <w:pStyle w:val="JSON"/>
        <w:ind w:left="720"/>
      </w:pPr>
      <w:r>
        <w:t>requester</w:t>
      </w:r>
      <w:r w:rsidR="00D2657D" w:rsidRPr="00D2657D">
        <w:t>=</w:t>
      </w:r>
      <w:r w:rsidR="004F4911">
        <w:t>user%40example.com</w:t>
      </w:r>
    </w:p>
    <w:p w14:paraId="76C2CB84" w14:textId="1C6FEDEA" w:rsidR="00D2657D" w:rsidRPr="00D2657D" w:rsidRDefault="00D2657D" w:rsidP="00D2657D">
      <w:pPr>
        <w:pStyle w:val="JSON"/>
        <w:ind w:left="720"/>
      </w:pPr>
      <w:r w:rsidRPr="00D2657D">
        <w:t>reason=</w:t>
      </w:r>
      <w:r w:rsidR="006D11D1">
        <w:t>example+reason</w:t>
      </w:r>
    </w:p>
    <w:p w14:paraId="1713FE62" w14:textId="2A0683B6" w:rsidR="009867D1" w:rsidRPr="00D2657D" w:rsidRDefault="00D2657D" w:rsidP="00D2657D">
      <w:pPr>
        <w:pStyle w:val="JSON"/>
        <w:ind w:left="720"/>
      </w:pPr>
      <w:r w:rsidRPr="00D2657D">
        <w:t>dayincrement=300</w:t>
      </w:r>
    </w:p>
    <w:p w14:paraId="7512A374" w14:textId="77777777" w:rsidR="009867D1" w:rsidRPr="00D2657D" w:rsidRDefault="009867D1" w:rsidP="00D2657D">
      <w:pPr>
        <w:pStyle w:val="JSON"/>
      </w:pPr>
      <w:r w:rsidRPr="00D2657D">
        <w:t>}</w:t>
      </w:r>
    </w:p>
    <w:p w14:paraId="67159FA3" w14:textId="77777777" w:rsidR="009867D1" w:rsidRDefault="009867D1" w:rsidP="009867D1">
      <w:pPr>
        <w:pStyle w:val="Heading2"/>
      </w:pPr>
      <w:bookmarkStart w:id="82" w:name="_Toc450241381"/>
      <w:r>
        <w:lastRenderedPageBreak/>
        <w:t>Response</w:t>
      </w:r>
      <w:bookmarkEnd w:id="82"/>
    </w:p>
    <w:p w14:paraId="439A0BDA" w14:textId="26FF66FC" w:rsidR="009867D1" w:rsidRPr="00BD5FBB" w:rsidRDefault="009867D1" w:rsidP="009867D1">
      <w:r w:rsidRPr="00EC67B5">
        <w:t xml:space="preserve">If successful, this method returns </w:t>
      </w:r>
      <w:r>
        <w:t xml:space="preserve">a JSON object with information like status, reason, context, appkey as </w:t>
      </w:r>
      <w:r w:rsidR="00324072">
        <w:t>shown</w:t>
      </w:r>
      <w:r>
        <w:t xml:space="preserve"> below:</w:t>
      </w:r>
    </w:p>
    <w:p w14:paraId="07C589A8" w14:textId="77777777" w:rsidR="009867D1" w:rsidRPr="007B7278" w:rsidRDefault="009867D1" w:rsidP="007B7278">
      <w:pPr>
        <w:pStyle w:val="JSON"/>
      </w:pPr>
      <w:r w:rsidRPr="007B7278">
        <w:t>{</w:t>
      </w:r>
    </w:p>
    <w:p w14:paraId="403EB53E" w14:textId="77777777" w:rsidR="009867D1" w:rsidRPr="007B7278" w:rsidRDefault="009867D1" w:rsidP="007B7278">
      <w:pPr>
        <w:pStyle w:val="JSON"/>
      </w:pPr>
      <w:r w:rsidRPr="007B7278">
        <w:t xml:space="preserve">  "status": "success",</w:t>
      </w:r>
    </w:p>
    <w:p w14:paraId="40BBE2BE" w14:textId="4DBE9995" w:rsidR="009867D1" w:rsidRPr="007B7278" w:rsidRDefault="009867D1" w:rsidP="007B7278">
      <w:pPr>
        <w:pStyle w:val="JSON"/>
      </w:pPr>
      <w:r w:rsidRPr="007B7278">
        <w:t xml:space="preserve">  "reason": </w:t>
      </w:r>
      <w:r w:rsidR="00D2657D" w:rsidRPr="007B7278">
        <w:t>null</w:t>
      </w:r>
      <w:r w:rsidRPr="007B7278">
        <w:t>,</w:t>
      </w:r>
    </w:p>
    <w:p w14:paraId="02F656FD" w14:textId="178A7E0C" w:rsidR="009867D1" w:rsidRPr="007B7278" w:rsidRDefault="009867D1" w:rsidP="007B7278">
      <w:pPr>
        <w:pStyle w:val="JSON"/>
      </w:pPr>
      <w:r w:rsidRPr="007B7278">
        <w:t xml:space="preserve">  "context": </w:t>
      </w:r>
      <w:r w:rsidR="00D2657D" w:rsidRPr="007B7278">
        <w:t>null</w:t>
      </w:r>
      <w:r w:rsidRPr="007B7278">
        <w:t>,</w:t>
      </w:r>
    </w:p>
    <w:p w14:paraId="3F73D1B8" w14:textId="5244BD77" w:rsidR="009867D1" w:rsidRPr="007B7278" w:rsidRDefault="009867D1" w:rsidP="007B7278">
      <w:pPr>
        <w:pStyle w:val="JSON"/>
      </w:pPr>
      <w:r w:rsidRPr="007B7278">
        <w:t xml:space="preserve">  "appKey": </w:t>
      </w:r>
      <w:r w:rsidR="00D2657D" w:rsidRPr="007B7278">
        <w:t>null</w:t>
      </w:r>
    </w:p>
    <w:p w14:paraId="59416752" w14:textId="77777777" w:rsidR="009867D1" w:rsidRPr="007B7278" w:rsidRDefault="009867D1" w:rsidP="007B7278">
      <w:pPr>
        <w:pStyle w:val="JSON"/>
      </w:pPr>
      <w:r w:rsidRPr="007B7278">
        <w:t>}</w:t>
      </w:r>
    </w:p>
    <w:p w14:paraId="19B4383E" w14:textId="77777777" w:rsidR="00022BB0" w:rsidRDefault="00022BB0" w:rsidP="009867D1">
      <w:pPr>
        <w:pStyle w:val="JSON"/>
        <w:rPr>
          <w:rFonts w:ascii="Courier New" w:hAnsi="Courier New" w:cs="Courier New"/>
          <w:sz w:val="16"/>
          <w:szCs w:val="16"/>
        </w:rPr>
      </w:pPr>
    </w:p>
    <w:p w14:paraId="4263D6AA" w14:textId="0B2F15CC" w:rsidR="00022BB0" w:rsidRDefault="00022BB0" w:rsidP="00022BB0">
      <w:pPr>
        <w:pStyle w:val="Part"/>
      </w:pPr>
      <w:r>
        <w:t>Example 2:</w:t>
      </w:r>
    </w:p>
    <w:p w14:paraId="3D1CA710" w14:textId="77777777" w:rsidR="00022BB0" w:rsidRDefault="00022BB0" w:rsidP="00022BB0">
      <w:pPr>
        <w:pStyle w:val="Heading2"/>
      </w:pPr>
      <w:bookmarkStart w:id="83" w:name="_Toc450241382"/>
      <w:r>
        <w:t>Request Header</w:t>
      </w:r>
      <w:bookmarkEnd w:id="83"/>
    </w:p>
    <w:p w14:paraId="0F41F48C" w14:textId="77777777" w:rsidR="00022BB0" w:rsidRPr="00D2657D" w:rsidRDefault="00022BB0" w:rsidP="00022BB0">
      <w:pPr>
        <w:pStyle w:val="JSON"/>
      </w:pPr>
      <w:r w:rsidRPr="00D2657D">
        <w:t>POST /tdsadmin/rest/alterOpportunityExpiration HTTP/1.1</w:t>
      </w:r>
    </w:p>
    <w:p w14:paraId="704F4944" w14:textId="77777777" w:rsidR="00022BB0" w:rsidRPr="00D2657D" w:rsidRDefault="00022BB0" w:rsidP="00022BB0">
      <w:pPr>
        <w:pStyle w:val="JSON"/>
      </w:pPr>
      <w:r w:rsidRPr="00D2657D">
        <w:t>Content-Type: application/x-www-form-urlencoded</w:t>
      </w:r>
    </w:p>
    <w:p w14:paraId="2CBAAE90" w14:textId="77777777" w:rsidR="00022BB0" w:rsidRPr="00D2657D" w:rsidRDefault="00022BB0" w:rsidP="00022BB0">
      <w:pPr>
        <w:pStyle w:val="JSON"/>
      </w:pPr>
      <w:r w:rsidRPr="00D2657D">
        <w:t>Accept: application/json</w:t>
      </w:r>
    </w:p>
    <w:p w14:paraId="10C7A3B5" w14:textId="77777777" w:rsidR="00022BB0" w:rsidRPr="00D2657D" w:rsidRDefault="00022BB0" w:rsidP="00022BB0">
      <w:pPr>
        <w:pStyle w:val="JSON"/>
      </w:pPr>
      <w:r w:rsidRPr="00D2657D">
        <w:t>Authorization: Bearer c9eaf</w:t>
      </w:r>
      <w:r>
        <w:t>1fc-f8d7-45fe-b87f-aff2336fd6ae</w:t>
      </w:r>
    </w:p>
    <w:p w14:paraId="55DFFE9D" w14:textId="77777777" w:rsidR="00022BB0" w:rsidRDefault="00022BB0" w:rsidP="00022BB0">
      <w:pPr>
        <w:pStyle w:val="Heading2"/>
      </w:pPr>
      <w:bookmarkStart w:id="84" w:name="_Toc450241383"/>
      <w:r>
        <w:t>Request Body</w:t>
      </w:r>
      <w:bookmarkEnd w:id="84"/>
    </w:p>
    <w:p w14:paraId="0D37BF28" w14:textId="77777777" w:rsidR="00022BB0" w:rsidRPr="00D2657D" w:rsidRDefault="00022BB0" w:rsidP="00022BB0">
      <w:pPr>
        <w:pStyle w:val="JSON"/>
      </w:pPr>
      <w:r w:rsidRPr="00D2657D">
        <w:t>{</w:t>
      </w:r>
    </w:p>
    <w:p w14:paraId="2EAD0726" w14:textId="575501C1" w:rsidR="00022BB0" w:rsidRPr="00D2657D" w:rsidRDefault="00022BB0" w:rsidP="00022BB0">
      <w:pPr>
        <w:pStyle w:val="JSON"/>
        <w:ind w:left="720"/>
      </w:pPr>
      <w:r w:rsidRPr="00D2657D">
        <w:t>oppkey=</w:t>
      </w:r>
      <w:r w:rsidR="00E711B1" w:rsidRPr="00E711B1">
        <w:t>05ab5a2e-53f7-48aa-9181-0e3b49475829</w:t>
      </w:r>
    </w:p>
    <w:p w14:paraId="3EF7F753" w14:textId="08E9AA96" w:rsidR="00022BB0" w:rsidRPr="00D2657D" w:rsidRDefault="00A93B5D" w:rsidP="00022BB0">
      <w:pPr>
        <w:pStyle w:val="JSON"/>
        <w:ind w:left="720"/>
      </w:pPr>
      <w:r>
        <w:t>requester</w:t>
      </w:r>
      <w:r w:rsidR="00022BB0" w:rsidRPr="00D2657D">
        <w:t>=</w:t>
      </w:r>
      <w:r w:rsidR="00022BB0">
        <w:t>user%40example.com</w:t>
      </w:r>
    </w:p>
    <w:p w14:paraId="49D7FFAC" w14:textId="06FD66F7" w:rsidR="00022BB0" w:rsidRPr="00D2657D" w:rsidRDefault="00022BB0" w:rsidP="00022BB0">
      <w:pPr>
        <w:pStyle w:val="JSON"/>
        <w:ind w:left="720"/>
      </w:pPr>
      <w:r w:rsidRPr="00D2657D">
        <w:t>reason=</w:t>
      </w:r>
      <w:r>
        <w:t>example+reason</w:t>
      </w:r>
    </w:p>
    <w:p w14:paraId="7E783F20" w14:textId="77777777" w:rsidR="00022BB0" w:rsidRPr="00D2657D" w:rsidRDefault="00022BB0" w:rsidP="00022BB0">
      <w:pPr>
        <w:pStyle w:val="JSON"/>
        <w:ind w:left="720"/>
      </w:pPr>
      <w:r w:rsidRPr="00D2657D">
        <w:t>dayincrement=300</w:t>
      </w:r>
    </w:p>
    <w:p w14:paraId="661AA010" w14:textId="77777777" w:rsidR="00022BB0" w:rsidRPr="00D2657D" w:rsidRDefault="00022BB0" w:rsidP="00022BB0">
      <w:pPr>
        <w:pStyle w:val="JSON"/>
      </w:pPr>
      <w:r w:rsidRPr="00D2657D">
        <w:t>}</w:t>
      </w:r>
    </w:p>
    <w:p w14:paraId="267B8651" w14:textId="77777777" w:rsidR="00022BB0" w:rsidRDefault="00022BB0" w:rsidP="00022BB0">
      <w:pPr>
        <w:pStyle w:val="Heading2"/>
      </w:pPr>
      <w:bookmarkStart w:id="85" w:name="_Toc450241384"/>
      <w:r>
        <w:t>Response</w:t>
      </w:r>
      <w:bookmarkEnd w:id="85"/>
    </w:p>
    <w:p w14:paraId="6BDC989B" w14:textId="0EB4AC0F" w:rsidR="00022BB0" w:rsidRPr="00BD5FBB" w:rsidRDefault="00022BB0" w:rsidP="00022BB0">
      <w:r w:rsidRPr="00EC67B5">
        <w:t xml:space="preserve">If </w:t>
      </w:r>
      <w:r>
        <w:t>failed</w:t>
      </w:r>
      <w:r w:rsidRPr="00EC67B5">
        <w:t xml:space="preserve">, this method returns </w:t>
      </w:r>
      <w:r>
        <w:t>a JSON object with information like status, reason, context, appkey as seen below:</w:t>
      </w:r>
    </w:p>
    <w:p w14:paraId="066CC508" w14:textId="77777777" w:rsidR="00022BB0" w:rsidRPr="00022BB0" w:rsidRDefault="00022BB0" w:rsidP="00022BB0">
      <w:pPr>
        <w:pStyle w:val="JSON"/>
      </w:pPr>
      <w:r w:rsidRPr="00022BB0">
        <w:t>{</w:t>
      </w:r>
    </w:p>
    <w:p w14:paraId="15CF658D" w14:textId="77777777" w:rsidR="00022BB0" w:rsidRPr="00022BB0" w:rsidRDefault="00022BB0" w:rsidP="00022BB0">
      <w:pPr>
        <w:pStyle w:val="JSON"/>
      </w:pPr>
      <w:r w:rsidRPr="00022BB0">
        <w:t xml:space="preserve">  "status": "failed",</w:t>
      </w:r>
    </w:p>
    <w:p w14:paraId="50779B0D" w14:textId="77777777" w:rsidR="00022BB0" w:rsidRPr="00022BB0" w:rsidRDefault="00022BB0" w:rsidP="00022BB0">
      <w:pPr>
        <w:pStyle w:val="JSON"/>
      </w:pPr>
      <w:r w:rsidRPr="00022BB0">
        <w:t xml:space="preserve">  "reason": "opportunity status (invalidated) prevents expiration date alterations [-----]",</w:t>
      </w:r>
    </w:p>
    <w:p w14:paraId="178430D8" w14:textId="77777777" w:rsidR="00022BB0" w:rsidRPr="00022BB0" w:rsidRDefault="00022BB0" w:rsidP="00022BB0">
      <w:pPr>
        <w:pStyle w:val="JSON"/>
      </w:pPr>
      <w:r w:rsidRPr="00022BB0">
        <w:t xml:space="preserve">  "context": null,</w:t>
      </w:r>
    </w:p>
    <w:p w14:paraId="45529041" w14:textId="77777777" w:rsidR="00022BB0" w:rsidRPr="00022BB0" w:rsidRDefault="00022BB0" w:rsidP="00022BB0">
      <w:pPr>
        <w:pStyle w:val="JSON"/>
      </w:pPr>
      <w:r w:rsidRPr="00022BB0">
        <w:t xml:space="preserve">  "appKey": "opportunity status (invalidated) prevents expiration date alterations"</w:t>
      </w:r>
    </w:p>
    <w:p w14:paraId="31DE6D87" w14:textId="0B74F9E3" w:rsidR="00022BB0" w:rsidRPr="007F0951" w:rsidRDefault="00022BB0" w:rsidP="00022BB0">
      <w:pPr>
        <w:pStyle w:val="JSON"/>
      </w:pPr>
      <w:r w:rsidRPr="00022BB0">
        <w:t>}</w:t>
      </w:r>
    </w:p>
    <w:p w14:paraId="3D259FB6" w14:textId="77777777" w:rsidR="009867D1" w:rsidRDefault="009867D1" w:rsidP="009867D1">
      <w:pPr>
        <w:pStyle w:val="Heading2"/>
      </w:pPr>
      <w:bookmarkStart w:id="86" w:name="_Toc450241385"/>
      <w:r>
        <w:t>Examples</w:t>
      </w:r>
      <w:bookmarkEnd w:id="86"/>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9867D1" w:rsidRPr="00EC67B5" w14:paraId="6A013AF9" w14:textId="77777777" w:rsidTr="009867D1">
        <w:trPr>
          <w:trHeight w:val="462"/>
          <w:tblHeader/>
        </w:trPr>
        <w:tc>
          <w:tcPr>
            <w:tcW w:w="8478" w:type="dxa"/>
            <w:shd w:val="clear" w:color="auto" w:fill="3CA228"/>
            <w:vAlign w:val="center"/>
          </w:tcPr>
          <w:p w14:paraId="676CEAAC" w14:textId="77777777" w:rsidR="009867D1" w:rsidRPr="00EC67B5" w:rsidRDefault="009867D1" w:rsidP="009867D1">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5873B55B" w14:textId="77777777" w:rsidR="009867D1" w:rsidRPr="00EC67B5" w:rsidRDefault="009867D1" w:rsidP="009867D1">
            <w:pPr>
              <w:spacing w:before="0"/>
              <w:jc w:val="center"/>
              <w:rPr>
                <w:b/>
                <w:color w:val="FFFFFF" w:themeColor="background1"/>
                <w:sz w:val="18"/>
                <w:szCs w:val="18"/>
              </w:rPr>
            </w:pPr>
            <w:r w:rsidRPr="00EC67B5">
              <w:rPr>
                <w:b/>
                <w:color w:val="FFFFFF" w:themeColor="background1"/>
                <w:sz w:val="18"/>
                <w:szCs w:val="18"/>
              </w:rPr>
              <w:t>Response Code</w:t>
            </w:r>
          </w:p>
        </w:tc>
      </w:tr>
      <w:tr w:rsidR="009867D1" w14:paraId="2C80E930" w14:textId="77777777" w:rsidTr="009867D1">
        <w:trPr>
          <w:trHeight w:val="426"/>
        </w:trPr>
        <w:tc>
          <w:tcPr>
            <w:tcW w:w="8478" w:type="dxa"/>
            <w:vAlign w:val="center"/>
          </w:tcPr>
          <w:p w14:paraId="35B8B6C3" w14:textId="77777777" w:rsidR="009867D1" w:rsidRDefault="009867D1" w:rsidP="009867D1">
            <w:pPr>
              <w:spacing w:before="0"/>
              <w:rPr>
                <w:sz w:val="18"/>
                <w:szCs w:val="18"/>
              </w:rPr>
            </w:pPr>
            <w:r>
              <w:rPr>
                <w:b/>
                <w:sz w:val="18"/>
                <w:szCs w:val="18"/>
              </w:rPr>
              <w:t xml:space="preserve">POST </w:t>
            </w:r>
            <w:r w:rsidRPr="00BD69C0">
              <w:rPr>
                <w:b/>
                <w:sz w:val="18"/>
                <w:szCs w:val="18"/>
              </w:rPr>
              <w:t>/</w:t>
            </w:r>
            <w:r w:rsidR="00E775B9" w:rsidRPr="009867D1">
              <w:rPr>
                <w:sz w:val="18"/>
                <w:szCs w:val="18"/>
              </w:rPr>
              <w:t>alterOpportunityExpiration</w:t>
            </w:r>
            <w:r>
              <w:rPr>
                <w:sz w:val="18"/>
                <w:szCs w:val="18"/>
              </w:rPr>
              <w:t xml:space="preserve"> (with correct body contents)</w:t>
            </w:r>
          </w:p>
          <w:p w14:paraId="4C405745" w14:textId="0A48346E" w:rsidR="004369B3" w:rsidRDefault="004369B3" w:rsidP="009867D1">
            <w:pPr>
              <w:spacing w:before="0"/>
              <w:rPr>
                <w:sz w:val="18"/>
                <w:szCs w:val="18"/>
              </w:rPr>
            </w:pPr>
            <w:r>
              <w:rPr>
                <w:sz w:val="18"/>
                <w:szCs w:val="18"/>
              </w:rPr>
              <w:t>If oppkey is not found in database, status will equal ‘failed’</w:t>
            </w:r>
          </w:p>
        </w:tc>
        <w:tc>
          <w:tcPr>
            <w:tcW w:w="1098" w:type="dxa"/>
            <w:vAlign w:val="center"/>
          </w:tcPr>
          <w:p w14:paraId="5B60D2B9" w14:textId="77777777" w:rsidR="009867D1" w:rsidRDefault="009867D1" w:rsidP="009867D1">
            <w:pPr>
              <w:spacing w:before="0"/>
              <w:jc w:val="center"/>
              <w:rPr>
                <w:sz w:val="18"/>
                <w:szCs w:val="18"/>
              </w:rPr>
            </w:pPr>
            <w:r>
              <w:rPr>
                <w:sz w:val="18"/>
                <w:szCs w:val="18"/>
              </w:rPr>
              <w:t>200</w:t>
            </w:r>
          </w:p>
        </w:tc>
      </w:tr>
      <w:tr w:rsidR="009867D1" w14:paraId="3891ADAF" w14:textId="77777777" w:rsidTr="009867D1">
        <w:trPr>
          <w:trHeight w:val="390"/>
        </w:trPr>
        <w:tc>
          <w:tcPr>
            <w:tcW w:w="8478" w:type="dxa"/>
            <w:vAlign w:val="center"/>
          </w:tcPr>
          <w:p w14:paraId="26B9E8F1" w14:textId="77777777" w:rsidR="009867D1" w:rsidRDefault="009867D1" w:rsidP="009867D1">
            <w:pPr>
              <w:spacing w:before="0"/>
              <w:rPr>
                <w:sz w:val="18"/>
                <w:szCs w:val="18"/>
              </w:rPr>
            </w:pPr>
            <w:r>
              <w:rPr>
                <w:b/>
                <w:sz w:val="18"/>
                <w:szCs w:val="18"/>
              </w:rPr>
              <w:t>POST /</w:t>
            </w:r>
            <w:r w:rsidR="00E775B9" w:rsidRPr="009867D1">
              <w:rPr>
                <w:sz w:val="18"/>
                <w:szCs w:val="18"/>
              </w:rPr>
              <w:t>alterOpportunityExpiration</w:t>
            </w:r>
            <w:r w:rsidRPr="00A80060">
              <w:rPr>
                <w:sz w:val="18"/>
                <w:szCs w:val="18"/>
              </w:rPr>
              <w:t xml:space="preserve"> </w:t>
            </w:r>
            <w:r>
              <w:rPr>
                <w:sz w:val="18"/>
                <w:szCs w:val="18"/>
              </w:rPr>
              <w:t>(with incorrect body contents)</w:t>
            </w:r>
          </w:p>
          <w:p w14:paraId="5CE0E966" w14:textId="77777777" w:rsidR="00365C67" w:rsidRDefault="00365C67" w:rsidP="00365C67">
            <w:pPr>
              <w:spacing w:before="0"/>
              <w:rPr>
                <w:sz w:val="18"/>
                <w:szCs w:val="18"/>
              </w:rPr>
            </w:pPr>
            <w:r>
              <w:rPr>
                <w:sz w:val="18"/>
                <w:szCs w:val="18"/>
              </w:rPr>
              <w:t>If any required parameter is empty or missing, a 400 error will result.</w:t>
            </w:r>
          </w:p>
          <w:p w14:paraId="3B66D2E9" w14:textId="77777777" w:rsidR="00365C67" w:rsidRDefault="00365C67" w:rsidP="00365C67">
            <w:pPr>
              <w:spacing w:before="0"/>
              <w:rPr>
                <w:sz w:val="18"/>
                <w:szCs w:val="18"/>
              </w:rPr>
            </w:pPr>
            <w:r>
              <w:rPr>
                <w:sz w:val="18"/>
                <w:szCs w:val="18"/>
              </w:rPr>
              <w:t>If any values fall outside of their boundaries, a 400 error will result indicating the invalid vaue(s).</w:t>
            </w:r>
          </w:p>
          <w:p w14:paraId="687E9214" w14:textId="4A655E9A" w:rsidR="007B7278" w:rsidRPr="00EC67B5" w:rsidRDefault="00365C67" w:rsidP="007B7278">
            <w:pPr>
              <w:spacing w:before="0"/>
              <w:rPr>
                <w:sz w:val="18"/>
                <w:szCs w:val="18"/>
              </w:rPr>
            </w:pPr>
            <w:r>
              <w:rPr>
                <w:sz w:val="18"/>
                <w:szCs w:val="18"/>
              </w:rPr>
              <w:t>If any required parameter mismatches the expected parameter type, a 400 error will result with an error indicating a syntax problem.</w:t>
            </w:r>
          </w:p>
        </w:tc>
        <w:tc>
          <w:tcPr>
            <w:tcW w:w="1098" w:type="dxa"/>
            <w:vAlign w:val="center"/>
          </w:tcPr>
          <w:p w14:paraId="5AB6F995" w14:textId="77777777" w:rsidR="009867D1" w:rsidRPr="00EC67B5" w:rsidRDefault="009867D1" w:rsidP="009867D1">
            <w:pPr>
              <w:spacing w:before="0"/>
              <w:jc w:val="center"/>
              <w:rPr>
                <w:sz w:val="18"/>
                <w:szCs w:val="18"/>
              </w:rPr>
            </w:pPr>
            <w:r>
              <w:rPr>
                <w:sz w:val="18"/>
                <w:szCs w:val="18"/>
              </w:rPr>
              <w:t>400</w:t>
            </w:r>
          </w:p>
        </w:tc>
      </w:tr>
    </w:tbl>
    <w:p w14:paraId="47C0E346" w14:textId="77777777" w:rsidR="009867D1" w:rsidRPr="00664558" w:rsidRDefault="009867D1" w:rsidP="009867D1"/>
    <w:p w14:paraId="0F8FB796" w14:textId="77777777" w:rsidR="00E775B9" w:rsidRDefault="00E775B9" w:rsidP="0068350C"/>
    <w:p w14:paraId="17829E1B" w14:textId="77777777" w:rsidR="00E775B9" w:rsidRDefault="00E775B9" w:rsidP="0068350C"/>
    <w:p w14:paraId="35505573" w14:textId="08E46BAE" w:rsidR="00E775B9" w:rsidRDefault="00E775B9" w:rsidP="00E775B9">
      <w:pPr>
        <w:pStyle w:val="Heading1"/>
      </w:pPr>
      <w:bookmarkStart w:id="87" w:name="_Toc450241386"/>
      <w:r>
        <w:lastRenderedPageBreak/>
        <w:t>/</w:t>
      </w:r>
      <w:r w:rsidRPr="00E775B9">
        <w:t>setOpportunitySegmentPerm</w:t>
      </w:r>
      <w:r w:rsidRPr="00F93637">
        <w:t xml:space="preserve"> </w:t>
      </w:r>
      <w:r>
        <w:t>(POST)</w:t>
      </w:r>
      <w:bookmarkEnd w:id="87"/>
    </w:p>
    <w:p w14:paraId="65EADB0A" w14:textId="77777777" w:rsidR="00E775B9" w:rsidRDefault="00E775B9" w:rsidP="00E775B9">
      <w:pPr>
        <w:pStyle w:val="Heading2"/>
      </w:pPr>
      <w:bookmarkStart w:id="88" w:name="_Toc450241387"/>
      <w:r>
        <w:t>Overview</w:t>
      </w:r>
      <w:bookmarkEnd w:id="88"/>
    </w:p>
    <w:p w14:paraId="7DE20CA9" w14:textId="771153F3" w:rsidR="00E775B9" w:rsidRPr="00583ACA" w:rsidRDefault="00E775B9" w:rsidP="00E775B9">
      <w:r w:rsidRPr="0068350C">
        <w:t xml:space="preserve">Post </w:t>
      </w:r>
      <w:r>
        <w:t>the</w:t>
      </w:r>
      <w:r w:rsidRPr="0068350C">
        <w:t xml:space="preserve"> </w:t>
      </w:r>
      <w:r>
        <w:t>opportunity information in the request body</w:t>
      </w:r>
      <w:r w:rsidRPr="0068350C">
        <w:t xml:space="preserve">. </w:t>
      </w:r>
      <w:r>
        <w:t>This is additive to Grace Period Extension. In segmented tests where the segment is impermeable, Grace Period Extension will reopen the test but will not allow the student to go back into a prior impermeable segment. Adding Change Segment Permeability to Grace Period Extension allows the student to go back and change responses in otherwise inaccessible segments.</w:t>
      </w:r>
      <w:r>
        <w:rPr>
          <w:rFonts w:ascii="Calibri" w:eastAsia="Times New Roman" w:hAnsi="Calibri"/>
          <w:color w:val="000000"/>
        </w:rPr>
        <w:t xml:space="preserve"> </w:t>
      </w:r>
      <w:r>
        <w:t xml:space="preserve">The call returns a ProcedureResult object in </w:t>
      </w:r>
      <w:r w:rsidR="00DD272D">
        <w:t>JSON</w:t>
      </w:r>
      <w:r>
        <w:t xml:space="preserve"> format.</w:t>
      </w:r>
    </w:p>
    <w:p w14:paraId="640C9D2A" w14:textId="609BDA96" w:rsidR="00E775B9" w:rsidRDefault="00D2657D" w:rsidP="00E775B9">
      <w:pPr>
        <w:pStyle w:val="Heading2"/>
      </w:pPr>
      <w:bookmarkStart w:id="89" w:name="_Toc450241388"/>
      <w:r>
        <w:t>HTTP Request [Private</w:t>
      </w:r>
      <w:r w:rsidR="00E775B9">
        <w:t xml:space="preserve"> API]</w:t>
      </w:r>
      <w:bookmarkEnd w:id="89"/>
    </w:p>
    <w:p w14:paraId="52F63224" w14:textId="1DE5504D" w:rsidR="00E775B9" w:rsidRPr="002A7B4D" w:rsidRDefault="00E775B9" w:rsidP="00D2657D">
      <w:pPr>
        <w:pBdr>
          <w:top w:val="single" w:sz="4" w:space="1" w:color="FF0000"/>
          <w:left w:val="single" w:sz="4" w:space="4" w:color="FF0000"/>
          <w:bottom w:val="single" w:sz="4" w:space="1" w:color="FF0000"/>
          <w:right w:val="single" w:sz="4" w:space="4" w:color="FF0000"/>
        </w:pBdr>
        <w:rPr>
          <w:i/>
          <w:sz w:val="18"/>
          <w:szCs w:val="18"/>
        </w:rPr>
      </w:pPr>
      <w:r>
        <w:rPr>
          <w:sz w:val="18"/>
          <w:szCs w:val="18"/>
        </w:rPr>
        <w:t>POST /</w:t>
      </w:r>
      <w:r w:rsidRPr="00E775B9">
        <w:rPr>
          <w:sz w:val="18"/>
          <w:szCs w:val="18"/>
        </w:rPr>
        <w:t>setOpportunitySegmentPerm</w:t>
      </w:r>
    </w:p>
    <w:p w14:paraId="49EE7FC5" w14:textId="77777777" w:rsidR="00E775B9" w:rsidRDefault="00E775B9" w:rsidP="00E775B9">
      <w:pPr>
        <w:pStyle w:val="Heading2"/>
      </w:pPr>
      <w:bookmarkStart w:id="90" w:name="_Toc450241389"/>
      <w:r>
        <w:t>Path Parameters</w:t>
      </w:r>
      <w:bookmarkEnd w:id="90"/>
    </w:p>
    <w:tbl>
      <w:tblPr>
        <w:tblW w:w="949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10"/>
      </w:tblGrid>
      <w:tr w:rsidR="00E775B9" w:rsidRPr="00271809" w14:paraId="032A264F" w14:textId="77777777" w:rsidTr="001566B5">
        <w:trPr>
          <w:cantSplit/>
          <w:trHeight w:val="432"/>
          <w:tblHeader/>
        </w:trPr>
        <w:tc>
          <w:tcPr>
            <w:tcW w:w="1755" w:type="dxa"/>
            <w:shd w:val="clear" w:color="auto" w:fill="3CA228"/>
            <w:noWrap/>
            <w:tcMar>
              <w:top w:w="0" w:type="dxa"/>
              <w:left w:w="45" w:type="dxa"/>
              <w:bottom w:w="0" w:type="dxa"/>
              <w:right w:w="45" w:type="dxa"/>
            </w:tcMar>
            <w:vAlign w:val="center"/>
          </w:tcPr>
          <w:p w14:paraId="5DA88999" w14:textId="77777777" w:rsidR="00E775B9" w:rsidRPr="00271809" w:rsidRDefault="00E775B9" w:rsidP="001566B5">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25B3950A" w14:textId="77777777" w:rsidR="00E775B9" w:rsidRPr="00271809" w:rsidRDefault="00E775B9" w:rsidP="001566B5">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75696E08" w14:textId="77777777" w:rsidR="00E775B9" w:rsidRPr="00271809" w:rsidRDefault="00E775B9" w:rsidP="001566B5">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68AF1B18" w14:textId="77777777" w:rsidR="00E775B9" w:rsidRPr="00271809" w:rsidRDefault="00E775B9" w:rsidP="001566B5">
            <w:pPr>
              <w:pStyle w:val="TableHeading1"/>
              <w:spacing w:after="0"/>
              <w:jc w:val="left"/>
              <w:rPr>
                <w:sz w:val="18"/>
                <w:szCs w:val="18"/>
              </w:rPr>
            </w:pPr>
            <w:r>
              <w:rPr>
                <w:sz w:val="18"/>
                <w:szCs w:val="18"/>
              </w:rPr>
              <w:t>Acceptable Values</w:t>
            </w:r>
          </w:p>
        </w:tc>
        <w:tc>
          <w:tcPr>
            <w:tcW w:w="810" w:type="dxa"/>
            <w:shd w:val="clear" w:color="auto" w:fill="3CA228"/>
            <w:vAlign w:val="center"/>
          </w:tcPr>
          <w:p w14:paraId="20AF6108" w14:textId="77777777" w:rsidR="00E775B9" w:rsidRPr="00271809" w:rsidRDefault="00E775B9" w:rsidP="001566B5">
            <w:pPr>
              <w:pStyle w:val="TableHeading1"/>
              <w:spacing w:after="0"/>
              <w:jc w:val="left"/>
              <w:rPr>
                <w:sz w:val="18"/>
                <w:szCs w:val="18"/>
              </w:rPr>
            </w:pPr>
            <w:r>
              <w:rPr>
                <w:sz w:val="18"/>
                <w:szCs w:val="18"/>
              </w:rPr>
              <w:t>Length</w:t>
            </w:r>
          </w:p>
        </w:tc>
      </w:tr>
      <w:tr w:rsidR="00E775B9" w:rsidRPr="00271809" w14:paraId="04F732D4" w14:textId="77777777" w:rsidTr="001566B5">
        <w:trPr>
          <w:cantSplit/>
          <w:trHeight w:val="426"/>
        </w:trPr>
        <w:tc>
          <w:tcPr>
            <w:tcW w:w="1755" w:type="dxa"/>
            <w:noWrap/>
            <w:tcMar>
              <w:top w:w="0" w:type="dxa"/>
              <w:left w:w="45" w:type="dxa"/>
              <w:bottom w:w="0" w:type="dxa"/>
              <w:right w:w="45" w:type="dxa"/>
            </w:tcMar>
            <w:vAlign w:val="center"/>
          </w:tcPr>
          <w:p w14:paraId="030C533C" w14:textId="77777777" w:rsidR="00E775B9" w:rsidRPr="00271809" w:rsidRDefault="00E775B9" w:rsidP="001566B5">
            <w:pPr>
              <w:spacing w:before="0"/>
              <w:rPr>
                <w:sz w:val="18"/>
                <w:szCs w:val="18"/>
              </w:rPr>
            </w:pPr>
            <w:r>
              <w:rPr>
                <w:sz w:val="18"/>
                <w:szCs w:val="18"/>
              </w:rPr>
              <w:t>n/a</w:t>
            </w:r>
          </w:p>
        </w:tc>
        <w:tc>
          <w:tcPr>
            <w:tcW w:w="990" w:type="dxa"/>
            <w:tcMar>
              <w:top w:w="0" w:type="dxa"/>
              <w:left w:w="45" w:type="dxa"/>
              <w:bottom w:w="0" w:type="dxa"/>
              <w:right w:w="45" w:type="dxa"/>
            </w:tcMar>
            <w:vAlign w:val="center"/>
          </w:tcPr>
          <w:p w14:paraId="0AE1D090" w14:textId="77777777" w:rsidR="00E775B9" w:rsidRPr="00271809" w:rsidRDefault="00E775B9" w:rsidP="001566B5">
            <w:pPr>
              <w:spacing w:before="0"/>
              <w:rPr>
                <w:sz w:val="18"/>
                <w:szCs w:val="18"/>
              </w:rPr>
            </w:pPr>
          </w:p>
        </w:tc>
        <w:tc>
          <w:tcPr>
            <w:tcW w:w="3330" w:type="dxa"/>
            <w:tcMar>
              <w:top w:w="0" w:type="dxa"/>
              <w:left w:w="45" w:type="dxa"/>
              <w:bottom w:w="0" w:type="dxa"/>
              <w:right w:w="45" w:type="dxa"/>
            </w:tcMar>
            <w:vAlign w:val="center"/>
          </w:tcPr>
          <w:p w14:paraId="140ACB6C" w14:textId="77777777" w:rsidR="00E775B9" w:rsidRPr="00271809" w:rsidRDefault="00E775B9" w:rsidP="001566B5">
            <w:pPr>
              <w:spacing w:before="0"/>
              <w:rPr>
                <w:sz w:val="18"/>
                <w:szCs w:val="18"/>
              </w:rPr>
            </w:pPr>
          </w:p>
        </w:tc>
        <w:tc>
          <w:tcPr>
            <w:tcW w:w="2610" w:type="dxa"/>
            <w:vAlign w:val="center"/>
          </w:tcPr>
          <w:p w14:paraId="7D2AB967" w14:textId="77777777" w:rsidR="00E775B9" w:rsidRPr="00271809" w:rsidRDefault="00E775B9" w:rsidP="001566B5">
            <w:pPr>
              <w:spacing w:before="0"/>
              <w:rPr>
                <w:sz w:val="18"/>
                <w:szCs w:val="18"/>
              </w:rPr>
            </w:pPr>
          </w:p>
        </w:tc>
        <w:tc>
          <w:tcPr>
            <w:tcW w:w="810" w:type="dxa"/>
            <w:vAlign w:val="center"/>
          </w:tcPr>
          <w:p w14:paraId="6B17A3E3" w14:textId="77777777" w:rsidR="00E775B9" w:rsidRPr="00271809" w:rsidRDefault="00E775B9" w:rsidP="001566B5">
            <w:pPr>
              <w:spacing w:before="0"/>
              <w:jc w:val="center"/>
              <w:rPr>
                <w:sz w:val="18"/>
                <w:szCs w:val="18"/>
              </w:rPr>
            </w:pPr>
          </w:p>
        </w:tc>
      </w:tr>
    </w:tbl>
    <w:p w14:paraId="1A65B022" w14:textId="77777777" w:rsidR="00E775B9" w:rsidRDefault="00E775B9" w:rsidP="00E775B9">
      <w:pPr>
        <w:pStyle w:val="Heading2"/>
      </w:pPr>
      <w:bookmarkStart w:id="91" w:name="_Toc450241390"/>
      <w:r>
        <w:t>Request Parameters</w:t>
      </w:r>
      <w:bookmarkEnd w:id="91"/>
    </w:p>
    <w:tbl>
      <w:tblPr>
        <w:tblW w:w="9515"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CellMar>
          <w:left w:w="0" w:type="dxa"/>
          <w:right w:w="0" w:type="dxa"/>
        </w:tblCellMar>
        <w:tblLook w:val="04A0" w:firstRow="1" w:lastRow="0" w:firstColumn="1" w:lastColumn="0" w:noHBand="0" w:noVBand="1"/>
      </w:tblPr>
      <w:tblGrid>
        <w:gridCol w:w="1755"/>
        <w:gridCol w:w="990"/>
        <w:gridCol w:w="3330"/>
        <w:gridCol w:w="2610"/>
        <w:gridCol w:w="830"/>
      </w:tblGrid>
      <w:tr w:rsidR="00E775B9" w:rsidRPr="00271809" w14:paraId="27FFC289" w14:textId="77777777" w:rsidTr="001566B5">
        <w:trPr>
          <w:cantSplit/>
          <w:trHeight w:val="432"/>
          <w:tblHeader/>
        </w:trPr>
        <w:tc>
          <w:tcPr>
            <w:tcW w:w="1755" w:type="dxa"/>
            <w:shd w:val="clear" w:color="auto" w:fill="3CA228"/>
            <w:noWrap/>
            <w:tcMar>
              <w:top w:w="0" w:type="dxa"/>
              <w:left w:w="45" w:type="dxa"/>
              <w:bottom w:w="0" w:type="dxa"/>
              <w:right w:w="45" w:type="dxa"/>
            </w:tcMar>
            <w:vAlign w:val="center"/>
          </w:tcPr>
          <w:p w14:paraId="4A22B5E8" w14:textId="77777777" w:rsidR="00E775B9" w:rsidRPr="00271809" w:rsidRDefault="00E775B9" w:rsidP="001566B5">
            <w:pPr>
              <w:pStyle w:val="TableHeading1"/>
              <w:spacing w:after="0"/>
              <w:jc w:val="left"/>
              <w:rPr>
                <w:sz w:val="18"/>
                <w:szCs w:val="18"/>
              </w:rPr>
            </w:pPr>
            <w:r>
              <w:rPr>
                <w:sz w:val="18"/>
                <w:szCs w:val="18"/>
              </w:rPr>
              <w:t>Parameter Name</w:t>
            </w:r>
          </w:p>
        </w:tc>
        <w:tc>
          <w:tcPr>
            <w:tcW w:w="990" w:type="dxa"/>
            <w:shd w:val="clear" w:color="auto" w:fill="3CA228"/>
            <w:tcMar>
              <w:top w:w="0" w:type="dxa"/>
              <w:left w:w="45" w:type="dxa"/>
              <w:bottom w:w="0" w:type="dxa"/>
              <w:right w:w="45" w:type="dxa"/>
            </w:tcMar>
            <w:vAlign w:val="center"/>
          </w:tcPr>
          <w:p w14:paraId="30A96FE8" w14:textId="77777777" w:rsidR="00E775B9" w:rsidRPr="00271809" w:rsidRDefault="00E775B9" w:rsidP="001566B5">
            <w:pPr>
              <w:pStyle w:val="TableHeading1"/>
              <w:spacing w:after="0"/>
              <w:jc w:val="left"/>
              <w:rPr>
                <w:sz w:val="18"/>
                <w:szCs w:val="18"/>
              </w:rPr>
            </w:pPr>
            <w:r>
              <w:rPr>
                <w:sz w:val="18"/>
                <w:szCs w:val="18"/>
              </w:rPr>
              <w:t>Value</w:t>
            </w:r>
          </w:p>
        </w:tc>
        <w:tc>
          <w:tcPr>
            <w:tcW w:w="3330" w:type="dxa"/>
            <w:shd w:val="clear" w:color="auto" w:fill="3CA228"/>
            <w:tcMar>
              <w:top w:w="0" w:type="dxa"/>
              <w:left w:w="45" w:type="dxa"/>
              <w:bottom w:w="0" w:type="dxa"/>
              <w:right w:w="45" w:type="dxa"/>
            </w:tcMar>
            <w:vAlign w:val="center"/>
          </w:tcPr>
          <w:p w14:paraId="6F36DCF6" w14:textId="77777777" w:rsidR="00E775B9" w:rsidRPr="00271809" w:rsidRDefault="00E775B9" w:rsidP="001566B5">
            <w:pPr>
              <w:pStyle w:val="TableHeading1"/>
              <w:spacing w:after="0"/>
              <w:jc w:val="left"/>
              <w:rPr>
                <w:sz w:val="18"/>
                <w:szCs w:val="18"/>
              </w:rPr>
            </w:pPr>
            <w:r w:rsidRPr="00271809">
              <w:rPr>
                <w:sz w:val="18"/>
                <w:szCs w:val="18"/>
              </w:rPr>
              <w:t>Description</w:t>
            </w:r>
          </w:p>
        </w:tc>
        <w:tc>
          <w:tcPr>
            <w:tcW w:w="2610" w:type="dxa"/>
            <w:shd w:val="clear" w:color="auto" w:fill="3CA228"/>
            <w:vAlign w:val="center"/>
          </w:tcPr>
          <w:p w14:paraId="26C7C6B9" w14:textId="77777777" w:rsidR="00E775B9" w:rsidRPr="00271809" w:rsidRDefault="00E775B9" w:rsidP="001566B5">
            <w:pPr>
              <w:pStyle w:val="TableHeading1"/>
              <w:spacing w:after="0"/>
              <w:jc w:val="left"/>
              <w:rPr>
                <w:sz w:val="18"/>
                <w:szCs w:val="18"/>
              </w:rPr>
            </w:pPr>
            <w:r>
              <w:rPr>
                <w:sz w:val="18"/>
                <w:szCs w:val="18"/>
              </w:rPr>
              <w:t>Acceptable Values</w:t>
            </w:r>
          </w:p>
        </w:tc>
        <w:tc>
          <w:tcPr>
            <w:tcW w:w="830" w:type="dxa"/>
            <w:shd w:val="clear" w:color="auto" w:fill="3CA228"/>
            <w:vAlign w:val="center"/>
          </w:tcPr>
          <w:p w14:paraId="591F7CB3" w14:textId="77777777" w:rsidR="00E775B9" w:rsidRPr="00271809" w:rsidRDefault="00E775B9" w:rsidP="001566B5">
            <w:pPr>
              <w:pStyle w:val="TableHeading1"/>
              <w:spacing w:after="0"/>
              <w:jc w:val="left"/>
              <w:rPr>
                <w:sz w:val="18"/>
                <w:szCs w:val="18"/>
              </w:rPr>
            </w:pPr>
            <w:r>
              <w:rPr>
                <w:sz w:val="18"/>
                <w:szCs w:val="18"/>
              </w:rPr>
              <w:t>Length</w:t>
            </w:r>
          </w:p>
        </w:tc>
      </w:tr>
      <w:tr w:rsidR="00E775B9" w:rsidRPr="00271809" w14:paraId="5BDCFCB2" w14:textId="77777777" w:rsidTr="001566B5">
        <w:trPr>
          <w:cantSplit/>
          <w:trHeight w:val="597"/>
        </w:trPr>
        <w:tc>
          <w:tcPr>
            <w:tcW w:w="1755" w:type="dxa"/>
            <w:noWrap/>
            <w:tcMar>
              <w:top w:w="0" w:type="dxa"/>
              <w:left w:w="45" w:type="dxa"/>
              <w:bottom w:w="0" w:type="dxa"/>
              <w:right w:w="45" w:type="dxa"/>
            </w:tcMar>
            <w:vAlign w:val="center"/>
          </w:tcPr>
          <w:p w14:paraId="19D6BDA4" w14:textId="77777777" w:rsidR="00E775B9" w:rsidRPr="00271809" w:rsidRDefault="00E775B9" w:rsidP="001566B5">
            <w:pPr>
              <w:spacing w:before="0"/>
              <w:rPr>
                <w:sz w:val="18"/>
                <w:szCs w:val="18"/>
              </w:rPr>
            </w:pPr>
            <w:r>
              <w:rPr>
                <w:sz w:val="18"/>
                <w:szCs w:val="18"/>
              </w:rPr>
              <w:t>oppkey</w:t>
            </w:r>
          </w:p>
        </w:tc>
        <w:tc>
          <w:tcPr>
            <w:tcW w:w="990" w:type="dxa"/>
            <w:tcMar>
              <w:top w:w="0" w:type="dxa"/>
              <w:left w:w="45" w:type="dxa"/>
              <w:bottom w:w="0" w:type="dxa"/>
              <w:right w:w="45" w:type="dxa"/>
            </w:tcMar>
            <w:vAlign w:val="center"/>
          </w:tcPr>
          <w:p w14:paraId="5E35F513" w14:textId="5D578AF6" w:rsidR="00E775B9" w:rsidRPr="00271809" w:rsidRDefault="00B56626" w:rsidP="00B56626">
            <w:pPr>
              <w:spacing w:before="0"/>
              <w:rPr>
                <w:sz w:val="18"/>
                <w:szCs w:val="18"/>
              </w:rPr>
            </w:pPr>
            <w:r>
              <w:rPr>
                <w:sz w:val="18"/>
                <w:szCs w:val="18"/>
              </w:rPr>
              <w:t>U</w:t>
            </w:r>
            <w:r w:rsidR="00E775B9">
              <w:rPr>
                <w:sz w:val="18"/>
                <w:szCs w:val="18"/>
              </w:rPr>
              <w:t>UID</w:t>
            </w:r>
          </w:p>
        </w:tc>
        <w:tc>
          <w:tcPr>
            <w:tcW w:w="3330" w:type="dxa"/>
            <w:tcMar>
              <w:top w:w="0" w:type="dxa"/>
              <w:left w:w="45" w:type="dxa"/>
              <w:bottom w:w="0" w:type="dxa"/>
              <w:right w:w="45" w:type="dxa"/>
            </w:tcMar>
            <w:vAlign w:val="center"/>
          </w:tcPr>
          <w:p w14:paraId="5707B218" w14:textId="00DA8857" w:rsidR="00E775B9" w:rsidRPr="00271809" w:rsidRDefault="00E775B9" w:rsidP="001566B5">
            <w:pPr>
              <w:spacing w:before="0"/>
              <w:rPr>
                <w:sz w:val="18"/>
                <w:szCs w:val="18"/>
              </w:rPr>
            </w:pPr>
            <w:r>
              <w:rPr>
                <w:sz w:val="18"/>
                <w:szCs w:val="18"/>
              </w:rPr>
              <w:t>This is the opportunity key that uniquely identifies an opportunity</w:t>
            </w:r>
            <w:r w:rsidR="00B313A6">
              <w:rPr>
                <w:sz w:val="18"/>
                <w:szCs w:val="18"/>
              </w:rPr>
              <w:t xml:space="preserve"> in the TDS session DB.</w:t>
            </w:r>
          </w:p>
        </w:tc>
        <w:tc>
          <w:tcPr>
            <w:tcW w:w="2610" w:type="dxa"/>
            <w:vAlign w:val="center"/>
          </w:tcPr>
          <w:p w14:paraId="5D48148A" w14:textId="4CF51B91" w:rsidR="00E775B9" w:rsidRPr="00271809" w:rsidRDefault="00B313A6" w:rsidP="00B313A6">
            <w:pPr>
              <w:spacing w:before="0"/>
              <w:rPr>
                <w:sz w:val="18"/>
                <w:szCs w:val="18"/>
              </w:rPr>
            </w:pPr>
            <w:r>
              <w:rPr>
                <w:sz w:val="18"/>
                <w:szCs w:val="18"/>
              </w:rPr>
              <w:t xml:space="preserve">Java UUID data type. Defined by IETF RFC-4122. 128-bit integer (32 hexadecimal digits, </w:t>
            </w:r>
            <w:r w:rsidR="004671F5">
              <w:rPr>
                <w:sz w:val="18"/>
                <w:szCs w:val="18"/>
              </w:rPr>
              <w:t xml:space="preserve">with segments </w:t>
            </w:r>
            <w:r>
              <w:rPr>
                <w:sz w:val="18"/>
                <w:szCs w:val="18"/>
              </w:rPr>
              <w:t xml:space="preserve">separated by </w:t>
            </w:r>
            <w:r w:rsidR="004671F5">
              <w:rPr>
                <w:sz w:val="18"/>
                <w:szCs w:val="18"/>
              </w:rPr>
              <w:t xml:space="preserve">a </w:t>
            </w:r>
            <w:r>
              <w:rPr>
                <w:sz w:val="18"/>
                <w:szCs w:val="18"/>
              </w:rPr>
              <w:t>hyphen).</w:t>
            </w:r>
          </w:p>
        </w:tc>
        <w:tc>
          <w:tcPr>
            <w:tcW w:w="830" w:type="dxa"/>
            <w:vAlign w:val="center"/>
          </w:tcPr>
          <w:p w14:paraId="3148D976" w14:textId="3B38F767" w:rsidR="00E775B9" w:rsidRDefault="004E1F5F" w:rsidP="001566B5">
            <w:pPr>
              <w:spacing w:before="0"/>
              <w:jc w:val="center"/>
              <w:rPr>
                <w:sz w:val="18"/>
                <w:szCs w:val="18"/>
              </w:rPr>
            </w:pPr>
            <w:r>
              <w:rPr>
                <w:sz w:val="18"/>
                <w:szCs w:val="18"/>
              </w:rPr>
              <w:t>32</w:t>
            </w:r>
          </w:p>
          <w:p w14:paraId="52CB49D9" w14:textId="77777777" w:rsidR="00E775B9" w:rsidRPr="00271809" w:rsidRDefault="00E775B9" w:rsidP="001566B5">
            <w:pPr>
              <w:spacing w:before="0"/>
              <w:rPr>
                <w:sz w:val="18"/>
                <w:szCs w:val="18"/>
              </w:rPr>
            </w:pPr>
          </w:p>
        </w:tc>
      </w:tr>
      <w:tr w:rsidR="00E775B9" w:rsidRPr="00271809" w14:paraId="0ACFB7A2" w14:textId="77777777" w:rsidTr="001566B5">
        <w:trPr>
          <w:cantSplit/>
          <w:trHeight w:val="597"/>
        </w:trPr>
        <w:tc>
          <w:tcPr>
            <w:tcW w:w="1755" w:type="dxa"/>
            <w:noWrap/>
            <w:tcMar>
              <w:top w:w="0" w:type="dxa"/>
              <w:left w:w="45" w:type="dxa"/>
              <w:bottom w:w="0" w:type="dxa"/>
              <w:right w:w="45" w:type="dxa"/>
            </w:tcMar>
            <w:vAlign w:val="center"/>
          </w:tcPr>
          <w:p w14:paraId="47D723F6" w14:textId="424AE3E8" w:rsidR="00E775B9" w:rsidRDefault="00A93B5D" w:rsidP="001566B5">
            <w:pPr>
              <w:spacing w:before="0"/>
              <w:rPr>
                <w:sz w:val="18"/>
                <w:szCs w:val="18"/>
              </w:rPr>
            </w:pPr>
            <w:r>
              <w:rPr>
                <w:sz w:val="18"/>
                <w:szCs w:val="18"/>
              </w:rPr>
              <w:t>requester</w:t>
            </w:r>
          </w:p>
        </w:tc>
        <w:tc>
          <w:tcPr>
            <w:tcW w:w="990" w:type="dxa"/>
            <w:tcMar>
              <w:top w:w="0" w:type="dxa"/>
              <w:left w:w="45" w:type="dxa"/>
              <w:bottom w:w="0" w:type="dxa"/>
              <w:right w:w="45" w:type="dxa"/>
            </w:tcMar>
            <w:vAlign w:val="center"/>
          </w:tcPr>
          <w:p w14:paraId="238B7267" w14:textId="77777777" w:rsidR="00E775B9" w:rsidRDefault="00E775B9"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37B0B1AF" w14:textId="4C830DB2" w:rsidR="00E775B9" w:rsidRDefault="00E775B9" w:rsidP="001566B5">
            <w:pPr>
              <w:spacing w:before="0"/>
              <w:rPr>
                <w:sz w:val="18"/>
                <w:szCs w:val="18"/>
              </w:rPr>
            </w:pPr>
            <w:r>
              <w:rPr>
                <w:sz w:val="18"/>
                <w:szCs w:val="18"/>
              </w:rPr>
              <w:t xml:space="preserve">This is the </w:t>
            </w:r>
            <w:r w:rsidR="00F23E8B">
              <w:rPr>
                <w:sz w:val="18"/>
                <w:szCs w:val="18"/>
              </w:rPr>
              <w:t>email address</w:t>
            </w:r>
            <w:r>
              <w:rPr>
                <w:sz w:val="18"/>
                <w:szCs w:val="18"/>
              </w:rPr>
              <w:t xml:space="preserve"> of the </w:t>
            </w:r>
            <w:r w:rsidR="00700D8B">
              <w:rPr>
                <w:sz w:val="18"/>
                <w:szCs w:val="18"/>
              </w:rPr>
              <w:t>logged-in user</w:t>
            </w:r>
            <w:r>
              <w:rPr>
                <w:sz w:val="18"/>
                <w:szCs w:val="18"/>
              </w:rPr>
              <w:t>.</w:t>
            </w:r>
          </w:p>
        </w:tc>
        <w:tc>
          <w:tcPr>
            <w:tcW w:w="2610" w:type="dxa"/>
            <w:vAlign w:val="center"/>
          </w:tcPr>
          <w:p w14:paraId="109D5F5E" w14:textId="56092406" w:rsidR="00E775B9" w:rsidRDefault="00952542" w:rsidP="001566B5">
            <w:pPr>
              <w:spacing w:before="0"/>
              <w:rPr>
                <w:sz w:val="18"/>
                <w:szCs w:val="18"/>
              </w:rPr>
            </w:pPr>
            <w:r>
              <w:rPr>
                <w:sz w:val="18"/>
                <w:szCs w:val="18"/>
              </w:rPr>
              <w:t>Any string</w:t>
            </w:r>
          </w:p>
        </w:tc>
        <w:tc>
          <w:tcPr>
            <w:tcW w:w="830" w:type="dxa"/>
            <w:vAlign w:val="center"/>
          </w:tcPr>
          <w:p w14:paraId="006055FF" w14:textId="77777777" w:rsidR="00E775B9" w:rsidRDefault="00E775B9" w:rsidP="001566B5">
            <w:pPr>
              <w:spacing w:before="0"/>
              <w:jc w:val="center"/>
              <w:rPr>
                <w:sz w:val="18"/>
                <w:szCs w:val="18"/>
              </w:rPr>
            </w:pPr>
            <w:r>
              <w:rPr>
                <w:sz w:val="18"/>
                <w:szCs w:val="18"/>
              </w:rPr>
              <w:t>Any</w:t>
            </w:r>
          </w:p>
        </w:tc>
      </w:tr>
      <w:tr w:rsidR="00E775B9" w:rsidRPr="00271809" w14:paraId="56B413C5" w14:textId="77777777" w:rsidTr="001566B5">
        <w:trPr>
          <w:cantSplit/>
          <w:trHeight w:val="597"/>
        </w:trPr>
        <w:tc>
          <w:tcPr>
            <w:tcW w:w="1755" w:type="dxa"/>
            <w:noWrap/>
            <w:tcMar>
              <w:top w:w="0" w:type="dxa"/>
              <w:left w:w="45" w:type="dxa"/>
              <w:bottom w:w="0" w:type="dxa"/>
              <w:right w:w="45" w:type="dxa"/>
            </w:tcMar>
            <w:vAlign w:val="center"/>
          </w:tcPr>
          <w:p w14:paraId="5DC48AD5" w14:textId="77777777" w:rsidR="00E775B9" w:rsidRPr="007B7278" w:rsidRDefault="00E775B9" w:rsidP="001566B5">
            <w:pPr>
              <w:spacing w:before="0"/>
              <w:rPr>
                <w:i/>
                <w:sz w:val="18"/>
                <w:szCs w:val="18"/>
              </w:rPr>
            </w:pPr>
            <w:r w:rsidRPr="007B7278">
              <w:rPr>
                <w:i/>
                <w:sz w:val="18"/>
                <w:szCs w:val="18"/>
              </w:rPr>
              <w:t>reason</w:t>
            </w:r>
          </w:p>
        </w:tc>
        <w:tc>
          <w:tcPr>
            <w:tcW w:w="990" w:type="dxa"/>
            <w:tcMar>
              <w:top w:w="0" w:type="dxa"/>
              <w:left w:w="45" w:type="dxa"/>
              <w:bottom w:w="0" w:type="dxa"/>
              <w:right w:w="45" w:type="dxa"/>
            </w:tcMar>
            <w:vAlign w:val="center"/>
          </w:tcPr>
          <w:p w14:paraId="580EF272" w14:textId="77777777" w:rsidR="00E775B9" w:rsidRDefault="00E775B9"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077F19B" w14:textId="58E03037" w:rsidR="00E775B9" w:rsidRDefault="00E775B9" w:rsidP="001566B5">
            <w:pPr>
              <w:spacing w:before="0"/>
              <w:rPr>
                <w:sz w:val="18"/>
                <w:szCs w:val="18"/>
              </w:rPr>
            </w:pPr>
            <w:r>
              <w:rPr>
                <w:sz w:val="18"/>
                <w:szCs w:val="18"/>
              </w:rPr>
              <w:t>The reason is entered by the user while executing the procedure.</w:t>
            </w:r>
            <w:r w:rsidR="007B7278">
              <w:rPr>
                <w:sz w:val="18"/>
                <w:szCs w:val="18"/>
              </w:rPr>
              <w:t xml:space="preserve"> (optional)</w:t>
            </w:r>
          </w:p>
        </w:tc>
        <w:tc>
          <w:tcPr>
            <w:tcW w:w="2610" w:type="dxa"/>
            <w:vAlign w:val="center"/>
          </w:tcPr>
          <w:p w14:paraId="247C9A42" w14:textId="77777777" w:rsidR="00E775B9" w:rsidRDefault="00E775B9" w:rsidP="001566B5">
            <w:pPr>
              <w:spacing w:before="0"/>
              <w:rPr>
                <w:sz w:val="18"/>
                <w:szCs w:val="18"/>
              </w:rPr>
            </w:pPr>
            <w:r>
              <w:rPr>
                <w:sz w:val="18"/>
                <w:szCs w:val="18"/>
              </w:rPr>
              <w:t>Any string</w:t>
            </w:r>
          </w:p>
        </w:tc>
        <w:tc>
          <w:tcPr>
            <w:tcW w:w="830" w:type="dxa"/>
            <w:vAlign w:val="center"/>
          </w:tcPr>
          <w:p w14:paraId="5B368C60" w14:textId="77777777" w:rsidR="00E775B9" w:rsidRDefault="00E775B9" w:rsidP="001566B5">
            <w:pPr>
              <w:spacing w:before="0"/>
              <w:jc w:val="center"/>
              <w:rPr>
                <w:sz w:val="18"/>
                <w:szCs w:val="18"/>
              </w:rPr>
            </w:pPr>
            <w:r>
              <w:rPr>
                <w:sz w:val="18"/>
                <w:szCs w:val="18"/>
              </w:rPr>
              <w:t>Any</w:t>
            </w:r>
          </w:p>
        </w:tc>
      </w:tr>
      <w:tr w:rsidR="00E775B9" w:rsidRPr="00271809" w14:paraId="43C46BB4" w14:textId="77777777" w:rsidTr="001566B5">
        <w:trPr>
          <w:cantSplit/>
          <w:trHeight w:val="597"/>
        </w:trPr>
        <w:tc>
          <w:tcPr>
            <w:tcW w:w="1755" w:type="dxa"/>
            <w:noWrap/>
            <w:tcMar>
              <w:top w:w="0" w:type="dxa"/>
              <w:left w:w="45" w:type="dxa"/>
              <w:bottom w:w="0" w:type="dxa"/>
              <w:right w:w="45" w:type="dxa"/>
            </w:tcMar>
            <w:vAlign w:val="center"/>
          </w:tcPr>
          <w:p w14:paraId="55673EB0" w14:textId="4AAFFB58" w:rsidR="00E775B9" w:rsidRDefault="00195E1D" w:rsidP="001566B5">
            <w:pPr>
              <w:spacing w:before="0"/>
              <w:rPr>
                <w:sz w:val="18"/>
                <w:szCs w:val="18"/>
              </w:rPr>
            </w:pPr>
            <w:r w:rsidRPr="00195E1D">
              <w:rPr>
                <w:sz w:val="18"/>
                <w:szCs w:val="18"/>
              </w:rPr>
              <w:t>segmentid</w:t>
            </w:r>
          </w:p>
        </w:tc>
        <w:tc>
          <w:tcPr>
            <w:tcW w:w="990" w:type="dxa"/>
            <w:tcMar>
              <w:top w:w="0" w:type="dxa"/>
              <w:left w:w="45" w:type="dxa"/>
              <w:bottom w:w="0" w:type="dxa"/>
              <w:right w:w="45" w:type="dxa"/>
            </w:tcMar>
            <w:vAlign w:val="center"/>
          </w:tcPr>
          <w:p w14:paraId="74DCC2C5" w14:textId="1EF80EA5" w:rsidR="00E775B9" w:rsidRDefault="00195E1D"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542901CA" w14:textId="6FF964AC" w:rsidR="00E775B9" w:rsidRDefault="00195E1D" w:rsidP="001566B5">
            <w:pPr>
              <w:spacing w:before="0"/>
              <w:rPr>
                <w:sz w:val="18"/>
                <w:szCs w:val="18"/>
              </w:rPr>
            </w:pPr>
            <w:r>
              <w:rPr>
                <w:sz w:val="18"/>
                <w:szCs w:val="18"/>
              </w:rPr>
              <w:t>Segment name in the test</w:t>
            </w:r>
          </w:p>
        </w:tc>
        <w:tc>
          <w:tcPr>
            <w:tcW w:w="2610" w:type="dxa"/>
            <w:vAlign w:val="center"/>
          </w:tcPr>
          <w:p w14:paraId="443696E5" w14:textId="4D98149E" w:rsidR="00E775B9" w:rsidRDefault="00195E1D" w:rsidP="00195E1D">
            <w:pPr>
              <w:spacing w:before="0"/>
              <w:rPr>
                <w:sz w:val="18"/>
                <w:szCs w:val="18"/>
              </w:rPr>
            </w:pPr>
            <w:r>
              <w:rPr>
                <w:sz w:val="18"/>
                <w:szCs w:val="18"/>
              </w:rPr>
              <w:t>Any string</w:t>
            </w:r>
          </w:p>
        </w:tc>
        <w:tc>
          <w:tcPr>
            <w:tcW w:w="830" w:type="dxa"/>
            <w:vAlign w:val="center"/>
          </w:tcPr>
          <w:p w14:paraId="7D47BA56" w14:textId="0303AFAA" w:rsidR="00E775B9" w:rsidRDefault="00195E1D" w:rsidP="001566B5">
            <w:pPr>
              <w:spacing w:before="0"/>
              <w:jc w:val="center"/>
              <w:rPr>
                <w:sz w:val="18"/>
                <w:szCs w:val="18"/>
              </w:rPr>
            </w:pPr>
            <w:r>
              <w:rPr>
                <w:sz w:val="18"/>
                <w:szCs w:val="18"/>
              </w:rPr>
              <w:t>Any</w:t>
            </w:r>
          </w:p>
        </w:tc>
      </w:tr>
      <w:tr w:rsidR="00195E1D" w:rsidRPr="00271809" w14:paraId="30C61C8F" w14:textId="77777777" w:rsidTr="001566B5">
        <w:trPr>
          <w:cantSplit/>
          <w:trHeight w:val="597"/>
        </w:trPr>
        <w:tc>
          <w:tcPr>
            <w:tcW w:w="1755" w:type="dxa"/>
            <w:noWrap/>
            <w:tcMar>
              <w:top w:w="0" w:type="dxa"/>
              <w:left w:w="45" w:type="dxa"/>
              <w:bottom w:w="0" w:type="dxa"/>
              <w:right w:w="45" w:type="dxa"/>
            </w:tcMar>
            <w:vAlign w:val="center"/>
          </w:tcPr>
          <w:p w14:paraId="7DA6DF94" w14:textId="0DF9A81E" w:rsidR="00195E1D" w:rsidRPr="007A40F0" w:rsidRDefault="00077972" w:rsidP="001566B5">
            <w:pPr>
              <w:spacing w:before="0"/>
              <w:rPr>
                <w:sz w:val="18"/>
                <w:szCs w:val="18"/>
              </w:rPr>
            </w:pPr>
            <w:r w:rsidRPr="007A40F0">
              <w:rPr>
                <w:sz w:val="18"/>
                <w:szCs w:val="18"/>
              </w:rPr>
              <w:t>s</w:t>
            </w:r>
            <w:r w:rsidR="00195E1D" w:rsidRPr="007A40F0">
              <w:rPr>
                <w:sz w:val="18"/>
                <w:szCs w:val="18"/>
              </w:rPr>
              <w:t>egmentposition</w:t>
            </w:r>
          </w:p>
        </w:tc>
        <w:tc>
          <w:tcPr>
            <w:tcW w:w="990" w:type="dxa"/>
            <w:tcMar>
              <w:top w:w="0" w:type="dxa"/>
              <w:left w:w="45" w:type="dxa"/>
              <w:bottom w:w="0" w:type="dxa"/>
              <w:right w:w="45" w:type="dxa"/>
            </w:tcMar>
            <w:vAlign w:val="center"/>
          </w:tcPr>
          <w:p w14:paraId="05DC3BFC" w14:textId="1952A469" w:rsidR="00195E1D" w:rsidRDefault="00195E1D" w:rsidP="001566B5">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6CF5F8E7" w14:textId="18286639" w:rsidR="00195E1D" w:rsidRDefault="00195E1D" w:rsidP="007A40F0">
            <w:pPr>
              <w:spacing w:before="0"/>
              <w:rPr>
                <w:sz w:val="18"/>
                <w:szCs w:val="18"/>
              </w:rPr>
            </w:pPr>
            <w:r>
              <w:rPr>
                <w:sz w:val="18"/>
                <w:szCs w:val="18"/>
              </w:rPr>
              <w:t>Segment position in the test</w:t>
            </w:r>
          </w:p>
        </w:tc>
        <w:tc>
          <w:tcPr>
            <w:tcW w:w="2610" w:type="dxa"/>
            <w:vAlign w:val="center"/>
          </w:tcPr>
          <w:p w14:paraId="335AA543" w14:textId="7DF3E219" w:rsidR="00195E1D" w:rsidRDefault="00195E1D" w:rsidP="007A40F0">
            <w:pPr>
              <w:spacing w:before="0"/>
              <w:rPr>
                <w:sz w:val="18"/>
                <w:szCs w:val="18"/>
              </w:rPr>
            </w:pPr>
            <w:r>
              <w:rPr>
                <w:sz w:val="18"/>
                <w:szCs w:val="18"/>
              </w:rPr>
              <w:t xml:space="preserve">Any </w:t>
            </w:r>
            <w:r w:rsidR="007A40F0">
              <w:rPr>
                <w:sz w:val="18"/>
                <w:szCs w:val="18"/>
              </w:rPr>
              <w:t>positive integer</w:t>
            </w:r>
            <w:r>
              <w:rPr>
                <w:sz w:val="18"/>
                <w:szCs w:val="18"/>
              </w:rPr>
              <w:t>.</w:t>
            </w:r>
          </w:p>
        </w:tc>
        <w:tc>
          <w:tcPr>
            <w:tcW w:w="830" w:type="dxa"/>
            <w:vAlign w:val="center"/>
          </w:tcPr>
          <w:p w14:paraId="3782D22F" w14:textId="6F57BF5D" w:rsidR="00195E1D" w:rsidRDefault="00195E1D" w:rsidP="001566B5">
            <w:pPr>
              <w:spacing w:before="0"/>
              <w:jc w:val="center"/>
              <w:rPr>
                <w:sz w:val="18"/>
                <w:szCs w:val="18"/>
              </w:rPr>
            </w:pPr>
            <w:r>
              <w:rPr>
                <w:sz w:val="18"/>
                <w:szCs w:val="18"/>
              </w:rPr>
              <w:t>Any</w:t>
            </w:r>
          </w:p>
        </w:tc>
      </w:tr>
      <w:tr w:rsidR="00195E1D" w:rsidRPr="00271809" w14:paraId="481C0B47" w14:textId="77777777" w:rsidTr="001566B5">
        <w:trPr>
          <w:cantSplit/>
          <w:trHeight w:val="597"/>
        </w:trPr>
        <w:tc>
          <w:tcPr>
            <w:tcW w:w="1755" w:type="dxa"/>
            <w:noWrap/>
            <w:tcMar>
              <w:top w:w="0" w:type="dxa"/>
              <w:left w:w="45" w:type="dxa"/>
              <w:bottom w:w="0" w:type="dxa"/>
              <w:right w:w="45" w:type="dxa"/>
            </w:tcMar>
            <w:vAlign w:val="center"/>
          </w:tcPr>
          <w:p w14:paraId="6779E7B7" w14:textId="666AB4CD" w:rsidR="00195E1D" w:rsidRDefault="00195E1D" w:rsidP="001566B5">
            <w:pPr>
              <w:spacing w:before="0"/>
              <w:rPr>
                <w:sz w:val="18"/>
                <w:szCs w:val="18"/>
              </w:rPr>
            </w:pPr>
            <w:r w:rsidRPr="00195E1D">
              <w:rPr>
                <w:sz w:val="18"/>
                <w:szCs w:val="18"/>
              </w:rPr>
              <w:t>restoreon</w:t>
            </w:r>
          </w:p>
        </w:tc>
        <w:tc>
          <w:tcPr>
            <w:tcW w:w="990" w:type="dxa"/>
            <w:tcMar>
              <w:top w:w="0" w:type="dxa"/>
              <w:left w:w="45" w:type="dxa"/>
              <w:bottom w:w="0" w:type="dxa"/>
              <w:right w:w="45" w:type="dxa"/>
            </w:tcMar>
            <w:vAlign w:val="center"/>
          </w:tcPr>
          <w:p w14:paraId="4ABB3F41" w14:textId="26A6FEB5" w:rsidR="00195E1D" w:rsidRDefault="00195E1D" w:rsidP="001566B5">
            <w:pPr>
              <w:spacing w:before="0"/>
              <w:rPr>
                <w:sz w:val="18"/>
                <w:szCs w:val="18"/>
              </w:rPr>
            </w:pPr>
            <w:r>
              <w:rPr>
                <w:sz w:val="18"/>
                <w:szCs w:val="18"/>
              </w:rPr>
              <w:t>String</w:t>
            </w:r>
          </w:p>
        </w:tc>
        <w:tc>
          <w:tcPr>
            <w:tcW w:w="3330" w:type="dxa"/>
            <w:tcMar>
              <w:top w:w="0" w:type="dxa"/>
              <w:left w:w="45" w:type="dxa"/>
              <w:bottom w:w="0" w:type="dxa"/>
              <w:right w:w="45" w:type="dxa"/>
            </w:tcMar>
            <w:vAlign w:val="center"/>
          </w:tcPr>
          <w:p w14:paraId="0C769069" w14:textId="29E58D34" w:rsidR="00195E1D" w:rsidRDefault="00077972" w:rsidP="001566B5">
            <w:pPr>
              <w:spacing w:before="0"/>
              <w:rPr>
                <w:sz w:val="18"/>
                <w:szCs w:val="18"/>
              </w:rPr>
            </w:pPr>
            <w:r>
              <w:rPr>
                <w:sz w:val="18"/>
                <w:szCs w:val="18"/>
              </w:rPr>
              <w:t>T</w:t>
            </w:r>
            <w:r w:rsidRPr="00077972">
              <w:rPr>
                <w:sz w:val="18"/>
                <w:szCs w:val="18"/>
              </w:rPr>
              <w:t>he variable represents what state the segment needs to be set to.</w:t>
            </w:r>
          </w:p>
        </w:tc>
        <w:tc>
          <w:tcPr>
            <w:tcW w:w="2610" w:type="dxa"/>
            <w:vAlign w:val="center"/>
          </w:tcPr>
          <w:p w14:paraId="3B8EBFEC" w14:textId="6B1D7E0F" w:rsidR="00195E1D" w:rsidRDefault="00077972" w:rsidP="00195E1D">
            <w:pPr>
              <w:spacing w:before="0"/>
              <w:rPr>
                <w:sz w:val="18"/>
                <w:szCs w:val="18"/>
              </w:rPr>
            </w:pPr>
            <w:r w:rsidRPr="00077972">
              <w:rPr>
                <w:sz w:val="18"/>
                <w:szCs w:val="18"/>
              </w:rPr>
              <w:t xml:space="preserve">Valid values include </w:t>
            </w:r>
            <w:r w:rsidR="00595486">
              <w:rPr>
                <w:rFonts w:ascii="Courier New" w:hAnsi="Courier New" w:cs="Courier New"/>
                <w:sz w:val="18"/>
                <w:szCs w:val="18"/>
              </w:rPr>
              <w:t>segment, paused,</w:t>
            </w:r>
            <w:r w:rsidRPr="00077972">
              <w:rPr>
                <w:rFonts w:ascii="Courier New" w:hAnsi="Courier New" w:cs="Courier New"/>
                <w:sz w:val="18"/>
                <w:szCs w:val="18"/>
              </w:rPr>
              <w:t>completed.</w:t>
            </w:r>
          </w:p>
        </w:tc>
        <w:tc>
          <w:tcPr>
            <w:tcW w:w="830" w:type="dxa"/>
            <w:vAlign w:val="center"/>
          </w:tcPr>
          <w:p w14:paraId="6E6587EA" w14:textId="1A903A75" w:rsidR="00195E1D" w:rsidRDefault="00077972" w:rsidP="001566B5">
            <w:pPr>
              <w:spacing w:before="0"/>
              <w:jc w:val="center"/>
              <w:rPr>
                <w:sz w:val="18"/>
                <w:szCs w:val="18"/>
              </w:rPr>
            </w:pPr>
            <w:r>
              <w:rPr>
                <w:sz w:val="18"/>
                <w:szCs w:val="18"/>
              </w:rPr>
              <w:t>Any</w:t>
            </w:r>
          </w:p>
        </w:tc>
      </w:tr>
      <w:tr w:rsidR="00595486" w:rsidRPr="00271809" w14:paraId="4F46B359" w14:textId="77777777" w:rsidTr="001566B5">
        <w:trPr>
          <w:cantSplit/>
          <w:trHeight w:val="597"/>
        </w:trPr>
        <w:tc>
          <w:tcPr>
            <w:tcW w:w="1755" w:type="dxa"/>
            <w:noWrap/>
            <w:tcMar>
              <w:top w:w="0" w:type="dxa"/>
              <w:left w:w="45" w:type="dxa"/>
              <w:bottom w:w="0" w:type="dxa"/>
              <w:right w:w="45" w:type="dxa"/>
            </w:tcMar>
            <w:vAlign w:val="center"/>
          </w:tcPr>
          <w:p w14:paraId="23D44EFA" w14:textId="6E2400A1" w:rsidR="00595486" w:rsidRPr="00195E1D" w:rsidRDefault="00595486" w:rsidP="001566B5">
            <w:pPr>
              <w:spacing w:before="0"/>
              <w:rPr>
                <w:sz w:val="18"/>
                <w:szCs w:val="18"/>
              </w:rPr>
            </w:pPr>
            <w:r w:rsidRPr="00595486">
              <w:rPr>
                <w:sz w:val="18"/>
                <w:szCs w:val="18"/>
              </w:rPr>
              <w:t>ispermeable</w:t>
            </w:r>
          </w:p>
        </w:tc>
        <w:tc>
          <w:tcPr>
            <w:tcW w:w="990" w:type="dxa"/>
            <w:tcMar>
              <w:top w:w="0" w:type="dxa"/>
              <w:left w:w="45" w:type="dxa"/>
              <w:bottom w:w="0" w:type="dxa"/>
              <w:right w:w="45" w:type="dxa"/>
            </w:tcMar>
            <w:vAlign w:val="center"/>
          </w:tcPr>
          <w:p w14:paraId="22E68398" w14:textId="2545946F" w:rsidR="00595486" w:rsidRDefault="00595486" w:rsidP="001566B5">
            <w:pPr>
              <w:spacing w:before="0"/>
              <w:rPr>
                <w:sz w:val="18"/>
                <w:szCs w:val="18"/>
              </w:rPr>
            </w:pPr>
            <w:r>
              <w:rPr>
                <w:sz w:val="18"/>
                <w:szCs w:val="18"/>
              </w:rPr>
              <w:t>Integer</w:t>
            </w:r>
          </w:p>
        </w:tc>
        <w:tc>
          <w:tcPr>
            <w:tcW w:w="3330" w:type="dxa"/>
            <w:tcMar>
              <w:top w:w="0" w:type="dxa"/>
              <w:left w:w="45" w:type="dxa"/>
              <w:bottom w:w="0" w:type="dxa"/>
              <w:right w:w="45" w:type="dxa"/>
            </w:tcMar>
            <w:vAlign w:val="center"/>
          </w:tcPr>
          <w:p w14:paraId="00532F98" w14:textId="1E74FD9A" w:rsidR="00595486" w:rsidRDefault="00595486" w:rsidP="001566B5">
            <w:pPr>
              <w:spacing w:before="0"/>
              <w:rPr>
                <w:sz w:val="18"/>
                <w:szCs w:val="18"/>
              </w:rPr>
            </w:pPr>
            <w:r>
              <w:rPr>
                <w:sz w:val="18"/>
                <w:szCs w:val="18"/>
              </w:rPr>
              <w:t>F</w:t>
            </w:r>
            <w:r w:rsidRPr="00595486">
              <w:rPr>
                <w:sz w:val="18"/>
                <w:szCs w:val="18"/>
              </w:rPr>
              <w:t>lag value that indicates whether the segment is permeable or not. Value will be set based on user input.</w:t>
            </w:r>
          </w:p>
        </w:tc>
        <w:tc>
          <w:tcPr>
            <w:tcW w:w="2610" w:type="dxa"/>
            <w:vAlign w:val="center"/>
          </w:tcPr>
          <w:p w14:paraId="125597BD" w14:textId="3EC370E4" w:rsidR="00595486" w:rsidRPr="00077972" w:rsidRDefault="00595486" w:rsidP="00195E1D">
            <w:pPr>
              <w:spacing w:before="0"/>
              <w:rPr>
                <w:sz w:val="18"/>
                <w:szCs w:val="18"/>
              </w:rPr>
            </w:pPr>
            <w:r>
              <w:rPr>
                <w:sz w:val="18"/>
                <w:szCs w:val="18"/>
              </w:rPr>
              <w:t>Valid value</w:t>
            </w:r>
            <w:r w:rsidR="00351904">
              <w:rPr>
                <w:sz w:val="18"/>
                <w:szCs w:val="18"/>
              </w:rPr>
              <w:t>s are -1</w:t>
            </w:r>
            <w:r>
              <w:rPr>
                <w:sz w:val="18"/>
                <w:szCs w:val="18"/>
              </w:rPr>
              <w:t xml:space="preserve"> or 1.</w:t>
            </w:r>
          </w:p>
        </w:tc>
        <w:tc>
          <w:tcPr>
            <w:tcW w:w="830" w:type="dxa"/>
            <w:vAlign w:val="center"/>
          </w:tcPr>
          <w:p w14:paraId="78AAE601" w14:textId="668DB282" w:rsidR="00595486" w:rsidRDefault="00CB17B4" w:rsidP="001566B5">
            <w:pPr>
              <w:spacing w:before="0"/>
              <w:jc w:val="center"/>
              <w:rPr>
                <w:sz w:val="18"/>
                <w:szCs w:val="18"/>
              </w:rPr>
            </w:pPr>
            <w:r>
              <w:rPr>
                <w:sz w:val="18"/>
                <w:szCs w:val="18"/>
              </w:rPr>
              <w:t>2</w:t>
            </w:r>
          </w:p>
        </w:tc>
      </w:tr>
    </w:tbl>
    <w:p w14:paraId="6164B8F9" w14:textId="77777777" w:rsidR="00E775B9" w:rsidRDefault="00E775B9" w:rsidP="00E775B9">
      <w:pPr>
        <w:pStyle w:val="Heading2"/>
      </w:pPr>
      <w:bookmarkStart w:id="92" w:name="_Toc450241391"/>
      <w:r>
        <w:t>Request Header</w:t>
      </w:r>
      <w:bookmarkEnd w:id="92"/>
    </w:p>
    <w:p w14:paraId="55160605" w14:textId="77777777" w:rsidR="00E51895" w:rsidRPr="00E51895" w:rsidRDefault="00E51895" w:rsidP="00E51895">
      <w:pPr>
        <w:pStyle w:val="JSON"/>
      </w:pPr>
      <w:r w:rsidRPr="00E51895">
        <w:t>POST /tdsadmin/rest/setOpportunitySegmentPerm HTTP/1.1</w:t>
      </w:r>
    </w:p>
    <w:p w14:paraId="0250DDFF" w14:textId="77777777" w:rsidR="00E51895" w:rsidRPr="00E51895" w:rsidRDefault="00E51895" w:rsidP="00E51895">
      <w:pPr>
        <w:pStyle w:val="JSON"/>
      </w:pPr>
      <w:r w:rsidRPr="00E51895">
        <w:t>Content-Type: application/x-www-form-urlencoded</w:t>
      </w:r>
    </w:p>
    <w:p w14:paraId="736126D2" w14:textId="77777777" w:rsidR="00E51895" w:rsidRPr="00E51895" w:rsidRDefault="00E51895" w:rsidP="00E51895">
      <w:pPr>
        <w:pStyle w:val="JSON"/>
      </w:pPr>
      <w:r w:rsidRPr="00E51895">
        <w:t>Accept: application/json</w:t>
      </w:r>
    </w:p>
    <w:p w14:paraId="711B466B" w14:textId="77777777" w:rsidR="00E51895" w:rsidRPr="00E51895" w:rsidRDefault="00E51895" w:rsidP="00E51895">
      <w:pPr>
        <w:pStyle w:val="JSON"/>
      </w:pPr>
      <w:r w:rsidRPr="00E51895">
        <w:t>Authorization: Bearer c9eaf1fc-f8d7-45fe-b87f-aff2336fd6ae</w:t>
      </w:r>
    </w:p>
    <w:p w14:paraId="0610020F" w14:textId="77777777" w:rsidR="00E51895" w:rsidRDefault="00E51895" w:rsidP="00E51895">
      <w:pPr>
        <w:pStyle w:val="JSON"/>
      </w:pPr>
    </w:p>
    <w:p w14:paraId="7BCC3918" w14:textId="77777777" w:rsidR="00E775B9" w:rsidRDefault="00E775B9" w:rsidP="00E775B9">
      <w:pPr>
        <w:pStyle w:val="Heading2"/>
      </w:pPr>
      <w:bookmarkStart w:id="93" w:name="_Toc450241392"/>
      <w:r>
        <w:lastRenderedPageBreak/>
        <w:t>Request Body</w:t>
      </w:r>
      <w:bookmarkEnd w:id="93"/>
    </w:p>
    <w:p w14:paraId="64B73E1C" w14:textId="77777777" w:rsidR="00E775B9" w:rsidRPr="00E51895" w:rsidRDefault="00E775B9" w:rsidP="00E51895">
      <w:pPr>
        <w:pStyle w:val="JSON"/>
      </w:pPr>
      <w:r w:rsidRPr="00E51895">
        <w:t>{</w:t>
      </w:r>
    </w:p>
    <w:p w14:paraId="090E5058" w14:textId="77777777" w:rsidR="00E51895" w:rsidRPr="00E51895" w:rsidRDefault="00E51895" w:rsidP="00E51895">
      <w:pPr>
        <w:pStyle w:val="JSON"/>
        <w:ind w:left="720"/>
      </w:pPr>
      <w:r w:rsidRPr="00E51895">
        <w:t>oppkey=c911273d-35e0-461b-9461-45d01fc3e815</w:t>
      </w:r>
    </w:p>
    <w:p w14:paraId="74F2000B" w14:textId="41126DFA" w:rsidR="007E540F" w:rsidRPr="00CA1347" w:rsidRDefault="00A93B5D" w:rsidP="007E540F">
      <w:pPr>
        <w:pStyle w:val="JSON"/>
        <w:ind w:left="720"/>
      </w:pPr>
      <w:r>
        <w:t>requester</w:t>
      </w:r>
      <w:r w:rsidR="00E51895" w:rsidRPr="00E51895">
        <w:t>=</w:t>
      </w:r>
      <w:r w:rsidR="007E540F">
        <w:t>user%40example.com</w:t>
      </w:r>
    </w:p>
    <w:p w14:paraId="5BE76E03" w14:textId="5D099D18" w:rsidR="00E51895" w:rsidRPr="00E51895" w:rsidRDefault="00E51895" w:rsidP="00E51895">
      <w:pPr>
        <w:pStyle w:val="JSON"/>
        <w:ind w:left="720"/>
      </w:pPr>
      <w:r w:rsidRPr="00E51895">
        <w:t>reason=</w:t>
      </w:r>
      <w:r w:rsidR="006D11D1">
        <w:t>example+reason</w:t>
      </w:r>
    </w:p>
    <w:p w14:paraId="5337CA7A" w14:textId="77777777" w:rsidR="00E51895" w:rsidRPr="00E51895" w:rsidRDefault="00E51895" w:rsidP="00E51895">
      <w:pPr>
        <w:pStyle w:val="JSON"/>
        <w:ind w:left="720"/>
      </w:pPr>
      <w:r w:rsidRPr="00E51895">
        <w:t>segmentid=Fixed+S</w:t>
      </w:r>
    </w:p>
    <w:p w14:paraId="0BFAA21F" w14:textId="1E5F95FF" w:rsidR="00E51895" w:rsidRPr="00E51895" w:rsidRDefault="00E51895" w:rsidP="00E51895">
      <w:pPr>
        <w:pStyle w:val="JSON"/>
        <w:ind w:left="720"/>
      </w:pPr>
      <w:r w:rsidRPr="00E51895">
        <w:t>segmentposition=2</w:t>
      </w:r>
    </w:p>
    <w:p w14:paraId="100A11FE" w14:textId="292A404D" w:rsidR="00E51895" w:rsidRPr="00E51895" w:rsidRDefault="00E51895" w:rsidP="00E51895">
      <w:pPr>
        <w:pStyle w:val="JSON"/>
        <w:ind w:left="720"/>
      </w:pPr>
      <w:r w:rsidRPr="00E51895">
        <w:t>restoreon=segment</w:t>
      </w:r>
    </w:p>
    <w:p w14:paraId="0ECDE0F4" w14:textId="6D60EC8E" w:rsidR="00E51895" w:rsidRPr="00E51895" w:rsidRDefault="00E51895" w:rsidP="00E51895">
      <w:pPr>
        <w:pStyle w:val="JSON"/>
        <w:ind w:left="720"/>
      </w:pPr>
      <w:r w:rsidRPr="00E51895">
        <w:t>ispermeable=1</w:t>
      </w:r>
    </w:p>
    <w:p w14:paraId="77435D82" w14:textId="77777777" w:rsidR="00E775B9" w:rsidRPr="00E51895" w:rsidRDefault="00E775B9" w:rsidP="00E51895">
      <w:pPr>
        <w:pStyle w:val="JSON"/>
      </w:pPr>
      <w:r w:rsidRPr="00E51895">
        <w:t>}</w:t>
      </w:r>
    </w:p>
    <w:p w14:paraId="6E67433A" w14:textId="77777777" w:rsidR="00E775B9" w:rsidRDefault="00E775B9" w:rsidP="00E775B9">
      <w:pPr>
        <w:pStyle w:val="Heading2"/>
      </w:pPr>
      <w:bookmarkStart w:id="94" w:name="_Toc450241393"/>
      <w:r>
        <w:t>Response</w:t>
      </w:r>
      <w:bookmarkEnd w:id="94"/>
    </w:p>
    <w:p w14:paraId="0A8B03C8" w14:textId="77777777" w:rsidR="00E775B9" w:rsidRPr="00BD5FBB" w:rsidRDefault="00E775B9" w:rsidP="00E775B9">
      <w:r w:rsidRPr="00EC67B5">
        <w:t xml:space="preserve">If successful, this method returns </w:t>
      </w:r>
      <w:r>
        <w:t>a JSON object with information like status, reason, context, appkey as seen below:</w:t>
      </w:r>
    </w:p>
    <w:p w14:paraId="121CBEF0" w14:textId="77777777" w:rsidR="00E775B9" w:rsidRPr="00E51895" w:rsidRDefault="00E775B9" w:rsidP="00E51895">
      <w:pPr>
        <w:pStyle w:val="JSON"/>
      </w:pPr>
      <w:r w:rsidRPr="00E51895">
        <w:t>{</w:t>
      </w:r>
    </w:p>
    <w:p w14:paraId="73D5C843" w14:textId="77777777" w:rsidR="00E775B9" w:rsidRPr="00E51895" w:rsidRDefault="00E775B9" w:rsidP="00E51895">
      <w:pPr>
        <w:pStyle w:val="JSON"/>
      </w:pPr>
      <w:r w:rsidRPr="00E51895">
        <w:t xml:space="preserve">  "status": "success",</w:t>
      </w:r>
    </w:p>
    <w:p w14:paraId="6B70B2B1" w14:textId="2073080C" w:rsidR="00E775B9" w:rsidRPr="00E51895" w:rsidRDefault="00E775B9" w:rsidP="00E51895">
      <w:pPr>
        <w:pStyle w:val="JSON"/>
      </w:pPr>
      <w:r w:rsidRPr="00E51895">
        <w:t xml:space="preserve">  "reason": </w:t>
      </w:r>
      <w:r w:rsidR="00E51895" w:rsidRPr="00E51895">
        <w:t>null</w:t>
      </w:r>
      <w:r w:rsidRPr="00E51895">
        <w:t>,</w:t>
      </w:r>
    </w:p>
    <w:p w14:paraId="5D840FFC" w14:textId="75A3ECFD" w:rsidR="00E775B9" w:rsidRPr="00E51895" w:rsidRDefault="00E51895" w:rsidP="00E51895">
      <w:pPr>
        <w:pStyle w:val="JSON"/>
      </w:pPr>
      <w:r w:rsidRPr="00E51895">
        <w:t xml:space="preserve">  "context": null</w:t>
      </w:r>
      <w:r w:rsidR="00E775B9" w:rsidRPr="00E51895">
        <w:t>,</w:t>
      </w:r>
    </w:p>
    <w:p w14:paraId="2E660EBD" w14:textId="0122C4F6" w:rsidR="00E775B9" w:rsidRPr="00E51895" w:rsidRDefault="00E51895" w:rsidP="00E51895">
      <w:pPr>
        <w:pStyle w:val="JSON"/>
      </w:pPr>
      <w:r w:rsidRPr="00E51895">
        <w:t xml:space="preserve">  "appKey": null</w:t>
      </w:r>
    </w:p>
    <w:p w14:paraId="1C503A7C" w14:textId="77777777" w:rsidR="00E775B9" w:rsidRPr="00E51895" w:rsidRDefault="00E775B9" w:rsidP="00E51895">
      <w:pPr>
        <w:pStyle w:val="JSON"/>
      </w:pPr>
      <w:r w:rsidRPr="00E51895">
        <w:t>}</w:t>
      </w:r>
    </w:p>
    <w:p w14:paraId="4CE06802" w14:textId="77777777" w:rsidR="00E775B9" w:rsidRDefault="00E775B9" w:rsidP="00E775B9">
      <w:pPr>
        <w:pStyle w:val="Heading2"/>
      </w:pPr>
      <w:bookmarkStart w:id="95" w:name="_Toc450241394"/>
      <w:r>
        <w:t>Examples</w:t>
      </w:r>
      <w:bookmarkEnd w:id="95"/>
    </w:p>
    <w:tbl>
      <w:tblPr>
        <w:tblW w:w="0" w:type="auto"/>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8478"/>
        <w:gridCol w:w="1098"/>
      </w:tblGrid>
      <w:tr w:rsidR="00E775B9" w:rsidRPr="00EC67B5" w14:paraId="536214B7" w14:textId="77777777" w:rsidTr="001566B5">
        <w:trPr>
          <w:trHeight w:val="462"/>
          <w:tblHeader/>
        </w:trPr>
        <w:tc>
          <w:tcPr>
            <w:tcW w:w="8478" w:type="dxa"/>
            <w:shd w:val="clear" w:color="auto" w:fill="3CA228"/>
            <w:vAlign w:val="center"/>
          </w:tcPr>
          <w:p w14:paraId="58030112" w14:textId="77777777" w:rsidR="00E775B9" w:rsidRPr="00EC67B5" w:rsidRDefault="00E775B9" w:rsidP="001566B5">
            <w:pPr>
              <w:spacing w:before="0"/>
              <w:rPr>
                <w:b/>
                <w:color w:val="FFFFFF" w:themeColor="background1"/>
                <w:sz w:val="18"/>
                <w:szCs w:val="18"/>
              </w:rPr>
            </w:pPr>
            <w:r w:rsidRPr="00EC67B5">
              <w:rPr>
                <w:b/>
                <w:color w:val="FFFFFF" w:themeColor="background1"/>
                <w:sz w:val="18"/>
                <w:szCs w:val="18"/>
              </w:rPr>
              <w:t>Example</w:t>
            </w:r>
          </w:p>
        </w:tc>
        <w:tc>
          <w:tcPr>
            <w:tcW w:w="1098" w:type="dxa"/>
            <w:shd w:val="clear" w:color="auto" w:fill="3CA228"/>
            <w:vAlign w:val="center"/>
          </w:tcPr>
          <w:p w14:paraId="064D0268" w14:textId="77777777" w:rsidR="00E775B9" w:rsidRPr="00EC67B5" w:rsidRDefault="00E775B9" w:rsidP="001566B5">
            <w:pPr>
              <w:spacing w:before="0"/>
              <w:jc w:val="center"/>
              <w:rPr>
                <w:b/>
                <w:color w:val="FFFFFF" w:themeColor="background1"/>
                <w:sz w:val="18"/>
                <w:szCs w:val="18"/>
              </w:rPr>
            </w:pPr>
            <w:r w:rsidRPr="00EC67B5">
              <w:rPr>
                <w:b/>
                <w:color w:val="FFFFFF" w:themeColor="background1"/>
                <w:sz w:val="18"/>
                <w:szCs w:val="18"/>
              </w:rPr>
              <w:t>Response Code</w:t>
            </w:r>
          </w:p>
        </w:tc>
      </w:tr>
      <w:tr w:rsidR="00E775B9" w14:paraId="517DDB48" w14:textId="77777777" w:rsidTr="001566B5">
        <w:trPr>
          <w:trHeight w:val="426"/>
        </w:trPr>
        <w:tc>
          <w:tcPr>
            <w:tcW w:w="8478" w:type="dxa"/>
            <w:vAlign w:val="center"/>
          </w:tcPr>
          <w:p w14:paraId="0F100E6B" w14:textId="77777777" w:rsidR="00E775B9" w:rsidRDefault="00E775B9" w:rsidP="001566B5">
            <w:pPr>
              <w:spacing w:before="0"/>
              <w:rPr>
                <w:sz w:val="18"/>
                <w:szCs w:val="18"/>
              </w:rPr>
            </w:pPr>
            <w:r>
              <w:rPr>
                <w:b/>
                <w:sz w:val="18"/>
                <w:szCs w:val="18"/>
              </w:rPr>
              <w:t xml:space="preserve">POST </w:t>
            </w:r>
            <w:r w:rsidRPr="00BD69C0">
              <w:rPr>
                <w:b/>
                <w:sz w:val="18"/>
                <w:szCs w:val="18"/>
              </w:rPr>
              <w:t>/</w:t>
            </w:r>
            <w:r w:rsidR="00E3669E" w:rsidRPr="00E775B9">
              <w:rPr>
                <w:sz w:val="18"/>
                <w:szCs w:val="18"/>
              </w:rPr>
              <w:t>setOpportunitySegmentPerm</w:t>
            </w:r>
            <w:r>
              <w:rPr>
                <w:sz w:val="18"/>
                <w:szCs w:val="18"/>
              </w:rPr>
              <w:t xml:space="preserve"> (with correct body contents)</w:t>
            </w:r>
          </w:p>
          <w:p w14:paraId="74C18E83" w14:textId="7605EA05" w:rsidR="004369B3" w:rsidRDefault="004369B3" w:rsidP="001566B5">
            <w:pPr>
              <w:spacing w:before="0"/>
              <w:rPr>
                <w:sz w:val="18"/>
                <w:szCs w:val="18"/>
              </w:rPr>
            </w:pPr>
            <w:r>
              <w:rPr>
                <w:sz w:val="18"/>
                <w:szCs w:val="18"/>
              </w:rPr>
              <w:t>If oppkey is not found in database, status will equal ‘failed’</w:t>
            </w:r>
          </w:p>
        </w:tc>
        <w:tc>
          <w:tcPr>
            <w:tcW w:w="1098" w:type="dxa"/>
            <w:vAlign w:val="center"/>
          </w:tcPr>
          <w:p w14:paraId="40853638" w14:textId="77777777" w:rsidR="00E775B9" w:rsidRDefault="00E775B9" w:rsidP="001566B5">
            <w:pPr>
              <w:spacing w:before="0"/>
              <w:jc w:val="center"/>
              <w:rPr>
                <w:sz w:val="18"/>
                <w:szCs w:val="18"/>
              </w:rPr>
            </w:pPr>
            <w:r>
              <w:rPr>
                <w:sz w:val="18"/>
                <w:szCs w:val="18"/>
              </w:rPr>
              <w:t>200</w:t>
            </w:r>
          </w:p>
        </w:tc>
      </w:tr>
      <w:tr w:rsidR="00E775B9" w14:paraId="48D07E16" w14:textId="77777777" w:rsidTr="001566B5">
        <w:trPr>
          <w:trHeight w:val="390"/>
        </w:trPr>
        <w:tc>
          <w:tcPr>
            <w:tcW w:w="8478" w:type="dxa"/>
            <w:vAlign w:val="center"/>
          </w:tcPr>
          <w:p w14:paraId="50629ADF" w14:textId="6B0D7417" w:rsidR="00E775B9" w:rsidRDefault="00E775B9" w:rsidP="001566B5">
            <w:pPr>
              <w:spacing w:before="0"/>
              <w:rPr>
                <w:sz w:val="18"/>
                <w:szCs w:val="18"/>
              </w:rPr>
            </w:pPr>
            <w:r>
              <w:rPr>
                <w:b/>
                <w:sz w:val="18"/>
                <w:szCs w:val="18"/>
              </w:rPr>
              <w:t>POST /</w:t>
            </w:r>
            <w:r w:rsidR="00E3669E" w:rsidRPr="00E775B9">
              <w:rPr>
                <w:sz w:val="18"/>
                <w:szCs w:val="18"/>
              </w:rPr>
              <w:t>setOpportunitySegmentPerm</w:t>
            </w:r>
            <w:r w:rsidRPr="00A80060">
              <w:rPr>
                <w:sz w:val="18"/>
                <w:szCs w:val="18"/>
              </w:rPr>
              <w:t xml:space="preserve"> </w:t>
            </w:r>
            <w:r>
              <w:rPr>
                <w:sz w:val="18"/>
                <w:szCs w:val="18"/>
              </w:rPr>
              <w:t>(with incorrect body contents)</w:t>
            </w:r>
          </w:p>
          <w:p w14:paraId="58590B25" w14:textId="77777777" w:rsidR="004E1F5F" w:rsidRDefault="004E1F5F" w:rsidP="001566B5">
            <w:pPr>
              <w:spacing w:before="0"/>
              <w:rPr>
                <w:sz w:val="18"/>
                <w:szCs w:val="18"/>
              </w:rPr>
            </w:pPr>
            <w:r>
              <w:rPr>
                <w:sz w:val="18"/>
                <w:szCs w:val="18"/>
              </w:rPr>
              <w:t>If any required parameter is empty or missing, a 400 error will result.</w:t>
            </w:r>
          </w:p>
          <w:p w14:paraId="195AC45E" w14:textId="7B28002E" w:rsidR="004369B3" w:rsidRDefault="004E1F5F" w:rsidP="001566B5">
            <w:pPr>
              <w:spacing w:before="0"/>
              <w:rPr>
                <w:sz w:val="18"/>
                <w:szCs w:val="18"/>
              </w:rPr>
            </w:pPr>
            <w:r>
              <w:rPr>
                <w:sz w:val="18"/>
                <w:szCs w:val="18"/>
              </w:rPr>
              <w:t>If any values fall outside of their boundaries, a 400 error will result indicating the invalid vaue(s).</w:t>
            </w:r>
          </w:p>
          <w:p w14:paraId="6B1E6D6E" w14:textId="653EB785" w:rsidR="004E1F5F" w:rsidRPr="00EC67B5" w:rsidRDefault="004E1F5F" w:rsidP="004E1F5F">
            <w:pPr>
              <w:spacing w:before="0"/>
              <w:rPr>
                <w:sz w:val="18"/>
                <w:szCs w:val="18"/>
              </w:rPr>
            </w:pPr>
            <w:r>
              <w:rPr>
                <w:sz w:val="18"/>
                <w:szCs w:val="18"/>
              </w:rPr>
              <w:t>If any required parameter mismatches the expected parameter type, a 400 error will result with an error indicating a syntax problem.</w:t>
            </w:r>
          </w:p>
          <w:p w14:paraId="64524A4C" w14:textId="26776569" w:rsidR="00D21BC7" w:rsidRPr="00EC67B5" w:rsidRDefault="00D21BC7" w:rsidP="001566B5">
            <w:pPr>
              <w:spacing w:before="0"/>
              <w:rPr>
                <w:sz w:val="18"/>
                <w:szCs w:val="18"/>
              </w:rPr>
            </w:pPr>
          </w:p>
        </w:tc>
        <w:tc>
          <w:tcPr>
            <w:tcW w:w="1098" w:type="dxa"/>
            <w:vAlign w:val="center"/>
          </w:tcPr>
          <w:p w14:paraId="43F92A17" w14:textId="77777777" w:rsidR="00E775B9" w:rsidRPr="00EC67B5" w:rsidRDefault="00E775B9" w:rsidP="001566B5">
            <w:pPr>
              <w:spacing w:before="0"/>
              <w:jc w:val="center"/>
              <w:rPr>
                <w:sz w:val="18"/>
                <w:szCs w:val="18"/>
              </w:rPr>
            </w:pPr>
            <w:r>
              <w:rPr>
                <w:sz w:val="18"/>
                <w:szCs w:val="18"/>
              </w:rPr>
              <w:t>400</w:t>
            </w:r>
          </w:p>
        </w:tc>
      </w:tr>
    </w:tbl>
    <w:p w14:paraId="08F83686" w14:textId="77777777" w:rsidR="00E775B9" w:rsidRPr="00664558" w:rsidRDefault="00E775B9" w:rsidP="0068350C"/>
    <w:sectPr w:rsidR="00E775B9" w:rsidRPr="00664558" w:rsidSect="00D57DFF">
      <w:headerReference w:type="default" r:id="rId8"/>
      <w:footerReference w:type="default" r:id="rId9"/>
      <w:headerReference w:type="first" r:id="rId10"/>
      <w:footerReference w:type="first" r:id="rId11"/>
      <w:pgSz w:w="12240" w:h="15840"/>
      <w:pgMar w:top="1080" w:right="1440" w:bottom="99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36227F" w14:textId="77777777" w:rsidR="00A44001" w:rsidRDefault="00A44001" w:rsidP="00567046">
      <w:r>
        <w:separator/>
      </w:r>
    </w:p>
  </w:endnote>
  <w:endnote w:type="continuationSeparator" w:id="0">
    <w:p w14:paraId="0407F9B6" w14:textId="77777777" w:rsidR="00A44001" w:rsidRDefault="00A44001" w:rsidP="005670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Franklin Gothic Book">
    <w:panose1 w:val="020B0503020102020204"/>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4727362"/>
      <w:docPartObj>
        <w:docPartGallery w:val="Page Numbers (Bottom of Page)"/>
        <w:docPartUnique/>
      </w:docPartObj>
    </w:sdtPr>
    <w:sdtEndPr>
      <w:rPr>
        <w:noProof/>
      </w:rPr>
    </w:sdtEndPr>
    <w:sdtContent>
      <w:p w14:paraId="745BB2B8" w14:textId="77777777" w:rsidR="00E6618F" w:rsidRDefault="00E6618F" w:rsidP="0089497D">
        <w:pPr>
          <w:pStyle w:val="Footer"/>
          <w:jc w:val="center"/>
        </w:pPr>
        <w:r>
          <w:fldChar w:fldCharType="begin"/>
        </w:r>
        <w:r>
          <w:instrText xml:space="preserve"> PAGE   \* MERGEFORMAT </w:instrText>
        </w:r>
        <w:r>
          <w:fldChar w:fldCharType="separate"/>
        </w:r>
        <w:r w:rsidR="00123971">
          <w:rPr>
            <w:noProof/>
          </w:rPr>
          <w:t>21</w:t>
        </w:r>
        <w:r>
          <w:rPr>
            <w:noProof/>
          </w:rPr>
          <w:fldChar w:fldCharType="end"/>
        </w:r>
      </w:p>
    </w:sdtContent>
  </w:sdt>
  <w:p w14:paraId="7CE44549" w14:textId="77777777" w:rsidR="00E6618F" w:rsidRDefault="00E6618F" w:rsidP="0056704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3E2D" w14:textId="77777777" w:rsidR="00E6618F" w:rsidRDefault="00E6618F" w:rsidP="00567046">
    <w:pPr>
      <w:pStyle w:val="Footer"/>
    </w:pPr>
  </w:p>
  <w:p w14:paraId="49833065" w14:textId="77777777" w:rsidR="00E6618F" w:rsidRDefault="00E6618F" w:rsidP="0056704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7EA3B" w14:textId="77777777" w:rsidR="00A44001" w:rsidRDefault="00A44001" w:rsidP="00567046">
      <w:r>
        <w:separator/>
      </w:r>
    </w:p>
  </w:footnote>
  <w:footnote w:type="continuationSeparator" w:id="0">
    <w:p w14:paraId="4F600644" w14:textId="77777777" w:rsidR="00A44001" w:rsidRDefault="00A44001" w:rsidP="0056704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098" w:type="dxa"/>
      <w:tblLook w:val="04A0" w:firstRow="1" w:lastRow="0" w:firstColumn="1" w:lastColumn="0" w:noHBand="0" w:noVBand="1"/>
    </w:tblPr>
    <w:tblGrid>
      <w:gridCol w:w="4068"/>
      <w:gridCol w:w="6030"/>
    </w:tblGrid>
    <w:tr w:rsidR="00E6618F" w14:paraId="7B7CDCDF" w14:textId="77777777" w:rsidTr="00606A43">
      <w:trPr>
        <w:trHeight w:val="1008"/>
      </w:trPr>
      <w:tc>
        <w:tcPr>
          <w:tcW w:w="4068" w:type="dxa"/>
          <w:vAlign w:val="center"/>
        </w:tcPr>
        <w:p w14:paraId="3EB1AF9C" w14:textId="77777777" w:rsidR="00E6618F" w:rsidRDefault="00E6618F" w:rsidP="00C56047">
          <w:pPr>
            <w:pStyle w:val="Header"/>
            <w:spacing w:before="0"/>
          </w:pPr>
          <w:r w:rsidRPr="00E50BBA">
            <w:rPr>
              <w:noProof/>
            </w:rPr>
            <w:drawing>
              <wp:inline distT="0" distB="0" distL="0" distR="0" wp14:anchorId="54DF4797" wp14:editId="14CA5309">
                <wp:extent cx="1801495" cy="574040"/>
                <wp:effectExtent l="0" t="0" r="8255" b="0"/>
                <wp:docPr id="3" name="Picture 1" descr="SmarterBalanced_logo_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erBalanced_logo_HEAD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801495" cy="574040"/>
                        </a:xfrm>
                        <a:prstGeom prst="rect">
                          <a:avLst/>
                        </a:prstGeom>
                      </pic:spPr>
                    </pic:pic>
                  </a:graphicData>
                </a:graphic>
              </wp:inline>
            </w:drawing>
          </w:r>
        </w:p>
      </w:tc>
      <w:tc>
        <w:tcPr>
          <w:tcW w:w="6030" w:type="dxa"/>
          <w:vAlign w:val="center"/>
        </w:tcPr>
        <w:p w14:paraId="41AADB73" w14:textId="586957C8" w:rsidR="00E6618F" w:rsidRDefault="00E6618F" w:rsidP="00C56047">
          <w:pPr>
            <w:pStyle w:val="Header"/>
            <w:spacing w:before="0"/>
            <w:jc w:val="right"/>
          </w:pPr>
          <w:r>
            <w:t>API Specification</w:t>
          </w:r>
        </w:p>
        <w:p w14:paraId="52B19435" w14:textId="6F4BA17A" w:rsidR="00E6618F" w:rsidRDefault="00E6618F" w:rsidP="00606A43">
          <w:pPr>
            <w:pStyle w:val="Header"/>
            <w:spacing w:before="0"/>
            <w:jc w:val="right"/>
          </w:pPr>
          <w:r>
            <w:t>Smarter Balanced Assessment Consortium Contract 17</w:t>
          </w:r>
        </w:p>
        <w:p w14:paraId="018F8F66" w14:textId="76B53885" w:rsidR="00E6618F" w:rsidRDefault="00E6618F" w:rsidP="00606A43">
          <w:pPr>
            <w:pStyle w:val="Header"/>
            <w:spacing w:before="0"/>
            <w:jc w:val="right"/>
          </w:pPr>
          <w:r>
            <w:t>TDS Administration</w:t>
          </w:r>
        </w:p>
      </w:tc>
    </w:tr>
  </w:tbl>
  <w:p w14:paraId="00324649" w14:textId="77777777" w:rsidR="00E6618F" w:rsidRDefault="00E6618F" w:rsidP="00C5604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2B738" w14:textId="77777777" w:rsidR="00E6618F" w:rsidRDefault="00E6618F" w:rsidP="00567046">
    <w:pPr>
      <w:pStyle w:val="Header"/>
    </w:pPr>
    <w:r>
      <w:rPr>
        <w:noProof/>
      </w:rPr>
      <w:drawing>
        <wp:inline distT="0" distB="0" distL="0" distR="0" wp14:anchorId="30E03851" wp14:editId="24DD502C">
          <wp:extent cx="1801495" cy="574040"/>
          <wp:effectExtent l="0" t="0" r="8255" b="0"/>
          <wp:docPr id="5" name="Picture 1" descr="SmarterBalanced_logo_HEADER.png"/>
          <wp:cNvGraphicFramePr/>
          <a:graphic xmlns:a="http://schemas.openxmlformats.org/drawingml/2006/main">
            <a:graphicData uri="http://schemas.openxmlformats.org/drawingml/2006/picture">
              <pic:pic xmlns:pic="http://schemas.openxmlformats.org/drawingml/2006/picture">
                <pic:nvPicPr>
                  <pic:cNvPr id="2" name="Picture 1" descr="SmarterBalanced_logo_HEADER.png"/>
                  <pic:cNvPicPr/>
                </pic:nvPicPr>
                <pic:blipFill>
                  <a:blip r:embed="rId1"/>
                  <a:stretch>
                    <a:fillRect/>
                  </a:stretch>
                </pic:blipFill>
                <pic:spPr>
                  <a:xfrm>
                    <a:off x="0" y="0"/>
                    <a:ext cx="1801495" cy="574040"/>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7057FF"/>
    <w:multiLevelType w:val="hybridMultilevel"/>
    <w:tmpl w:val="17D81F6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6174169"/>
    <w:multiLevelType w:val="hybridMultilevel"/>
    <w:tmpl w:val="53F41AE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4D27A5"/>
    <w:multiLevelType w:val="hybridMultilevel"/>
    <w:tmpl w:val="3D44D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F52AAD"/>
    <w:multiLevelType w:val="hybridMultilevel"/>
    <w:tmpl w:val="D0583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C77A7D"/>
    <w:multiLevelType w:val="hybridMultilevel"/>
    <w:tmpl w:val="D3D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1D1398"/>
    <w:multiLevelType w:val="multilevel"/>
    <w:tmpl w:val="D2F0E8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3059741D"/>
    <w:multiLevelType w:val="hybridMultilevel"/>
    <w:tmpl w:val="A632608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nsid w:val="306F6106"/>
    <w:multiLevelType w:val="hybridMultilevel"/>
    <w:tmpl w:val="F8A8EB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36E11855"/>
    <w:multiLevelType w:val="multilevel"/>
    <w:tmpl w:val="4B66E81E"/>
    <w:lvl w:ilvl="0">
      <w:start w:val="1"/>
      <w:numFmt w:val="decimal"/>
      <w:lvlText w:val="%1."/>
      <w:lvlJc w:val="left"/>
      <w:pPr>
        <w:ind w:left="360" w:hanging="360"/>
      </w:pPr>
      <w:rPr>
        <w:sz w:val="32"/>
      </w:rPr>
    </w:lvl>
    <w:lvl w:ilvl="1">
      <w:start w:val="1"/>
      <w:numFmt w:val="decimal"/>
      <w:lvlText w:val="%1.%2."/>
      <w:lvlJc w:val="left"/>
      <w:pPr>
        <w:ind w:left="792" w:hanging="432"/>
      </w:pPr>
      <w:rPr>
        <w:sz w:val="32"/>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0D7EEF"/>
    <w:multiLevelType w:val="hybridMultilevel"/>
    <w:tmpl w:val="DCD22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8FD0F06"/>
    <w:multiLevelType w:val="hybridMultilevel"/>
    <w:tmpl w:val="90106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E8C50CB"/>
    <w:multiLevelType w:val="hybridMultilevel"/>
    <w:tmpl w:val="A6B2AC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0FD7678"/>
    <w:multiLevelType w:val="hybridMultilevel"/>
    <w:tmpl w:val="3F9A85C4"/>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3">
    <w:nsid w:val="4F0D71C5"/>
    <w:multiLevelType w:val="hybridMultilevel"/>
    <w:tmpl w:val="A956F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9E0A98"/>
    <w:multiLevelType w:val="hybridMultilevel"/>
    <w:tmpl w:val="54A823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8F757AE"/>
    <w:multiLevelType w:val="hybridMultilevel"/>
    <w:tmpl w:val="E8A83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38047E"/>
    <w:multiLevelType w:val="hybridMultilevel"/>
    <w:tmpl w:val="0ED8C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B5860A4"/>
    <w:multiLevelType w:val="hybridMultilevel"/>
    <w:tmpl w:val="94F29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2372C1"/>
    <w:multiLevelType w:val="hybridMultilevel"/>
    <w:tmpl w:val="72DA83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77410B"/>
    <w:multiLevelType w:val="hybridMultilevel"/>
    <w:tmpl w:val="0F2EC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7"/>
  </w:num>
  <w:num w:numId="4">
    <w:abstractNumId w:val="12"/>
  </w:num>
  <w:num w:numId="5">
    <w:abstractNumId w:val="15"/>
  </w:num>
  <w:num w:numId="6">
    <w:abstractNumId w:val="7"/>
  </w:num>
  <w:num w:numId="7">
    <w:abstractNumId w:val="11"/>
  </w:num>
  <w:num w:numId="8">
    <w:abstractNumId w:val="14"/>
  </w:num>
  <w:num w:numId="9">
    <w:abstractNumId w:val="9"/>
  </w:num>
  <w:num w:numId="10">
    <w:abstractNumId w:val="10"/>
  </w:num>
  <w:num w:numId="11">
    <w:abstractNumId w:val="2"/>
  </w:num>
  <w:num w:numId="12">
    <w:abstractNumId w:val="16"/>
  </w:num>
  <w:num w:numId="13">
    <w:abstractNumId w:val="3"/>
  </w:num>
  <w:num w:numId="14">
    <w:abstractNumId w:val="13"/>
  </w:num>
  <w:num w:numId="15">
    <w:abstractNumId w:val="4"/>
  </w:num>
  <w:num w:numId="16">
    <w:abstractNumId w:val="6"/>
  </w:num>
  <w:num w:numId="17">
    <w:abstractNumId w:val="19"/>
  </w:num>
  <w:num w:numId="18">
    <w:abstractNumId w:val="0"/>
  </w:num>
  <w:num w:numId="19">
    <w:abstractNumId w:val="1"/>
  </w:num>
  <w:num w:numId="20">
    <w:abstractNumId w:val="8"/>
  </w:num>
  <w:num w:numId="21">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216"/>
    <w:rsid w:val="00000FC1"/>
    <w:rsid w:val="00003548"/>
    <w:rsid w:val="00004943"/>
    <w:rsid w:val="00005F7F"/>
    <w:rsid w:val="000060A7"/>
    <w:rsid w:val="00007038"/>
    <w:rsid w:val="00007913"/>
    <w:rsid w:val="00010A6E"/>
    <w:rsid w:val="00010C8D"/>
    <w:rsid w:val="0001175C"/>
    <w:rsid w:val="000122AF"/>
    <w:rsid w:val="000122C4"/>
    <w:rsid w:val="000127BA"/>
    <w:rsid w:val="000130C9"/>
    <w:rsid w:val="00013DC7"/>
    <w:rsid w:val="000146CC"/>
    <w:rsid w:val="000149FC"/>
    <w:rsid w:val="00015E98"/>
    <w:rsid w:val="000162C3"/>
    <w:rsid w:val="00016902"/>
    <w:rsid w:val="00017B69"/>
    <w:rsid w:val="00017CAE"/>
    <w:rsid w:val="00017DB1"/>
    <w:rsid w:val="00021106"/>
    <w:rsid w:val="00022856"/>
    <w:rsid w:val="00022BB0"/>
    <w:rsid w:val="00023EC3"/>
    <w:rsid w:val="00025019"/>
    <w:rsid w:val="00026200"/>
    <w:rsid w:val="00027F4A"/>
    <w:rsid w:val="0003036D"/>
    <w:rsid w:val="000313B3"/>
    <w:rsid w:val="00031E7B"/>
    <w:rsid w:val="00032137"/>
    <w:rsid w:val="00033696"/>
    <w:rsid w:val="0003438D"/>
    <w:rsid w:val="000354CE"/>
    <w:rsid w:val="00042FF7"/>
    <w:rsid w:val="00043392"/>
    <w:rsid w:val="00044C57"/>
    <w:rsid w:val="00044F46"/>
    <w:rsid w:val="00050BE1"/>
    <w:rsid w:val="000538D1"/>
    <w:rsid w:val="00053A88"/>
    <w:rsid w:val="000541E7"/>
    <w:rsid w:val="00054E2E"/>
    <w:rsid w:val="00056D89"/>
    <w:rsid w:val="00056ECB"/>
    <w:rsid w:val="000606E5"/>
    <w:rsid w:val="00064285"/>
    <w:rsid w:val="00064839"/>
    <w:rsid w:val="00064A62"/>
    <w:rsid w:val="00064F5D"/>
    <w:rsid w:val="00067B82"/>
    <w:rsid w:val="000711AD"/>
    <w:rsid w:val="00071874"/>
    <w:rsid w:val="00072861"/>
    <w:rsid w:val="00074A94"/>
    <w:rsid w:val="00074F69"/>
    <w:rsid w:val="0007609B"/>
    <w:rsid w:val="00076B2A"/>
    <w:rsid w:val="00077972"/>
    <w:rsid w:val="00080B6B"/>
    <w:rsid w:val="00085C90"/>
    <w:rsid w:val="000874DE"/>
    <w:rsid w:val="0008791B"/>
    <w:rsid w:val="000907BC"/>
    <w:rsid w:val="00091BBD"/>
    <w:rsid w:val="00091BCA"/>
    <w:rsid w:val="000961D0"/>
    <w:rsid w:val="0009626D"/>
    <w:rsid w:val="000A1CEF"/>
    <w:rsid w:val="000A494F"/>
    <w:rsid w:val="000A4E7B"/>
    <w:rsid w:val="000A63DE"/>
    <w:rsid w:val="000A6EE6"/>
    <w:rsid w:val="000A7453"/>
    <w:rsid w:val="000B12F8"/>
    <w:rsid w:val="000B1CFD"/>
    <w:rsid w:val="000B468F"/>
    <w:rsid w:val="000B490D"/>
    <w:rsid w:val="000B5963"/>
    <w:rsid w:val="000B786D"/>
    <w:rsid w:val="000C2010"/>
    <w:rsid w:val="000C2290"/>
    <w:rsid w:val="000C36CE"/>
    <w:rsid w:val="000C4324"/>
    <w:rsid w:val="000C6E8E"/>
    <w:rsid w:val="000C74FD"/>
    <w:rsid w:val="000C7D24"/>
    <w:rsid w:val="000D3362"/>
    <w:rsid w:val="000D3E3D"/>
    <w:rsid w:val="000D3E7C"/>
    <w:rsid w:val="000D5551"/>
    <w:rsid w:val="000D5DA7"/>
    <w:rsid w:val="000D6699"/>
    <w:rsid w:val="000E0776"/>
    <w:rsid w:val="000E0914"/>
    <w:rsid w:val="000E15FB"/>
    <w:rsid w:val="000E2C1C"/>
    <w:rsid w:val="000E328F"/>
    <w:rsid w:val="000E399F"/>
    <w:rsid w:val="000E47A8"/>
    <w:rsid w:val="000E4BED"/>
    <w:rsid w:val="000E4FE5"/>
    <w:rsid w:val="000E69DC"/>
    <w:rsid w:val="000E6A0F"/>
    <w:rsid w:val="000E7E62"/>
    <w:rsid w:val="000F0573"/>
    <w:rsid w:val="000F1E5E"/>
    <w:rsid w:val="000F2BEF"/>
    <w:rsid w:val="000F495C"/>
    <w:rsid w:val="000F5458"/>
    <w:rsid w:val="000F77FC"/>
    <w:rsid w:val="0010056A"/>
    <w:rsid w:val="00101226"/>
    <w:rsid w:val="00102057"/>
    <w:rsid w:val="00102B92"/>
    <w:rsid w:val="00102DCC"/>
    <w:rsid w:val="00103FB4"/>
    <w:rsid w:val="0010423B"/>
    <w:rsid w:val="00104907"/>
    <w:rsid w:val="00106521"/>
    <w:rsid w:val="001067AC"/>
    <w:rsid w:val="0010704B"/>
    <w:rsid w:val="001074F5"/>
    <w:rsid w:val="00110259"/>
    <w:rsid w:val="0011079D"/>
    <w:rsid w:val="00113307"/>
    <w:rsid w:val="00113B06"/>
    <w:rsid w:val="001147F3"/>
    <w:rsid w:val="0011530D"/>
    <w:rsid w:val="001155D2"/>
    <w:rsid w:val="00115ED8"/>
    <w:rsid w:val="00116329"/>
    <w:rsid w:val="00116428"/>
    <w:rsid w:val="0012040B"/>
    <w:rsid w:val="001207EA"/>
    <w:rsid w:val="0012156A"/>
    <w:rsid w:val="00123971"/>
    <w:rsid w:val="00124098"/>
    <w:rsid w:val="001255B2"/>
    <w:rsid w:val="001267C6"/>
    <w:rsid w:val="0013024E"/>
    <w:rsid w:val="00130DA7"/>
    <w:rsid w:val="00136393"/>
    <w:rsid w:val="00136B0A"/>
    <w:rsid w:val="0014065C"/>
    <w:rsid w:val="001408B0"/>
    <w:rsid w:val="00140C22"/>
    <w:rsid w:val="00141768"/>
    <w:rsid w:val="00142E7A"/>
    <w:rsid w:val="001442C0"/>
    <w:rsid w:val="00145DFF"/>
    <w:rsid w:val="00150B1C"/>
    <w:rsid w:val="00152740"/>
    <w:rsid w:val="00152CAF"/>
    <w:rsid w:val="001530E6"/>
    <w:rsid w:val="00153851"/>
    <w:rsid w:val="0015420A"/>
    <w:rsid w:val="0015480C"/>
    <w:rsid w:val="00155963"/>
    <w:rsid w:val="00156217"/>
    <w:rsid w:val="001566B5"/>
    <w:rsid w:val="0016233E"/>
    <w:rsid w:val="00162C22"/>
    <w:rsid w:val="00163711"/>
    <w:rsid w:val="001652F6"/>
    <w:rsid w:val="001656B1"/>
    <w:rsid w:val="0017022B"/>
    <w:rsid w:val="00171F61"/>
    <w:rsid w:val="001727CA"/>
    <w:rsid w:val="001736AD"/>
    <w:rsid w:val="00174529"/>
    <w:rsid w:val="00174951"/>
    <w:rsid w:val="00175619"/>
    <w:rsid w:val="00180CE6"/>
    <w:rsid w:val="00181A10"/>
    <w:rsid w:val="00182D88"/>
    <w:rsid w:val="00184E53"/>
    <w:rsid w:val="0018500D"/>
    <w:rsid w:val="00185017"/>
    <w:rsid w:val="00185214"/>
    <w:rsid w:val="001856CA"/>
    <w:rsid w:val="00186035"/>
    <w:rsid w:val="0018715A"/>
    <w:rsid w:val="00190111"/>
    <w:rsid w:val="0019115D"/>
    <w:rsid w:val="0019145B"/>
    <w:rsid w:val="00191668"/>
    <w:rsid w:val="00192184"/>
    <w:rsid w:val="00195E1D"/>
    <w:rsid w:val="001A01CE"/>
    <w:rsid w:val="001A0778"/>
    <w:rsid w:val="001A105F"/>
    <w:rsid w:val="001A15A8"/>
    <w:rsid w:val="001A3FA2"/>
    <w:rsid w:val="001A5A12"/>
    <w:rsid w:val="001A65B2"/>
    <w:rsid w:val="001A796A"/>
    <w:rsid w:val="001B21F3"/>
    <w:rsid w:val="001B360A"/>
    <w:rsid w:val="001B4071"/>
    <w:rsid w:val="001B4C0C"/>
    <w:rsid w:val="001B4FA5"/>
    <w:rsid w:val="001B5396"/>
    <w:rsid w:val="001B5A0B"/>
    <w:rsid w:val="001C36D0"/>
    <w:rsid w:val="001C3C3B"/>
    <w:rsid w:val="001C52B8"/>
    <w:rsid w:val="001C5D26"/>
    <w:rsid w:val="001C66BF"/>
    <w:rsid w:val="001C7F13"/>
    <w:rsid w:val="001D099A"/>
    <w:rsid w:val="001D10FA"/>
    <w:rsid w:val="001D1843"/>
    <w:rsid w:val="001D1DD5"/>
    <w:rsid w:val="001D408C"/>
    <w:rsid w:val="001D45BE"/>
    <w:rsid w:val="001D506C"/>
    <w:rsid w:val="001D5B4E"/>
    <w:rsid w:val="001D6ACB"/>
    <w:rsid w:val="001D7196"/>
    <w:rsid w:val="001E1CF6"/>
    <w:rsid w:val="001E30D3"/>
    <w:rsid w:val="001F4B70"/>
    <w:rsid w:val="001F6117"/>
    <w:rsid w:val="001F64D3"/>
    <w:rsid w:val="001F7015"/>
    <w:rsid w:val="0020015C"/>
    <w:rsid w:val="00201656"/>
    <w:rsid w:val="00201C33"/>
    <w:rsid w:val="00202634"/>
    <w:rsid w:val="00203164"/>
    <w:rsid w:val="00204C68"/>
    <w:rsid w:val="002053C3"/>
    <w:rsid w:val="00205CD4"/>
    <w:rsid w:val="00207286"/>
    <w:rsid w:val="00207834"/>
    <w:rsid w:val="00207B87"/>
    <w:rsid w:val="00215115"/>
    <w:rsid w:val="00215892"/>
    <w:rsid w:val="00217208"/>
    <w:rsid w:val="002201D5"/>
    <w:rsid w:val="00223D2D"/>
    <w:rsid w:val="00224A63"/>
    <w:rsid w:val="002260ED"/>
    <w:rsid w:val="0023016D"/>
    <w:rsid w:val="00230720"/>
    <w:rsid w:val="00230CC1"/>
    <w:rsid w:val="00231400"/>
    <w:rsid w:val="002337C4"/>
    <w:rsid w:val="002338DB"/>
    <w:rsid w:val="0023390E"/>
    <w:rsid w:val="00234700"/>
    <w:rsid w:val="00234777"/>
    <w:rsid w:val="002355C6"/>
    <w:rsid w:val="002365A3"/>
    <w:rsid w:val="002366B9"/>
    <w:rsid w:val="00240094"/>
    <w:rsid w:val="0024012A"/>
    <w:rsid w:val="0024128C"/>
    <w:rsid w:val="0024129A"/>
    <w:rsid w:val="002431D3"/>
    <w:rsid w:val="00243CD6"/>
    <w:rsid w:val="00245071"/>
    <w:rsid w:val="00245808"/>
    <w:rsid w:val="00245B89"/>
    <w:rsid w:val="00246060"/>
    <w:rsid w:val="00246162"/>
    <w:rsid w:val="002474AE"/>
    <w:rsid w:val="0024784F"/>
    <w:rsid w:val="00247BE4"/>
    <w:rsid w:val="00247F13"/>
    <w:rsid w:val="002516DE"/>
    <w:rsid w:val="00251B70"/>
    <w:rsid w:val="00251F29"/>
    <w:rsid w:val="00254A87"/>
    <w:rsid w:val="0025501F"/>
    <w:rsid w:val="002555BC"/>
    <w:rsid w:val="00256589"/>
    <w:rsid w:val="00257B43"/>
    <w:rsid w:val="002603A7"/>
    <w:rsid w:val="002636CB"/>
    <w:rsid w:val="0026584E"/>
    <w:rsid w:val="002662BE"/>
    <w:rsid w:val="00266B04"/>
    <w:rsid w:val="002676AB"/>
    <w:rsid w:val="00267991"/>
    <w:rsid w:val="00270235"/>
    <w:rsid w:val="002708E9"/>
    <w:rsid w:val="00270EFB"/>
    <w:rsid w:val="00271809"/>
    <w:rsid w:val="0027553A"/>
    <w:rsid w:val="00276831"/>
    <w:rsid w:val="0028025F"/>
    <w:rsid w:val="002807BC"/>
    <w:rsid w:val="0028228C"/>
    <w:rsid w:val="00282B99"/>
    <w:rsid w:val="00283383"/>
    <w:rsid w:val="00283E3D"/>
    <w:rsid w:val="00285A74"/>
    <w:rsid w:val="002867D7"/>
    <w:rsid w:val="0028773E"/>
    <w:rsid w:val="002916A7"/>
    <w:rsid w:val="002918C6"/>
    <w:rsid w:val="00292F5E"/>
    <w:rsid w:val="002938D4"/>
    <w:rsid w:val="00295D0F"/>
    <w:rsid w:val="0029609D"/>
    <w:rsid w:val="002969EC"/>
    <w:rsid w:val="00296A6B"/>
    <w:rsid w:val="0029764A"/>
    <w:rsid w:val="002A042A"/>
    <w:rsid w:val="002A3A88"/>
    <w:rsid w:val="002A48A6"/>
    <w:rsid w:val="002A60AA"/>
    <w:rsid w:val="002A7B4D"/>
    <w:rsid w:val="002B0351"/>
    <w:rsid w:val="002B76BC"/>
    <w:rsid w:val="002C0216"/>
    <w:rsid w:val="002C06CF"/>
    <w:rsid w:val="002C2CC5"/>
    <w:rsid w:val="002C3278"/>
    <w:rsid w:val="002C4123"/>
    <w:rsid w:val="002C4AEC"/>
    <w:rsid w:val="002C587F"/>
    <w:rsid w:val="002C6ACE"/>
    <w:rsid w:val="002D1A09"/>
    <w:rsid w:val="002D27DD"/>
    <w:rsid w:val="002D2E7F"/>
    <w:rsid w:val="002D2F2C"/>
    <w:rsid w:val="002E0AC2"/>
    <w:rsid w:val="002E173D"/>
    <w:rsid w:val="002E2318"/>
    <w:rsid w:val="002E26D9"/>
    <w:rsid w:val="002E367A"/>
    <w:rsid w:val="002E3786"/>
    <w:rsid w:val="002E3A9B"/>
    <w:rsid w:val="002E3B91"/>
    <w:rsid w:val="002E40E3"/>
    <w:rsid w:val="002E53FA"/>
    <w:rsid w:val="002E765D"/>
    <w:rsid w:val="002F0077"/>
    <w:rsid w:val="002F0674"/>
    <w:rsid w:val="002F33B5"/>
    <w:rsid w:val="002F3A8D"/>
    <w:rsid w:val="003004AF"/>
    <w:rsid w:val="00301797"/>
    <w:rsid w:val="00302329"/>
    <w:rsid w:val="003049A0"/>
    <w:rsid w:val="0030502C"/>
    <w:rsid w:val="003100FE"/>
    <w:rsid w:val="003106E2"/>
    <w:rsid w:val="003123BD"/>
    <w:rsid w:val="003128BF"/>
    <w:rsid w:val="00313965"/>
    <w:rsid w:val="00313BCE"/>
    <w:rsid w:val="003171AA"/>
    <w:rsid w:val="00320A9F"/>
    <w:rsid w:val="003215B2"/>
    <w:rsid w:val="003217CA"/>
    <w:rsid w:val="00324072"/>
    <w:rsid w:val="0032410E"/>
    <w:rsid w:val="003244A7"/>
    <w:rsid w:val="00324E8B"/>
    <w:rsid w:val="0032512B"/>
    <w:rsid w:val="003269EB"/>
    <w:rsid w:val="00327E23"/>
    <w:rsid w:val="0033051A"/>
    <w:rsid w:val="00330661"/>
    <w:rsid w:val="00331BB4"/>
    <w:rsid w:val="0033232D"/>
    <w:rsid w:val="00332B5D"/>
    <w:rsid w:val="00332EBB"/>
    <w:rsid w:val="00336C53"/>
    <w:rsid w:val="00337632"/>
    <w:rsid w:val="003378CF"/>
    <w:rsid w:val="00340F93"/>
    <w:rsid w:val="00342F00"/>
    <w:rsid w:val="0034310C"/>
    <w:rsid w:val="0034344F"/>
    <w:rsid w:val="00343577"/>
    <w:rsid w:val="00346D17"/>
    <w:rsid w:val="0034725B"/>
    <w:rsid w:val="00347680"/>
    <w:rsid w:val="00350169"/>
    <w:rsid w:val="0035027D"/>
    <w:rsid w:val="00350EAC"/>
    <w:rsid w:val="00351904"/>
    <w:rsid w:val="00351FB1"/>
    <w:rsid w:val="0035503D"/>
    <w:rsid w:val="00356D09"/>
    <w:rsid w:val="003602ED"/>
    <w:rsid w:val="00362094"/>
    <w:rsid w:val="00362B0C"/>
    <w:rsid w:val="00364892"/>
    <w:rsid w:val="00365C67"/>
    <w:rsid w:val="003676D9"/>
    <w:rsid w:val="0037072F"/>
    <w:rsid w:val="00371872"/>
    <w:rsid w:val="003718DE"/>
    <w:rsid w:val="00374930"/>
    <w:rsid w:val="0037544B"/>
    <w:rsid w:val="00376C26"/>
    <w:rsid w:val="0037726C"/>
    <w:rsid w:val="00377D7E"/>
    <w:rsid w:val="003824B5"/>
    <w:rsid w:val="00383DEC"/>
    <w:rsid w:val="00384010"/>
    <w:rsid w:val="003847DD"/>
    <w:rsid w:val="00384FBE"/>
    <w:rsid w:val="00386207"/>
    <w:rsid w:val="00386669"/>
    <w:rsid w:val="003902A6"/>
    <w:rsid w:val="00390440"/>
    <w:rsid w:val="0039222B"/>
    <w:rsid w:val="00392C77"/>
    <w:rsid w:val="00393154"/>
    <w:rsid w:val="003939F5"/>
    <w:rsid w:val="0039509B"/>
    <w:rsid w:val="003A014C"/>
    <w:rsid w:val="003A1ACF"/>
    <w:rsid w:val="003A2214"/>
    <w:rsid w:val="003A2AC6"/>
    <w:rsid w:val="003A2E55"/>
    <w:rsid w:val="003A638A"/>
    <w:rsid w:val="003A66A7"/>
    <w:rsid w:val="003A66AF"/>
    <w:rsid w:val="003A696C"/>
    <w:rsid w:val="003A6976"/>
    <w:rsid w:val="003A777C"/>
    <w:rsid w:val="003A7D57"/>
    <w:rsid w:val="003B2BC1"/>
    <w:rsid w:val="003B361B"/>
    <w:rsid w:val="003B3B9E"/>
    <w:rsid w:val="003B5828"/>
    <w:rsid w:val="003B58C1"/>
    <w:rsid w:val="003B7D79"/>
    <w:rsid w:val="003B7F3E"/>
    <w:rsid w:val="003C0CDB"/>
    <w:rsid w:val="003C0D1E"/>
    <w:rsid w:val="003C1E69"/>
    <w:rsid w:val="003C2A0B"/>
    <w:rsid w:val="003C3880"/>
    <w:rsid w:val="003C442E"/>
    <w:rsid w:val="003C725B"/>
    <w:rsid w:val="003D0DB4"/>
    <w:rsid w:val="003D14B8"/>
    <w:rsid w:val="003D20EF"/>
    <w:rsid w:val="003D298A"/>
    <w:rsid w:val="003D4216"/>
    <w:rsid w:val="003D4525"/>
    <w:rsid w:val="003D579C"/>
    <w:rsid w:val="003D61D2"/>
    <w:rsid w:val="003D713A"/>
    <w:rsid w:val="003E0497"/>
    <w:rsid w:val="003E0B13"/>
    <w:rsid w:val="003E0C41"/>
    <w:rsid w:val="003E0E60"/>
    <w:rsid w:val="003E1F6A"/>
    <w:rsid w:val="003E3ACA"/>
    <w:rsid w:val="003E5E84"/>
    <w:rsid w:val="003E71EF"/>
    <w:rsid w:val="003E7B04"/>
    <w:rsid w:val="003E7B83"/>
    <w:rsid w:val="003E7B9B"/>
    <w:rsid w:val="003F1355"/>
    <w:rsid w:val="003F16A4"/>
    <w:rsid w:val="003F2DF7"/>
    <w:rsid w:val="003F3822"/>
    <w:rsid w:val="003F4B58"/>
    <w:rsid w:val="003F55ED"/>
    <w:rsid w:val="00400757"/>
    <w:rsid w:val="00400D6D"/>
    <w:rsid w:val="00401F44"/>
    <w:rsid w:val="00402E38"/>
    <w:rsid w:val="00403D63"/>
    <w:rsid w:val="00404E5B"/>
    <w:rsid w:val="004058CF"/>
    <w:rsid w:val="004061D3"/>
    <w:rsid w:val="00406496"/>
    <w:rsid w:val="004064C1"/>
    <w:rsid w:val="00406EC9"/>
    <w:rsid w:val="00407DCE"/>
    <w:rsid w:val="00410278"/>
    <w:rsid w:val="004102FD"/>
    <w:rsid w:val="00410484"/>
    <w:rsid w:val="00411665"/>
    <w:rsid w:val="00411F2F"/>
    <w:rsid w:val="004125C7"/>
    <w:rsid w:val="0041327E"/>
    <w:rsid w:val="00414561"/>
    <w:rsid w:val="00414A7A"/>
    <w:rsid w:val="00421E5A"/>
    <w:rsid w:val="00423FAE"/>
    <w:rsid w:val="004244AE"/>
    <w:rsid w:val="004244CC"/>
    <w:rsid w:val="00425139"/>
    <w:rsid w:val="0042703A"/>
    <w:rsid w:val="00427366"/>
    <w:rsid w:val="00430EF9"/>
    <w:rsid w:val="0043170E"/>
    <w:rsid w:val="004319CC"/>
    <w:rsid w:val="00432BCA"/>
    <w:rsid w:val="00433CBB"/>
    <w:rsid w:val="00434FEB"/>
    <w:rsid w:val="004354EF"/>
    <w:rsid w:val="00435B0B"/>
    <w:rsid w:val="0043680C"/>
    <w:rsid w:val="004369B3"/>
    <w:rsid w:val="0044097F"/>
    <w:rsid w:val="0044129A"/>
    <w:rsid w:val="00441FF7"/>
    <w:rsid w:val="00443452"/>
    <w:rsid w:val="00444B7B"/>
    <w:rsid w:val="004460E4"/>
    <w:rsid w:val="00447752"/>
    <w:rsid w:val="004504FE"/>
    <w:rsid w:val="0045052C"/>
    <w:rsid w:val="004511F1"/>
    <w:rsid w:val="00453695"/>
    <w:rsid w:val="004549E1"/>
    <w:rsid w:val="0045504E"/>
    <w:rsid w:val="004571BB"/>
    <w:rsid w:val="00461928"/>
    <w:rsid w:val="00461C8E"/>
    <w:rsid w:val="004624A9"/>
    <w:rsid w:val="00465B7A"/>
    <w:rsid w:val="00466320"/>
    <w:rsid w:val="004664D0"/>
    <w:rsid w:val="004671F5"/>
    <w:rsid w:val="00467809"/>
    <w:rsid w:val="00467C96"/>
    <w:rsid w:val="00467ED2"/>
    <w:rsid w:val="00470456"/>
    <w:rsid w:val="004711E7"/>
    <w:rsid w:val="004714AC"/>
    <w:rsid w:val="00472001"/>
    <w:rsid w:val="004725D6"/>
    <w:rsid w:val="00473740"/>
    <w:rsid w:val="00476B3D"/>
    <w:rsid w:val="004777F0"/>
    <w:rsid w:val="0048042B"/>
    <w:rsid w:val="00480EE2"/>
    <w:rsid w:val="00483031"/>
    <w:rsid w:val="00483D5D"/>
    <w:rsid w:val="004843F9"/>
    <w:rsid w:val="00484E64"/>
    <w:rsid w:val="00486E69"/>
    <w:rsid w:val="0049080A"/>
    <w:rsid w:val="00490E8A"/>
    <w:rsid w:val="0049536D"/>
    <w:rsid w:val="00496BC6"/>
    <w:rsid w:val="004A05AB"/>
    <w:rsid w:val="004A1CD1"/>
    <w:rsid w:val="004A68E7"/>
    <w:rsid w:val="004A6DC2"/>
    <w:rsid w:val="004A7CDA"/>
    <w:rsid w:val="004B45B5"/>
    <w:rsid w:val="004B4B5A"/>
    <w:rsid w:val="004B5884"/>
    <w:rsid w:val="004B7C53"/>
    <w:rsid w:val="004C00BB"/>
    <w:rsid w:val="004C1883"/>
    <w:rsid w:val="004C257A"/>
    <w:rsid w:val="004C3D68"/>
    <w:rsid w:val="004C45C5"/>
    <w:rsid w:val="004C486A"/>
    <w:rsid w:val="004C69B6"/>
    <w:rsid w:val="004D04B5"/>
    <w:rsid w:val="004D0FC4"/>
    <w:rsid w:val="004D1E33"/>
    <w:rsid w:val="004D20C6"/>
    <w:rsid w:val="004D26F4"/>
    <w:rsid w:val="004D2BE9"/>
    <w:rsid w:val="004D46F1"/>
    <w:rsid w:val="004D516A"/>
    <w:rsid w:val="004D6F5C"/>
    <w:rsid w:val="004D79A2"/>
    <w:rsid w:val="004E06B1"/>
    <w:rsid w:val="004E19EA"/>
    <w:rsid w:val="004E1CD6"/>
    <w:rsid w:val="004E1F5F"/>
    <w:rsid w:val="004E36CF"/>
    <w:rsid w:val="004E3856"/>
    <w:rsid w:val="004E4E8F"/>
    <w:rsid w:val="004E522E"/>
    <w:rsid w:val="004E6478"/>
    <w:rsid w:val="004E648B"/>
    <w:rsid w:val="004E66C7"/>
    <w:rsid w:val="004F38DE"/>
    <w:rsid w:val="004F392A"/>
    <w:rsid w:val="004F3E5D"/>
    <w:rsid w:val="004F3F0B"/>
    <w:rsid w:val="004F4911"/>
    <w:rsid w:val="004F5F71"/>
    <w:rsid w:val="004F5F8E"/>
    <w:rsid w:val="004F73BF"/>
    <w:rsid w:val="004F7AE7"/>
    <w:rsid w:val="00500B97"/>
    <w:rsid w:val="00500D42"/>
    <w:rsid w:val="0050177E"/>
    <w:rsid w:val="00501A4E"/>
    <w:rsid w:val="005022E3"/>
    <w:rsid w:val="00502797"/>
    <w:rsid w:val="00504BE0"/>
    <w:rsid w:val="005061C0"/>
    <w:rsid w:val="00506DCD"/>
    <w:rsid w:val="00507573"/>
    <w:rsid w:val="005076CA"/>
    <w:rsid w:val="00510BDC"/>
    <w:rsid w:val="005121D7"/>
    <w:rsid w:val="00512A99"/>
    <w:rsid w:val="00514D5A"/>
    <w:rsid w:val="00515208"/>
    <w:rsid w:val="00516273"/>
    <w:rsid w:val="00517213"/>
    <w:rsid w:val="005173B5"/>
    <w:rsid w:val="005179B2"/>
    <w:rsid w:val="00520912"/>
    <w:rsid w:val="0052228F"/>
    <w:rsid w:val="0052231A"/>
    <w:rsid w:val="00524C12"/>
    <w:rsid w:val="00525932"/>
    <w:rsid w:val="00526126"/>
    <w:rsid w:val="00526AD1"/>
    <w:rsid w:val="00527627"/>
    <w:rsid w:val="005278A5"/>
    <w:rsid w:val="0053067F"/>
    <w:rsid w:val="00530ED7"/>
    <w:rsid w:val="00532654"/>
    <w:rsid w:val="00532D61"/>
    <w:rsid w:val="00533AD3"/>
    <w:rsid w:val="005342F0"/>
    <w:rsid w:val="005358F6"/>
    <w:rsid w:val="00536A59"/>
    <w:rsid w:val="00536D1A"/>
    <w:rsid w:val="00536E65"/>
    <w:rsid w:val="00536EF2"/>
    <w:rsid w:val="00540C3D"/>
    <w:rsid w:val="005424C8"/>
    <w:rsid w:val="0054347E"/>
    <w:rsid w:val="00561860"/>
    <w:rsid w:val="00567046"/>
    <w:rsid w:val="005708C3"/>
    <w:rsid w:val="00571C65"/>
    <w:rsid w:val="005736BD"/>
    <w:rsid w:val="00573D50"/>
    <w:rsid w:val="00573ECF"/>
    <w:rsid w:val="00574355"/>
    <w:rsid w:val="00574494"/>
    <w:rsid w:val="00577300"/>
    <w:rsid w:val="00580850"/>
    <w:rsid w:val="00580EAA"/>
    <w:rsid w:val="00582196"/>
    <w:rsid w:val="00582863"/>
    <w:rsid w:val="005828C4"/>
    <w:rsid w:val="00582BD1"/>
    <w:rsid w:val="00583ACA"/>
    <w:rsid w:val="00594831"/>
    <w:rsid w:val="00595486"/>
    <w:rsid w:val="00596491"/>
    <w:rsid w:val="0059791F"/>
    <w:rsid w:val="005A0891"/>
    <w:rsid w:val="005A1CAE"/>
    <w:rsid w:val="005A2CA0"/>
    <w:rsid w:val="005A32F3"/>
    <w:rsid w:val="005A376C"/>
    <w:rsid w:val="005A3C28"/>
    <w:rsid w:val="005A3CA0"/>
    <w:rsid w:val="005A5244"/>
    <w:rsid w:val="005A620F"/>
    <w:rsid w:val="005A6616"/>
    <w:rsid w:val="005A66A6"/>
    <w:rsid w:val="005A7CC9"/>
    <w:rsid w:val="005A7E86"/>
    <w:rsid w:val="005B2D77"/>
    <w:rsid w:val="005B41DD"/>
    <w:rsid w:val="005B51FC"/>
    <w:rsid w:val="005B6250"/>
    <w:rsid w:val="005B6A82"/>
    <w:rsid w:val="005B7B90"/>
    <w:rsid w:val="005C2D82"/>
    <w:rsid w:val="005C3FFA"/>
    <w:rsid w:val="005C498A"/>
    <w:rsid w:val="005C561E"/>
    <w:rsid w:val="005D0C87"/>
    <w:rsid w:val="005D0EDF"/>
    <w:rsid w:val="005D0FE0"/>
    <w:rsid w:val="005D27D4"/>
    <w:rsid w:val="005D384E"/>
    <w:rsid w:val="005D44BE"/>
    <w:rsid w:val="005D48DE"/>
    <w:rsid w:val="005D5A71"/>
    <w:rsid w:val="005D6A66"/>
    <w:rsid w:val="005D72B5"/>
    <w:rsid w:val="005D76DD"/>
    <w:rsid w:val="005E0F9F"/>
    <w:rsid w:val="005E264A"/>
    <w:rsid w:val="005E3C99"/>
    <w:rsid w:val="005E4066"/>
    <w:rsid w:val="005E550F"/>
    <w:rsid w:val="005E6239"/>
    <w:rsid w:val="005E7658"/>
    <w:rsid w:val="005F07B4"/>
    <w:rsid w:val="005F0CE8"/>
    <w:rsid w:val="005F1CA8"/>
    <w:rsid w:val="005F2542"/>
    <w:rsid w:val="005F5FFF"/>
    <w:rsid w:val="005F6305"/>
    <w:rsid w:val="005F77B6"/>
    <w:rsid w:val="005F7C03"/>
    <w:rsid w:val="006039E8"/>
    <w:rsid w:val="00603D77"/>
    <w:rsid w:val="00604031"/>
    <w:rsid w:val="00606571"/>
    <w:rsid w:val="00606A43"/>
    <w:rsid w:val="00612BC9"/>
    <w:rsid w:val="00612EB8"/>
    <w:rsid w:val="006153E0"/>
    <w:rsid w:val="006156A7"/>
    <w:rsid w:val="00616756"/>
    <w:rsid w:val="00616E35"/>
    <w:rsid w:val="0062129B"/>
    <w:rsid w:val="0062364E"/>
    <w:rsid w:val="00623E87"/>
    <w:rsid w:val="00624F88"/>
    <w:rsid w:val="006250F5"/>
    <w:rsid w:val="0063181F"/>
    <w:rsid w:val="00632E55"/>
    <w:rsid w:val="00632E92"/>
    <w:rsid w:val="00636412"/>
    <w:rsid w:val="00637B84"/>
    <w:rsid w:val="006401F8"/>
    <w:rsid w:val="00640950"/>
    <w:rsid w:val="00640BE0"/>
    <w:rsid w:val="006415A1"/>
    <w:rsid w:val="00641C7A"/>
    <w:rsid w:val="00642E75"/>
    <w:rsid w:val="0064319B"/>
    <w:rsid w:val="00645589"/>
    <w:rsid w:val="00646412"/>
    <w:rsid w:val="0064668E"/>
    <w:rsid w:val="0064737E"/>
    <w:rsid w:val="00651DD0"/>
    <w:rsid w:val="00652220"/>
    <w:rsid w:val="00652A29"/>
    <w:rsid w:val="006535F0"/>
    <w:rsid w:val="00655009"/>
    <w:rsid w:val="00655DB3"/>
    <w:rsid w:val="0065645A"/>
    <w:rsid w:val="00657E05"/>
    <w:rsid w:val="00660391"/>
    <w:rsid w:val="00660507"/>
    <w:rsid w:val="0066074C"/>
    <w:rsid w:val="006610DF"/>
    <w:rsid w:val="00661B5C"/>
    <w:rsid w:val="006635A6"/>
    <w:rsid w:val="00664558"/>
    <w:rsid w:val="006650D3"/>
    <w:rsid w:val="00665CB4"/>
    <w:rsid w:val="00670560"/>
    <w:rsid w:val="006709C6"/>
    <w:rsid w:val="00671B02"/>
    <w:rsid w:val="00673FB4"/>
    <w:rsid w:val="00674378"/>
    <w:rsid w:val="00674BC7"/>
    <w:rsid w:val="0067629A"/>
    <w:rsid w:val="00676BAC"/>
    <w:rsid w:val="0067759B"/>
    <w:rsid w:val="0068350C"/>
    <w:rsid w:val="00685946"/>
    <w:rsid w:val="00687750"/>
    <w:rsid w:val="00687C4A"/>
    <w:rsid w:val="00690C8C"/>
    <w:rsid w:val="00690E2E"/>
    <w:rsid w:val="0069220A"/>
    <w:rsid w:val="00694A0D"/>
    <w:rsid w:val="006978B4"/>
    <w:rsid w:val="00697A61"/>
    <w:rsid w:val="006A007B"/>
    <w:rsid w:val="006A0C48"/>
    <w:rsid w:val="006A1B11"/>
    <w:rsid w:val="006A2713"/>
    <w:rsid w:val="006A3EFD"/>
    <w:rsid w:val="006A4A9F"/>
    <w:rsid w:val="006A5E65"/>
    <w:rsid w:val="006A7901"/>
    <w:rsid w:val="006A7AEF"/>
    <w:rsid w:val="006A7B49"/>
    <w:rsid w:val="006B1341"/>
    <w:rsid w:val="006B1938"/>
    <w:rsid w:val="006B1B2A"/>
    <w:rsid w:val="006B1D5F"/>
    <w:rsid w:val="006B2041"/>
    <w:rsid w:val="006B2484"/>
    <w:rsid w:val="006B25B2"/>
    <w:rsid w:val="006B3FA5"/>
    <w:rsid w:val="006B5813"/>
    <w:rsid w:val="006B5939"/>
    <w:rsid w:val="006B5C9E"/>
    <w:rsid w:val="006B70C3"/>
    <w:rsid w:val="006B7722"/>
    <w:rsid w:val="006C094F"/>
    <w:rsid w:val="006C1285"/>
    <w:rsid w:val="006C155D"/>
    <w:rsid w:val="006C1DB5"/>
    <w:rsid w:val="006C45C4"/>
    <w:rsid w:val="006C4ED0"/>
    <w:rsid w:val="006C56A1"/>
    <w:rsid w:val="006C5B9D"/>
    <w:rsid w:val="006C6D96"/>
    <w:rsid w:val="006D11D1"/>
    <w:rsid w:val="006D2487"/>
    <w:rsid w:val="006D25F9"/>
    <w:rsid w:val="006D34F7"/>
    <w:rsid w:val="006D38B7"/>
    <w:rsid w:val="006D52B2"/>
    <w:rsid w:val="006D544D"/>
    <w:rsid w:val="006D564C"/>
    <w:rsid w:val="006D7C36"/>
    <w:rsid w:val="006E1227"/>
    <w:rsid w:val="006E2486"/>
    <w:rsid w:val="006E2535"/>
    <w:rsid w:val="006E43BB"/>
    <w:rsid w:val="006E49D4"/>
    <w:rsid w:val="006E6019"/>
    <w:rsid w:val="006E6AAC"/>
    <w:rsid w:val="006E7097"/>
    <w:rsid w:val="006F09F7"/>
    <w:rsid w:val="006F1110"/>
    <w:rsid w:val="006F15C7"/>
    <w:rsid w:val="006F42B4"/>
    <w:rsid w:val="006F68C5"/>
    <w:rsid w:val="006F7DCA"/>
    <w:rsid w:val="00700D8B"/>
    <w:rsid w:val="0070127F"/>
    <w:rsid w:val="00704122"/>
    <w:rsid w:val="00705A8A"/>
    <w:rsid w:val="00710C3E"/>
    <w:rsid w:val="00712BF0"/>
    <w:rsid w:val="00714D51"/>
    <w:rsid w:val="0071720D"/>
    <w:rsid w:val="00717E41"/>
    <w:rsid w:val="00720C8D"/>
    <w:rsid w:val="00721C37"/>
    <w:rsid w:val="00721DC0"/>
    <w:rsid w:val="007239BD"/>
    <w:rsid w:val="00725061"/>
    <w:rsid w:val="00725886"/>
    <w:rsid w:val="00725A7E"/>
    <w:rsid w:val="00726042"/>
    <w:rsid w:val="0072731B"/>
    <w:rsid w:val="007304C1"/>
    <w:rsid w:val="0073054A"/>
    <w:rsid w:val="00730CCA"/>
    <w:rsid w:val="00731441"/>
    <w:rsid w:val="00731452"/>
    <w:rsid w:val="00731480"/>
    <w:rsid w:val="007340B2"/>
    <w:rsid w:val="007347EC"/>
    <w:rsid w:val="00734806"/>
    <w:rsid w:val="00734C7B"/>
    <w:rsid w:val="00740BB1"/>
    <w:rsid w:val="00740F93"/>
    <w:rsid w:val="00741287"/>
    <w:rsid w:val="00741BC4"/>
    <w:rsid w:val="00746237"/>
    <w:rsid w:val="00746778"/>
    <w:rsid w:val="00751387"/>
    <w:rsid w:val="00751FC8"/>
    <w:rsid w:val="007520C7"/>
    <w:rsid w:val="00752E3E"/>
    <w:rsid w:val="00754EBD"/>
    <w:rsid w:val="007572A1"/>
    <w:rsid w:val="007608E9"/>
    <w:rsid w:val="007622EB"/>
    <w:rsid w:val="00764239"/>
    <w:rsid w:val="0076435A"/>
    <w:rsid w:val="00772759"/>
    <w:rsid w:val="0077462C"/>
    <w:rsid w:val="00776EE6"/>
    <w:rsid w:val="00777843"/>
    <w:rsid w:val="00780482"/>
    <w:rsid w:val="00780C6E"/>
    <w:rsid w:val="00781748"/>
    <w:rsid w:val="007832B2"/>
    <w:rsid w:val="00784385"/>
    <w:rsid w:val="00786604"/>
    <w:rsid w:val="00787157"/>
    <w:rsid w:val="00787EF7"/>
    <w:rsid w:val="00790294"/>
    <w:rsid w:val="00790363"/>
    <w:rsid w:val="007925EF"/>
    <w:rsid w:val="00795F02"/>
    <w:rsid w:val="00797F0E"/>
    <w:rsid w:val="007A1D99"/>
    <w:rsid w:val="007A40F0"/>
    <w:rsid w:val="007A5119"/>
    <w:rsid w:val="007A5B3B"/>
    <w:rsid w:val="007A79B1"/>
    <w:rsid w:val="007B047F"/>
    <w:rsid w:val="007B153E"/>
    <w:rsid w:val="007B1B65"/>
    <w:rsid w:val="007B222A"/>
    <w:rsid w:val="007B3680"/>
    <w:rsid w:val="007B3810"/>
    <w:rsid w:val="007B4699"/>
    <w:rsid w:val="007B635C"/>
    <w:rsid w:val="007B7278"/>
    <w:rsid w:val="007B74B3"/>
    <w:rsid w:val="007B7A90"/>
    <w:rsid w:val="007C1159"/>
    <w:rsid w:val="007C1484"/>
    <w:rsid w:val="007C1BCD"/>
    <w:rsid w:val="007C5216"/>
    <w:rsid w:val="007C550B"/>
    <w:rsid w:val="007C58F1"/>
    <w:rsid w:val="007C78BA"/>
    <w:rsid w:val="007C793E"/>
    <w:rsid w:val="007D044C"/>
    <w:rsid w:val="007D1A14"/>
    <w:rsid w:val="007D1E87"/>
    <w:rsid w:val="007D2BCF"/>
    <w:rsid w:val="007D2CB4"/>
    <w:rsid w:val="007D2DFB"/>
    <w:rsid w:val="007D678D"/>
    <w:rsid w:val="007E054E"/>
    <w:rsid w:val="007E0FDA"/>
    <w:rsid w:val="007E540F"/>
    <w:rsid w:val="007E5A9C"/>
    <w:rsid w:val="007E5E78"/>
    <w:rsid w:val="007F0951"/>
    <w:rsid w:val="007F11B6"/>
    <w:rsid w:val="007F38A0"/>
    <w:rsid w:val="007F39FC"/>
    <w:rsid w:val="007F5991"/>
    <w:rsid w:val="007F5FEC"/>
    <w:rsid w:val="007F61D2"/>
    <w:rsid w:val="007F672C"/>
    <w:rsid w:val="007F6782"/>
    <w:rsid w:val="007F7268"/>
    <w:rsid w:val="007F76BF"/>
    <w:rsid w:val="0080362C"/>
    <w:rsid w:val="00803D54"/>
    <w:rsid w:val="00804BB6"/>
    <w:rsid w:val="00806D85"/>
    <w:rsid w:val="0081207C"/>
    <w:rsid w:val="008124D4"/>
    <w:rsid w:val="00812AC7"/>
    <w:rsid w:val="0081391A"/>
    <w:rsid w:val="008158B2"/>
    <w:rsid w:val="00816BF7"/>
    <w:rsid w:val="00821410"/>
    <w:rsid w:val="008231BA"/>
    <w:rsid w:val="008242DD"/>
    <w:rsid w:val="00824E37"/>
    <w:rsid w:val="00825A04"/>
    <w:rsid w:val="00825C64"/>
    <w:rsid w:val="00826425"/>
    <w:rsid w:val="0082718F"/>
    <w:rsid w:val="00827557"/>
    <w:rsid w:val="008303BD"/>
    <w:rsid w:val="008311C7"/>
    <w:rsid w:val="00832244"/>
    <w:rsid w:val="0083283C"/>
    <w:rsid w:val="008347BF"/>
    <w:rsid w:val="00837134"/>
    <w:rsid w:val="008406D3"/>
    <w:rsid w:val="00840D0B"/>
    <w:rsid w:val="00841A17"/>
    <w:rsid w:val="008420CD"/>
    <w:rsid w:val="008425AF"/>
    <w:rsid w:val="008436E4"/>
    <w:rsid w:val="00843C15"/>
    <w:rsid w:val="00845303"/>
    <w:rsid w:val="0084585E"/>
    <w:rsid w:val="00846BA0"/>
    <w:rsid w:val="00850530"/>
    <w:rsid w:val="008528E0"/>
    <w:rsid w:val="008546D6"/>
    <w:rsid w:val="00855389"/>
    <w:rsid w:val="00855C14"/>
    <w:rsid w:val="00860361"/>
    <w:rsid w:val="008623CC"/>
    <w:rsid w:val="00863119"/>
    <w:rsid w:val="00863DF9"/>
    <w:rsid w:val="00864B3B"/>
    <w:rsid w:val="00867131"/>
    <w:rsid w:val="008678B1"/>
    <w:rsid w:val="00867A13"/>
    <w:rsid w:val="00872DF6"/>
    <w:rsid w:val="00872E90"/>
    <w:rsid w:val="00873EDA"/>
    <w:rsid w:val="008746EA"/>
    <w:rsid w:val="00874F6E"/>
    <w:rsid w:val="00874F8A"/>
    <w:rsid w:val="0087621F"/>
    <w:rsid w:val="00876984"/>
    <w:rsid w:val="00880EE0"/>
    <w:rsid w:val="008824A4"/>
    <w:rsid w:val="00884E0F"/>
    <w:rsid w:val="008855CE"/>
    <w:rsid w:val="00886129"/>
    <w:rsid w:val="00886F8B"/>
    <w:rsid w:val="00887C07"/>
    <w:rsid w:val="00887C21"/>
    <w:rsid w:val="0089009C"/>
    <w:rsid w:val="0089019D"/>
    <w:rsid w:val="008943EA"/>
    <w:rsid w:val="0089497D"/>
    <w:rsid w:val="00895FC8"/>
    <w:rsid w:val="00896FED"/>
    <w:rsid w:val="008A07B2"/>
    <w:rsid w:val="008A16C0"/>
    <w:rsid w:val="008A1AA3"/>
    <w:rsid w:val="008A6769"/>
    <w:rsid w:val="008A794D"/>
    <w:rsid w:val="008B00A2"/>
    <w:rsid w:val="008B08D6"/>
    <w:rsid w:val="008B203F"/>
    <w:rsid w:val="008B4EBE"/>
    <w:rsid w:val="008B6052"/>
    <w:rsid w:val="008B6ED0"/>
    <w:rsid w:val="008B6F26"/>
    <w:rsid w:val="008B776B"/>
    <w:rsid w:val="008B7BB7"/>
    <w:rsid w:val="008C02D8"/>
    <w:rsid w:val="008C0381"/>
    <w:rsid w:val="008C12B5"/>
    <w:rsid w:val="008C1773"/>
    <w:rsid w:val="008C1ADE"/>
    <w:rsid w:val="008C2E51"/>
    <w:rsid w:val="008C531B"/>
    <w:rsid w:val="008C66DB"/>
    <w:rsid w:val="008D25EC"/>
    <w:rsid w:val="008D426D"/>
    <w:rsid w:val="008D5D76"/>
    <w:rsid w:val="008D5E10"/>
    <w:rsid w:val="008D75FB"/>
    <w:rsid w:val="008E17AD"/>
    <w:rsid w:val="008E2277"/>
    <w:rsid w:val="008E23F6"/>
    <w:rsid w:val="008E2B01"/>
    <w:rsid w:val="008E2B4C"/>
    <w:rsid w:val="008E2FEA"/>
    <w:rsid w:val="008E3A4B"/>
    <w:rsid w:val="008E3D35"/>
    <w:rsid w:val="008E4D92"/>
    <w:rsid w:val="008E5DD0"/>
    <w:rsid w:val="008E7CBC"/>
    <w:rsid w:val="008E7F40"/>
    <w:rsid w:val="008F05D6"/>
    <w:rsid w:val="008F0C17"/>
    <w:rsid w:val="008F0C7E"/>
    <w:rsid w:val="008F17BF"/>
    <w:rsid w:val="008F49A7"/>
    <w:rsid w:val="008F4C77"/>
    <w:rsid w:val="008F5414"/>
    <w:rsid w:val="009017D4"/>
    <w:rsid w:val="00901B42"/>
    <w:rsid w:val="00903CC1"/>
    <w:rsid w:val="00907511"/>
    <w:rsid w:val="009076E0"/>
    <w:rsid w:val="00910009"/>
    <w:rsid w:val="00910A67"/>
    <w:rsid w:val="00911E90"/>
    <w:rsid w:val="00913598"/>
    <w:rsid w:val="00913719"/>
    <w:rsid w:val="009142CB"/>
    <w:rsid w:val="0091446E"/>
    <w:rsid w:val="00914A0C"/>
    <w:rsid w:val="00917097"/>
    <w:rsid w:val="0091768A"/>
    <w:rsid w:val="00917A27"/>
    <w:rsid w:val="00920134"/>
    <w:rsid w:val="009212A2"/>
    <w:rsid w:val="00921B2B"/>
    <w:rsid w:val="009223A2"/>
    <w:rsid w:val="0092248E"/>
    <w:rsid w:val="00925FAD"/>
    <w:rsid w:val="00926F41"/>
    <w:rsid w:val="00931C0F"/>
    <w:rsid w:val="00931C44"/>
    <w:rsid w:val="00932794"/>
    <w:rsid w:val="00932D18"/>
    <w:rsid w:val="00932DE6"/>
    <w:rsid w:val="00933153"/>
    <w:rsid w:val="009333FF"/>
    <w:rsid w:val="00933983"/>
    <w:rsid w:val="00934DF5"/>
    <w:rsid w:val="0093525D"/>
    <w:rsid w:val="00935FB2"/>
    <w:rsid w:val="00937A69"/>
    <w:rsid w:val="009443FA"/>
    <w:rsid w:val="00945C35"/>
    <w:rsid w:val="0094621B"/>
    <w:rsid w:val="00947B04"/>
    <w:rsid w:val="00947D03"/>
    <w:rsid w:val="00947FEB"/>
    <w:rsid w:val="00950F26"/>
    <w:rsid w:val="00951137"/>
    <w:rsid w:val="00951C6B"/>
    <w:rsid w:val="0095219E"/>
    <w:rsid w:val="00952542"/>
    <w:rsid w:val="0095257C"/>
    <w:rsid w:val="0095267F"/>
    <w:rsid w:val="00952B86"/>
    <w:rsid w:val="00955507"/>
    <w:rsid w:val="00955800"/>
    <w:rsid w:val="009572A6"/>
    <w:rsid w:val="0095753D"/>
    <w:rsid w:val="00957C26"/>
    <w:rsid w:val="00962711"/>
    <w:rsid w:val="009629E6"/>
    <w:rsid w:val="00965F4B"/>
    <w:rsid w:val="00967077"/>
    <w:rsid w:val="009677C2"/>
    <w:rsid w:val="00971A52"/>
    <w:rsid w:val="009728B6"/>
    <w:rsid w:val="009767F4"/>
    <w:rsid w:val="00980840"/>
    <w:rsid w:val="00983177"/>
    <w:rsid w:val="009832C1"/>
    <w:rsid w:val="00983A15"/>
    <w:rsid w:val="0098496D"/>
    <w:rsid w:val="00985DE2"/>
    <w:rsid w:val="009867D1"/>
    <w:rsid w:val="00991736"/>
    <w:rsid w:val="00991C55"/>
    <w:rsid w:val="00991FAF"/>
    <w:rsid w:val="0099689C"/>
    <w:rsid w:val="00997137"/>
    <w:rsid w:val="009A11ED"/>
    <w:rsid w:val="009A2348"/>
    <w:rsid w:val="009A356B"/>
    <w:rsid w:val="009A420F"/>
    <w:rsid w:val="009A4CD6"/>
    <w:rsid w:val="009A52AD"/>
    <w:rsid w:val="009A58A4"/>
    <w:rsid w:val="009A6518"/>
    <w:rsid w:val="009A653A"/>
    <w:rsid w:val="009A7930"/>
    <w:rsid w:val="009B076C"/>
    <w:rsid w:val="009B0B09"/>
    <w:rsid w:val="009B0FE2"/>
    <w:rsid w:val="009B2C56"/>
    <w:rsid w:val="009B37A0"/>
    <w:rsid w:val="009B6361"/>
    <w:rsid w:val="009C3442"/>
    <w:rsid w:val="009C34AB"/>
    <w:rsid w:val="009C4027"/>
    <w:rsid w:val="009C4CA5"/>
    <w:rsid w:val="009D0495"/>
    <w:rsid w:val="009D1E0D"/>
    <w:rsid w:val="009D3EA8"/>
    <w:rsid w:val="009D480C"/>
    <w:rsid w:val="009D49BB"/>
    <w:rsid w:val="009D58BB"/>
    <w:rsid w:val="009D5BA9"/>
    <w:rsid w:val="009D61D2"/>
    <w:rsid w:val="009D6BE3"/>
    <w:rsid w:val="009D6E5D"/>
    <w:rsid w:val="009E092D"/>
    <w:rsid w:val="009E1A09"/>
    <w:rsid w:val="009E1AC4"/>
    <w:rsid w:val="009E2D8D"/>
    <w:rsid w:val="009E2E69"/>
    <w:rsid w:val="009E3DED"/>
    <w:rsid w:val="009E575A"/>
    <w:rsid w:val="009E6077"/>
    <w:rsid w:val="009E60D2"/>
    <w:rsid w:val="009F0A47"/>
    <w:rsid w:val="009F0B46"/>
    <w:rsid w:val="009F1FEE"/>
    <w:rsid w:val="009F2916"/>
    <w:rsid w:val="009F2F4A"/>
    <w:rsid w:val="009F367A"/>
    <w:rsid w:val="009F3996"/>
    <w:rsid w:val="009F3F88"/>
    <w:rsid w:val="009F475C"/>
    <w:rsid w:val="009F47AF"/>
    <w:rsid w:val="009F7154"/>
    <w:rsid w:val="009F782A"/>
    <w:rsid w:val="009F7C3C"/>
    <w:rsid w:val="00A02548"/>
    <w:rsid w:val="00A028BA"/>
    <w:rsid w:val="00A03B61"/>
    <w:rsid w:val="00A044BB"/>
    <w:rsid w:val="00A10383"/>
    <w:rsid w:val="00A10C96"/>
    <w:rsid w:val="00A12D98"/>
    <w:rsid w:val="00A12ED4"/>
    <w:rsid w:val="00A135B3"/>
    <w:rsid w:val="00A14547"/>
    <w:rsid w:val="00A16712"/>
    <w:rsid w:val="00A16EDC"/>
    <w:rsid w:val="00A1773E"/>
    <w:rsid w:val="00A20A05"/>
    <w:rsid w:val="00A20A0E"/>
    <w:rsid w:val="00A22C8F"/>
    <w:rsid w:val="00A247C2"/>
    <w:rsid w:val="00A25F6F"/>
    <w:rsid w:val="00A2742C"/>
    <w:rsid w:val="00A27C2D"/>
    <w:rsid w:val="00A310BC"/>
    <w:rsid w:val="00A31FC7"/>
    <w:rsid w:val="00A330F9"/>
    <w:rsid w:val="00A3351E"/>
    <w:rsid w:val="00A35361"/>
    <w:rsid w:val="00A37423"/>
    <w:rsid w:val="00A40A5A"/>
    <w:rsid w:val="00A41747"/>
    <w:rsid w:val="00A4191F"/>
    <w:rsid w:val="00A420DB"/>
    <w:rsid w:val="00A42C83"/>
    <w:rsid w:val="00A42F46"/>
    <w:rsid w:val="00A43D3A"/>
    <w:rsid w:val="00A44001"/>
    <w:rsid w:val="00A45F1D"/>
    <w:rsid w:val="00A53941"/>
    <w:rsid w:val="00A53E9B"/>
    <w:rsid w:val="00A5754C"/>
    <w:rsid w:val="00A578BF"/>
    <w:rsid w:val="00A61339"/>
    <w:rsid w:val="00A63957"/>
    <w:rsid w:val="00A643EB"/>
    <w:rsid w:val="00A65088"/>
    <w:rsid w:val="00A667E1"/>
    <w:rsid w:val="00A66D02"/>
    <w:rsid w:val="00A702C0"/>
    <w:rsid w:val="00A71A93"/>
    <w:rsid w:val="00A72512"/>
    <w:rsid w:val="00A73342"/>
    <w:rsid w:val="00A76E7A"/>
    <w:rsid w:val="00A80060"/>
    <w:rsid w:val="00A83C75"/>
    <w:rsid w:val="00A83F80"/>
    <w:rsid w:val="00A841AD"/>
    <w:rsid w:val="00A84BD6"/>
    <w:rsid w:val="00A84CEC"/>
    <w:rsid w:val="00A85A62"/>
    <w:rsid w:val="00A8600A"/>
    <w:rsid w:val="00A865C8"/>
    <w:rsid w:val="00A93B5D"/>
    <w:rsid w:val="00A943FC"/>
    <w:rsid w:val="00A9728C"/>
    <w:rsid w:val="00A974CC"/>
    <w:rsid w:val="00AA00E9"/>
    <w:rsid w:val="00AA0191"/>
    <w:rsid w:val="00AA1F81"/>
    <w:rsid w:val="00AA316F"/>
    <w:rsid w:val="00AA383F"/>
    <w:rsid w:val="00AA3BD6"/>
    <w:rsid w:val="00AA4CA0"/>
    <w:rsid w:val="00AA5B2C"/>
    <w:rsid w:val="00AA6B1F"/>
    <w:rsid w:val="00AA7D0F"/>
    <w:rsid w:val="00AB0297"/>
    <w:rsid w:val="00AB06EA"/>
    <w:rsid w:val="00AB07F9"/>
    <w:rsid w:val="00AB0EC2"/>
    <w:rsid w:val="00AB2668"/>
    <w:rsid w:val="00AB4084"/>
    <w:rsid w:val="00AB4DA7"/>
    <w:rsid w:val="00AB5F66"/>
    <w:rsid w:val="00AC2251"/>
    <w:rsid w:val="00AC2545"/>
    <w:rsid w:val="00AC41EB"/>
    <w:rsid w:val="00AC51AB"/>
    <w:rsid w:val="00AD2798"/>
    <w:rsid w:val="00AD4151"/>
    <w:rsid w:val="00AD434A"/>
    <w:rsid w:val="00AD5CCD"/>
    <w:rsid w:val="00AD6CD7"/>
    <w:rsid w:val="00AD7CA8"/>
    <w:rsid w:val="00AE4AE3"/>
    <w:rsid w:val="00AE61D6"/>
    <w:rsid w:val="00AE645E"/>
    <w:rsid w:val="00AE69AB"/>
    <w:rsid w:val="00AE7268"/>
    <w:rsid w:val="00AE7CCC"/>
    <w:rsid w:val="00AF1225"/>
    <w:rsid w:val="00AF1788"/>
    <w:rsid w:val="00AF38C2"/>
    <w:rsid w:val="00AF4544"/>
    <w:rsid w:val="00AF58BD"/>
    <w:rsid w:val="00AF61C0"/>
    <w:rsid w:val="00AF6E99"/>
    <w:rsid w:val="00AF7215"/>
    <w:rsid w:val="00B00AF9"/>
    <w:rsid w:val="00B01645"/>
    <w:rsid w:val="00B01B67"/>
    <w:rsid w:val="00B01CBE"/>
    <w:rsid w:val="00B01F62"/>
    <w:rsid w:val="00B0487A"/>
    <w:rsid w:val="00B05C80"/>
    <w:rsid w:val="00B062E5"/>
    <w:rsid w:val="00B068EB"/>
    <w:rsid w:val="00B10E04"/>
    <w:rsid w:val="00B13194"/>
    <w:rsid w:val="00B13977"/>
    <w:rsid w:val="00B1460F"/>
    <w:rsid w:val="00B148D4"/>
    <w:rsid w:val="00B14BD1"/>
    <w:rsid w:val="00B20B0F"/>
    <w:rsid w:val="00B20C49"/>
    <w:rsid w:val="00B21AB4"/>
    <w:rsid w:val="00B21B6E"/>
    <w:rsid w:val="00B2220D"/>
    <w:rsid w:val="00B23335"/>
    <w:rsid w:val="00B254FA"/>
    <w:rsid w:val="00B27802"/>
    <w:rsid w:val="00B307BF"/>
    <w:rsid w:val="00B308AC"/>
    <w:rsid w:val="00B30AEA"/>
    <w:rsid w:val="00B3114B"/>
    <w:rsid w:val="00B313A6"/>
    <w:rsid w:val="00B3174F"/>
    <w:rsid w:val="00B32B96"/>
    <w:rsid w:val="00B343CF"/>
    <w:rsid w:val="00B35F32"/>
    <w:rsid w:val="00B36D3B"/>
    <w:rsid w:val="00B36F87"/>
    <w:rsid w:val="00B405F7"/>
    <w:rsid w:val="00B427B0"/>
    <w:rsid w:val="00B4289D"/>
    <w:rsid w:val="00B42FF6"/>
    <w:rsid w:val="00B432A8"/>
    <w:rsid w:val="00B43CDA"/>
    <w:rsid w:val="00B45B0F"/>
    <w:rsid w:val="00B46A37"/>
    <w:rsid w:val="00B47CAE"/>
    <w:rsid w:val="00B51215"/>
    <w:rsid w:val="00B54A8C"/>
    <w:rsid w:val="00B54E2A"/>
    <w:rsid w:val="00B55E27"/>
    <w:rsid w:val="00B56626"/>
    <w:rsid w:val="00B5788C"/>
    <w:rsid w:val="00B61F9D"/>
    <w:rsid w:val="00B625B7"/>
    <w:rsid w:val="00B639B5"/>
    <w:rsid w:val="00B6428B"/>
    <w:rsid w:val="00B6547A"/>
    <w:rsid w:val="00B66492"/>
    <w:rsid w:val="00B704D9"/>
    <w:rsid w:val="00B705EB"/>
    <w:rsid w:val="00B70CBC"/>
    <w:rsid w:val="00B7147E"/>
    <w:rsid w:val="00B71A5C"/>
    <w:rsid w:val="00B71F98"/>
    <w:rsid w:val="00B72629"/>
    <w:rsid w:val="00B748FA"/>
    <w:rsid w:val="00B75CC9"/>
    <w:rsid w:val="00B75EDB"/>
    <w:rsid w:val="00B7665B"/>
    <w:rsid w:val="00B76E81"/>
    <w:rsid w:val="00B77AFD"/>
    <w:rsid w:val="00B823B4"/>
    <w:rsid w:val="00B82B45"/>
    <w:rsid w:val="00B83CE4"/>
    <w:rsid w:val="00B87F4F"/>
    <w:rsid w:val="00B90A9C"/>
    <w:rsid w:val="00B90C06"/>
    <w:rsid w:val="00B91A31"/>
    <w:rsid w:val="00B92ABB"/>
    <w:rsid w:val="00B960F2"/>
    <w:rsid w:val="00B96C8E"/>
    <w:rsid w:val="00BA07DE"/>
    <w:rsid w:val="00BA140E"/>
    <w:rsid w:val="00BA1BD4"/>
    <w:rsid w:val="00BA1EB2"/>
    <w:rsid w:val="00BA43A7"/>
    <w:rsid w:val="00BA4F0D"/>
    <w:rsid w:val="00BA5728"/>
    <w:rsid w:val="00BA57AF"/>
    <w:rsid w:val="00BA63E5"/>
    <w:rsid w:val="00BA670A"/>
    <w:rsid w:val="00BA7991"/>
    <w:rsid w:val="00BA7B22"/>
    <w:rsid w:val="00BB031F"/>
    <w:rsid w:val="00BB0850"/>
    <w:rsid w:val="00BB41CB"/>
    <w:rsid w:val="00BB4470"/>
    <w:rsid w:val="00BB5C24"/>
    <w:rsid w:val="00BB6515"/>
    <w:rsid w:val="00BB67A9"/>
    <w:rsid w:val="00BB6BC7"/>
    <w:rsid w:val="00BC3257"/>
    <w:rsid w:val="00BC3A1F"/>
    <w:rsid w:val="00BC412E"/>
    <w:rsid w:val="00BC52FC"/>
    <w:rsid w:val="00BC5E86"/>
    <w:rsid w:val="00BC6B2B"/>
    <w:rsid w:val="00BD07F3"/>
    <w:rsid w:val="00BD09C2"/>
    <w:rsid w:val="00BD396E"/>
    <w:rsid w:val="00BD5DEF"/>
    <w:rsid w:val="00BD5FBB"/>
    <w:rsid w:val="00BD6473"/>
    <w:rsid w:val="00BD69C0"/>
    <w:rsid w:val="00BD7B62"/>
    <w:rsid w:val="00BE03FF"/>
    <w:rsid w:val="00BE0748"/>
    <w:rsid w:val="00BE1513"/>
    <w:rsid w:val="00BE1543"/>
    <w:rsid w:val="00BE1D8F"/>
    <w:rsid w:val="00BE24CD"/>
    <w:rsid w:val="00BE2759"/>
    <w:rsid w:val="00BE2B10"/>
    <w:rsid w:val="00BE4BD4"/>
    <w:rsid w:val="00BE4D2D"/>
    <w:rsid w:val="00BE5023"/>
    <w:rsid w:val="00BE534B"/>
    <w:rsid w:val="00BE5CB7"/>
    <w:rsid w:val="00BE60F6"/>
    <w:rsid w:val="00BF0961"/>
    <w:rsid w:val="00BF1A1D"/>
    <w:rsid w:val="00BF1C81"/>
    <w:rsid w:val="00BF23C5"/>
    <w:rsid w:val="00BF2DB8"/>
    <w:rsid w:val="00BF2F09"/>
    <w:rsid w:val="00BF3CED"/>
    <w:rsid w:val="00BF540E"/>
    <w:rsid w:val="00BF5E1B"/>
    <w:rsid w:val="00BF642F"/>
    <w:rsid w:val="00BF6873"/>
    <w:rsid w:val="00C01D43"/>
    <w:rsid w:val="00C02407"/>
    <w:rsid w:val="00C02D56"/>
    <w:rsid w:val="00C032D1"/>
    <w:rsid w:val="00C03B15"/>
    <w:rsid w:val="00C03F9E"/>
    <w:rsid w:val="00C051A8"/>
    <w:rsid w:val="00C0609A"/>
    <w:rsid w:val="00C11FC3"/>
    <w:rsid w:val="00C127AA"/>
    <w:rsid w:val="00C12E47"/>
    <w:rsid w:val="00C170E1"/>
    <w:rsid w:val="00C17120"/>
    <w:rsid w:val="00C21C4F"/>
    <w:rsid w:val="00C26A77"/>
    <w:rsid w:val="00C27374"/>
    <w:rsid w:val="00C273C3"/>
    <w:rsid w:val="00C315F0"/>
    <w:rsid w:val="00C32A5F"/>
    <w:rsid w:val="00C32C7E"/>
    <w:rsid w:val="00C34413"/>
    <w:rsid w:val="00C34804"/>
    <w:rsid w:val="00C34E40"/>
    <w:rsid w:val="00C3679E"/>
    <w:rsid w:val="00C371B9"/>
    <w:rsid w:val="00C372A4"/>
    <w:rsid w:val="00C37367"/>
    <w:rsid w:val="00C37521"/>
    <w:rsid w:val="00C4039D"/>
    <w:rsid w:val="00C4169D"/>
    <w:rsid w:val="00C434B5"/>
    <w:rsid w:val="00C45062"/>
    <w:rsid w:val="00C4518F"/>
    <w:rsid w:val="00C45204"/>
    <w:rsid w:val="00C452DF"/>
    <w:rsid w:val="00C45B5B"/>
    <w:rsid w:val="00C46934"/>
    <w:rsid w:val="00C46C45"/>
    <w:rsid w:val="00C47305"/>
    <w:rsid w:val="00C55A82"/>
    <w:rsid w:val="00C56047"/>
    <w:rsid w:val="00C56A70"/>
    <w:rsid w:val="00C56CC8"/>
    <w:rsid w:val="00C60E15"/>
    <w:rsid w:val="00C63A6A"/>
    <w:rsid w:val="00C646E5"/>
    <w:rsid w:val="00C64F66"/>
    <w:rsid w:val="00C65219"/>
    <w:rsid w:val="00C6548B"/>
    <w:rsid w:val="00C65BCB"/>
    <w:rsid w:val="00C67E92"/>
    <w:rsid w:val="00C67FCC"/>
    <w:rsid w:val="00C70E54"/>
    <w:rsid w:val="00C71B21"/>
    <w:rsid w:val="00C72842"/>
    <w:rsid w:val="00C728D4"/>
    <w:rsid w:val="00C74B45"/>
    <w:rsid w:val="00C74BA3"/>
    <w:rsid w:val="00C75A36"/>
    <w:rsid w:val="00C821EC"/>
    <w:rsid w:val="00C8609D"/>
    <w:rsid w:val="00C87E6A"/>
    <w:rsid w:val="00C93D7E"/>
    <w:rsid w:val="00CA0DD0"/>
    <w:rsid w:val="00CA1347"/>
    <w:rsid w:val="00CA1F44"/>
    <w:rsid w:val="00CA3737"/>
    <w:rsid w:val="00CA398E"/>
    <w:rsid w:val="00CA55AA"/>
    <w:rsid w:val="00CA775F"/>
    <w:rsid w:val="00CB0CA0"/>
    <w:rsid w:val="00CB17B4"/>
    <w:rsid w:val="00CB1B5F"/>
    <w:rsid w:val="00CB1FBE"/>
    <w:rsid w:val="00CB20C8"/>
    <w:rsid w:val="00CB2942"/>
    <w:rsid w:val="00CB35B3"/>
    <w:rsid w:val="00CB5B90"/>
    <w:rsid w:val="00CB67DE"/>
    <w:rsid w:val="00CB7D18"/>
    <w:rsid w:val="00CC0B74"/>
    <w:rsid w:val="00CC13DD"/>
    <w:rsid w:val="00CC1BE5"/>
    <w:rsid w:val="00CC2236"/>
    <w:rsid w:val="00CC2A17"/>
    <w:rsid w:val="00CC318D"/>
    <w:rsid w:val="00CC33E8"/>
    <w:rsid w:val="00CC3EDA"/>
    <w:rsid w:val="00CC6103"/>
    <w:rsid w:val="00CC73F0"/>
    <w:rsid w:val="00CC747A"/>
    <w:rsid w:val="00CC74BF"/>
    <w:rsid w:val="00CC7EC2"/>
    <w:rsid w:val="00CD0623"/>
    <w:rsid w:val="00CD1293"/>
    <w:rsid w:val="00CD4660"/>
    <w:rsid w:val="00CD5BE9"/>
    <w:rsid w:val="00CD6544"/>
    <w:rsid w:val="00CD67F5"/>
    <w:rsid w:val="00CD6C63"/>
    <w:rsid w:val="00CE02CD"/>
    <w:rsid w:val="00CE0C8E"/>
    <w:rsid w:val="00CE1808"/>
    <w:rsid w:val="00CE2D45"/>
    <w:rsid w:val="00CE3216"/>
    <w:rsid w:val="00CE43EC"/>
    <w:rsid w:val="00CE56AF"/>
    <w:rsid w:val="00CF0DF5"/>
    <w:rsid w:val="00CF1ED8"/>
    <w:rsid w:val="00CF33CD"/>
    <w:rsid w:val="00CF53D1"/>
    <w:rsid w:val="00CF5C06"/>
    <w:rsid w:val="00CF7970"/>
    <w:rsid w:val="00D01882"/>
    <w:rsid w:val="00D0321A"/>
    <w:rsid w:val="00D05F60"/>
    <w:rsid w:val="00D07211"/>
    <w:rsid w:val="00D077F5"/>
    <w:rsid w:val="00D07916"/>
    <w:rsid w:val="00D1038A"/>
    <w:rsid w:val="00D1058D"/>
    <w:rsid w:val="00D119F0"/>
    <w:rsid w:val="00D12DDA"/>
    <w:rsid w:val="00D17D43"/>
    <w:rsid w:val="00D17EB4"/>
    <w:rsid w:val="00D2118F"/>
    <w:rsid w:val="00D21BC7"/>
    <w:rsid w:val="00D21EBD"/>
    <w:rsid w:val="00D25B69"/>
    <w:rsid w:val="00D2657D"/>
    <w:rsid w:val="00D2692E"/>
    <w:rsid w:val="00D31B0C"/>
    <w:rsid w:val="00D32D47"/>
    <w:rsid w:val="00D347D2"/>
    <w:rsid w:val="00D352CE"/>
    <w:rsid w:val="00D357FA"/>
    <w:rsid w:val="00D364FB"/>
    <w:rsid w:val="00D40294"/>
    <w:rsid w:val="00D44001"/>
    <w:rsid w:val="00D44AC8"/>
    <w:rsid w:val="00D46E1B"/>
    <w:rsid w:val="00D508C0"/>
    <w:rsid w:val="00D50AED"/>
    <w:rsid w:val="00D51881"/>
    <w:rsid w:val="00D542BB"/>
    <w:rsid w:val="00D54D6B"/>
    <w:rsid w:val="00D55F5C"/>
    <w:rsid w:val="00D5668F"/>
    <w:rsid w:val="00D56EA6"/>
    <w:rsid w:val="00D57DFF"/>
    <w:rsid w:val="00D62155"/>
    <w:rsid w:val="00D621F1"/>
    <w:rsid w:val="00D62910"/>
    <w:rsid w:val="00D631E1"/>
    <w:rsid w:val="00D634D2"/>
    <w:rsid w:val="00D646DA"/>
    <w:rsid w:val="00D64ED4"/>
    <w:rsid w:val="00D65366"/>
    <w:rsid w:val="00D661C8"/>
    <w:rsid w:val="00D66278"/>
    <w:rsid w:val="00D6692F"/>
    <w:rsid w:val="00D66E61"/>
    <w:rsid w:val="00D6739C"/>
    <w:rsid w:val="00D67F85"/>
    <w:rsid w:val="00D70422"/>
    <w:rsid w:val="00D71270"/>
    <w:rsid w:val="00D72999"/>
    <w:rsid w:val="00D73226"/>
    <w:rsid w:val="00D7600C"/>
    <w:rsid w:val="00D7608C"/>
    <w:rsid w:val="00D7639A"/>
    <w:rsid w:val="00D77205"/>
    <w:rsid w:val="00D77599"/>
    <w:rsid w:val="00D823F5"/>
    <w:rsid w:val="00D82D80"/>
    <w:rsid w:val="00D83529"/>
    <w:rsid w:val="00D841D5"/>
    <w:rsid w:val="00D86DE6"/>
    <w:rsid w:val="00D86FE5"/>
    <w:rsid w:val="00D87CB8"/>
    <w:rsid w:val="00D9171B"/>
    <w:rsid w:val="00D918DE"/>
    <w:rsid w:val="00D91BA5"/>
    <w:rsid w:val="00D92C3C"/>
    <w:rsid w:val="00D940E2"/>
    <w:rsid w:val="00D946FF"/>
    <w:rsid w:val="00DA0049"/>
    <w:rsid w:val="00DA0EFC"/>
    <w:rsid w:val="00DA36DD"/>
    <w:rsid w:val="00DA3794"/>
    <w:rsid w:val="00DA5490"/>
    <w:rsid w:val="00DA6863"/>
    <w:rsid w:val="00DA7CA8"/>
    <w:rsid w:val="00DB2EBC"/>
    <w:rsid w:val="00DB34B1"/>
    <w:rsid w:val="00DB54E2"/>
    <w:rsid w:val="00DC1025"/>
    <w:rsid w:val="00DC1DD3"/>
    <w:rsid w:val="00DC206F"/>
    <w:rsid w:val="00DC2C38"/>
    <w:rsid w:val="00DC3355"/>
    <w:rsid w:val="00DC3ECF"/>
    <w:rsid w:val="00DC42D5"/>
    <w:rsid w:val="00DC5648"/>
    <w:rsid w:val="00DC6660"/>
    <w:rsid w:val="00DC745B"/>
    <w:rsid w:val="00DD0914"/>
    <w:rsid w:val="00DD1E22"/>
    <w:rsid w:val="00DD272D"/>
    <w:rsid w:val="00DD59F5"/>
    <w:rsid w:val="00DD6A70"/>
    <w:rsid w:val="00DE0BA6"/>
    <w:rsid w:val="00DE0C38"/>
    <w:rsid w:val="00DE209A"/>
    <w:rsid w:val="00DE297D"/>
    <w:rsid w:val="00DE2C79"/>
    <w:rsid w:val="00DE5064"/>
    <w:rsid w:val="00DE74A0"/>
    <w:rsid w:val="00DF33D8"/>
    <w:rsid w:val="00DF437A"/>
    <w:rsid w:val="00DF6187"/>
    <w:rsid w:val="00DF6ABB"/>
    <w:rsid w:val="00E0005A"/>
    <w:rsid w:val="00E041B9"/>
    <w:rsid w:val="00E04729"/>
    <w:rsid w:val="00E07FE5"/>
    <w:rsid w:val="00E1233A"/>
    <w:rsid w:val="00E13057"/>
    <w:rsid w:val="00E160D1"/>
    <w:rsid w:val="00E17387"/>
    <w:rsid w:val="00E20E2F"/>
    <w:rsid w:val="00E24096"/>
    <w:rsid w:val="00E2518A"/>
    <w:rsid w:val="00E26DBB"/>
    <w:rsid w:val="00E3057F"/>
    <w:rsid w:val="00E31C14"/>
    <w:rsid w:val="00E323E0"/>
    <w:rsid w:val="00E325E3"/>
    <w:rsid w:val="00E342A6"/>
    <w:rsid w:val="00E34919"/>
    <w:rsid w:val="00E356D5"/>
    <w:rsid w:val="00E3669E"/>
    <w:rsid w:val="00E405A3"/>
    <w:rsid w:val="00E4106A"/>
    <w:rsid w:val="00E41D91"/>
    <w:rsid w:val="00E434C8"/>
    <w:rsid w:val="00E45CEB"/>
    <w:rsid w:val="00E46149"/>
    <w:rsid w:val="00E517B5"/>
    <w:rsid w:val="00E51895"/>
    <w:rsid w:val="00E51937"/>
    <w:rsid w:val="00E52531"/>
    <w:rsid w:val="00E57FEE"/>
    <w:rsid w:val="00E611F6"/>
    <w:rsid w:val="00E61EBA"/>
    <w:rsid w:val="00E62E3D"/>
    <w:rsid w:val="00E647DF"/>
    <w:rsid w:val="00E6618F"/>
    <w:rsid w:val="00E66777"/>
    <w:rsid w:val="00E66F82"/>
    <w:rsid w:val="00E709AC"/>
    <w:rsid w:val="00E711B1"/>
    <w:rsid w:val="00E73985"/>
    <w:rsid w:val="00E76372"/>
    <w:rsid w:val="00E775B9"/>
    <w:rsid w:val="00E809B7"/>
    <w:rsid w:val="00E8356D"/>
    <w:rsid w:val="00E84372"/>
    <w:rsid w:val="00E85132"/>
    <w:rsid w:val="00E873CC"/>
    <w:rsid w:val="00E87517"/>
    <w:rsid w:val="00E910F2"/>
    <w:rsid w:val="00E92086"/>
    <w:rsid w:val="00E92AA7"/>
    <w:rsid w:val="00E93113"/>
    <w:rsid w:val="00E9371E"/>
    <w:rsid w:val="00E94E11"/>
    <w:rsid w:val="00E9506E"/>
    <w:rsid w:val="00E95565"/>
    <w:rsid w:val="00E95A61"/>
    <w:rsid w:val="00E96787"/>
    <w:rsid w:val="00E976E5"/>
    <w:rsid w:val="00EA17B4"/>
    <w:rsid w:val="00EA1A6C"/>
    <w:rsid w:val="00EA1C28"/>
    <w:rsid w:val="00EA2652"/>
    <w:rsid w:val="00EA301D"/>
    <w:rsid w:val="00EA37B8"/>
    <w:rsid w:val="00EA6C47"/>
    <w:rsid w:val="00EA6D65"/>
    <w:rsid w:val="00EA6E1F"/>
    <w:rsid w:val="00EA7DAF"/>
    <w:rsid w:val="00EB1B16"/>
    <w:rsid w:val="00EB2762"/>
    <w:rsid w:val="00EB2777"/>
    <w:rsid w:val="00EB3E41"/>
    <w:rsid w:val="00EB406F"/>
    <w:rsid w:val="00EB647C"/>
    <w:rsid w:val="00EB66B6"/>
    <w:rsid w:val="00EC0491"/>
    <w:rsid w:val="00EC2160"/>
    <w:rsid w:val="00EC3C25"/>
    <w:rsid w:val="00EC67B5"/>
    <w:rsid w:val="00EC69B2"/>
    <w:rsid w:val="00EC6FA8"/>
    <w:rsid w:val="00EC7163"/>
    <w:rsid w:val="00ED09B6"/>
    <w:rsid w:val="00ED1B68"/>
    <w:rsid w:val="00ED46DD"/>
    <w:rsid w:val="00ED4783"/>
    <w:rsid w:val="00ED530A"/>
    <w:rsid w:val="00ED5339"/>
    <w:rsid w:val="00ED6289"/>
    <w:rsid w:val="00ED66CF"/>
    <w:rsid w:val="00ED7533"/>
    <w:rsid w:val="00EE0E1B"/>
    <w:rsid w:val="00EE1261"/>
    <w:rsid w:val="00EE1DF7"/>
    <w:rsid w:val="00EE5160"/>
    <w:rsid w:val="00EE70C0"/>
    <w:rsid w:val="00EE786B"/>
    <w:rsid w:val="00EF0457"/>
    <w:rsid w:val="00EF0849"/>
    <w:rsid w:val="00EF0AE8"/>
    <w:rsid w:val="00EF26AF"/>
    <w:rsid w:val="00EF3302"/>
    <w:rsid w:val="00EF34FE"/>
    <w:rsid w:val="00EF4FA6"/>
    <w:rsid w:val="00EF5122"/>
    <w:rsid w:val="00EF578A"/>
    <w:rsid w:val="00EF79A8"/>
    <w:rsid w:val="00EF7D50"/>
    <w:rsid w:val="00F00307"/>
    <w:rsid w:val="00F036A8"/>
    <w:rsid w:val="00F03736"/>
    <w:rsid w:val="00F0549C"/>
    <w:rsid w:val="00F05FCA"/>
    <w:rsid w:val="00F108A0"/>
    <w:rsid w:val="00F10F72"/>
    <w:rsid w:val="00F11DBD"/>
    <w:rsid w:val="00F1200C"/>
    <w:rsid w:val="00F12357"/>
    <w:rsid w:val="00F12581"/>
    <w:rsid w:val="00F12BAD"/>
    <w:rsid w:val="00F13544"/>
    <w:rsid w:val="00F14502"/>
    <w:rsid w:val="00F14B83"/>
    <w:rsid w:val="00F15273"/>
    <w:rsid w:val="00F214DF"/>
    <w:rsid w:val="00F233C7"/>
    <w:rsid w:val="00F23E8B"/>
    <w:rsid w:val="00F23F07"/>
    <w:rsid w:val="00F2432E"/>
    <w:rsid w:val="00F25263"/>
    <w:rsid w:val="00F25E91"/>
    <w:rsid w:val="00F27E38"/>
    <w:rsid w:val="00F31BE6"/>
    <w:rsid w:val="00F3218E"/>
    <w:rsid w:val="00F32193"/>
    <w:rsid w:val="00F322D9"/>
    <w:rsid w:val="00F336D8"/>
    <w:rsid w:val="00F339C1"/>
    <w:rsid w:val="00F353D4"/>
    <w:rsid w:val="00F37034"/>
    <w:rsid w:val="00F40714"/>
    <w:rsid w:val="00F419C7"/>
    <w:rsid w:val="00F43900"/>
    <w:rsid w:val="00F45D8C"/>
    <w:rsid w:val="00F4776D"/>
    <w:rsid w:val="00F479CF"/>
    <w:rsid w:val="00F47A6B"/>
    <w:rsid w:val="00F47EF6"/>
    <w:rsid w:val="00F5057E"/>
    <w:rsid w:val="00F52189"/>
    <w:rsid w:val="00F53C83"/>
    <w:rsid w:val="00F53DFD"/>
    <w:rsid w:val="00F551AA"/>
    <w:rsid w:val="00F55870"/>
    <w:rsid w:val="00F55E28"/>
    <w:rsid w:val="00F56687"/>
    <w:rsid w:val="00F56E72"/>
    <w:rsid w:val="00F571FD"/>
    <w:rsid w:val="00F60B37"/>
    <w:rsid w:val="00F61D31"/>
    <w:rsid w:val="00F62895"/>
    <w:rsid w:val="00F64BB7"/>
    <w:rsid w:val="00F726CD"/>
    <w:rsid w:val="00F77AEF"/>
    <w:rsid w:val="00F77E16"/>
    <w:rsid w:val="00F8194A"/>
    <w:rsid w:val="00F8215B"/>
    <w:rsid w:val="00F82DCA"/>
    <w:rsid w:val="00F849BB"/>
    <w:rsid w:val="00F84BC3"/>
    <w:rsid w:val="00F85B87"/>
    <w:rsid w:val="00F86BC9"/>
    <w:rsid w:val="00F91AF2"/>
    <w:rsid w:val="00F9239E"/>
    <w:rsid w:val="00F935AB"/>
    <w:rsid w:val="00F93637"/>
    <w:rsid w:val="00F9504E"/>
    <w:rsid w:val="00F955B1"/>
    <w:rsid w:val="00F97296"/>
    <w:rsid w:val="00FA07F3"/>
    <w:rsid w:val="00FA1CB5"/>
    <w:rsid w:val="00FA30F2"/>
    <w:rsid w:val="00FA338D"/>
    <w:rsid w:val="00FA6DD9"/>
    <w:rsid w:val="00FA74D6"/>
    <w:rsid w:val="00FA7585"/>
    <w:rsid w:val="00FB0C16"/>
    <w:rsid w:val="00FB2E1B"/>
    <w:rsid w:val="00FB5549"/>
    <w:rsid w:val="00FB6815"/>
    <w:rsid w:val="00FB7908"/>
    <w:rsid w:val="00FC0136"/>
    <w:rsid w:val="00FC0279"/>
    <w:rsid w:val="00FC08CB"/>
    <w:rsid w:val="00FC23C9"/>
    <w:rsid w:val="00FC2F4D"/>
    <w:rsid w:val="00FC4203"/>
    <w:rsid w:val="00FC4A54"/>
    <w:rsid w:val="00FC57BD"/>
    <w:rsid w:val="00FC6C18"/>
    <w:rsid w:val="00FC7CED"/>
    <w:rsid w:val="00FD0135"/>
    <w:rsid w:val="00FD077B"/>
    <w:rsid w:val="00FD14EF"/>
    <w:rsid w:val="00FD183E"/>
    <w:rsid w:val="00FD1EE4"/>
    <w:rsid w:val="00FD3132"/>
    <w:rsid w:val="00FD425E"/>
    <w:rsid w:val="00FD4B07"/>
    <w:rsid w:val="00FD59CE"/>
    <w:rsid w:val="00FD6482"/>
    <w:rsid w:val="00FE0A45"/>
    <w:rsid w:val="00FE0B58"/>
    <w:rsid w:val="00FE46EA"/>
    <w:rsid w:val="00FE4B79"/>
    <w:rsid w:val="00FE4F70"/>
    <w:rsid w:val="00FE4FBE"/>
    <w:rsid w:val="00FE505B"/>
    <w:rsid w:val="00FF0339"/>
    <w:rsid w:val="00FF181D"/>
    <w:rsid w:val="00FF36BC"/>
    <w:rsid w:val="00FF452C"/>
    <w:rsid w:val="00FF5588"/>
    <w:rsid w:val="00FF605B"/>
    <w:rsid w:val="00FF62D7"/>
    <w:rsid w:val="00FF6573"/>
    <w:rsid w:val="00FF69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69792B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232D"/>
    <w:pPr>
      <w:spacing w:before="120" w:after="0" w:line="240" w:lineRule="auto"/>
    </w:pPr>
    <w:rPr>
      <w:rFonts w:ascii="Franklin Gothic Book" w:eastAsia="Calibri" w:hAnsi="Franklin Gothic Book" w:cs="Times New Roman"/>
    </w:rPr>
  </w:style>
  <w:style w:type="paragraph" w:styleId="Heading1">
    <w:name w:val="heading 1"/>
    <w:basedOn w:val="Normal"/>
    <w:next w:val="Normal"/>
    <w:link w:val="Heading1Char"/>
    <w:uiPriority w:val="9"/>
    <w:qFormat/>
    <w:rsid w:val="0081207C"/>
    <w:pPr>
      <w:keepNext/>
      <w:keepLines/>
      <w:pageBreakBefore/>
      <w:spacing w:before="360" w:after="120"/>
      <w:ind w:left="720" w:right="720"/>
      <w:jc w:val="center"/>
      <w:outlineLvl w:val="0"/>
    </w:pPr>
    <w:rPr>
      <w:rFonts w:eastAsiaTheme="majorEastAsia"/>
      <w:b/>
      <w:bCs/>
      <w:szCs w:val="28"/>
    </w:rPr>
  </w:style>
  <w:style w:type="paragraph" w:styleId="Heading2">
    <w:name w:val="heading 2"/>
    <w:basedOn w:val="Normal"/>
    <w:next w:val="Normal"/>
    <w:link w:val="Heading2Char"/>
    <w:uiPriority w:val="9"/>
    <w:unhideWhenUsed/>
    <w:qFormat/>
    <w:rsid w:val="00C56047"/>
    <w:pPr>
      <w:keepNext/>
      <w:keepLines/>
      <w:spacing w:before="24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910009"/>
    <w:pPr>
      <w:keepNext/>
      <w:keepLines/>
      <w:spacing w:before="240" w:after="120"/>
      <w:ind w:left="360"/>
      <w:outlineLvl w:val="2"/>
    </w:pPr>
    <w:rPr>
      <w:rFonts w:eastAsiaTheme="majorEastAsia"/>
      <w:b/>
      <w:bCs/>
      <w:szCs w:val="28"/>
    </w:rPr>
  </w:style>
  <w:style w:type="paragraph" w:styleId="Heading4">
    <w:name w:val="heading 4"/>
    <w:basedOn w:val="Normal"/>
    <w:next w:val="Normal"/>
    <w:link w:val="Heading4Char"/>
    <w:uiPriority w:val="9"/>
    <w:unhideWhenUsed/>
    <w:qFormat/>
    <w:rsid w:val="00140C2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40C22"/>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40C22"/>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40C22"/>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40C22"/>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40C22"/>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207C"/>
    <w:rPr>
      <w:rFonts w:ascii="Franklin Gothic Book" w:eastAsiaTheme="majorEastAsia" w:hAnsi="Franklin Gothic Book" w:cs="Times New Roman"/>
      <w:b/>
      <w:bCs/>
      <w:szCs w:val="28"/>
    </w:rPr>
  </w:style>
  <w:style w:type="character" w:customStyle="1" w:styleId="Heading2Char">
    <w:name w:val="Heading 2 Char"/>
    <w:basedOn w:val="DefaultParagraphFont"/>
    <w:link w:val="Heading2"/>
    <w:uiPriority w:val="9"/>
    <w:rsid w:val="00C56047"/>
    <w:rPr>
      <w:rFonts w:ascii="Franklin Gothic Book" w:eastAsiaTheme="majorEastAsia" w:hAnsi="Franklin Gothic Book" w:cstheme="majorBidi"/>
      <w:b/>
      <w:szCs w:val="26"/>
    </w:rPr>
  </w:style>
  <w:style w:type="character" w:customStyle="1" w:styleId="Heading3Char">
    <w:name w:val="Heading 3 Char"/>
    <w:basedOn w:val="DefaultParagraphFont"/>
    <w:link w:val="Heading3"/>
    <w:uiPriority w:val="9"/>
    <w:rsid w:val="00910009"/>
    <w:rPr>
      <w:rFonts w:ascii="Franklin Gothic Book" w:eastAsiaTheme="majorEastAsia" w:hAnsi="Franklin Gothic Book" w:cs="Times New Roman"/>
      <w:b/>
      <w:bCs/>
      <w:szCs w:val="28"/>
    </w:rPr>
  </w:style>
  <w:style w:type="character" w:customStyle="1" w:styleId="Heading4Char">
    <w:name w:val="Heading 4 Char"/>
    <w:basedOn w:val="DefaultParagraphFont"/>
    <w:link w:val="Heading4"/>
    <w:uiPriority w:val="9"/>
    <w:rsid w:val="00140C2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40C2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40C2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40C2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40C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40C22"/>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3D4216"/>
    <w:pPr>
      <w:ind w:left="720"/>
      <w:contextualSpacing/>
    </w:pPr>
  </w:style>
  <w:style w:type="paragraph" w:styleId="BalloonText">
    <w:name w:val="Balloon Text"/>
    <w:basedOn w:val="Normal"/>
    <w:link w:val="BalloonTextChar"/>
    <w:uiPriority w:val="99"/>
    <w:semiHidden/>
    <w:unhideWhenUsed/>
    <w:rsid w:val="00E910F2"/>
    <w:rPr>
      <w:rFonts w:ascii="Tahoma" w:hAnsi="Tahoma" w:cs="Tahoma"/>
      <w:sz w:val="16"/>
      <w:szCs w:val="16"/>
    </w:rPr>
  </w:style>
  <w:style w:type="character" w:customStyle="1" w:styleId="BalloonTextChar">
    <w:name w:val="Balloon Text Char"/>
    <w:basedOn w:val="DefaultParagraphFont"/>
    <w:link w:val="BalloonText"/>
    <w:uiPriority w:val="99"/>
    <w:semiHidden/>
    <w:rsid w:val="00E910F2"/>
    <w:rPr>
      <w:rFonts w:ascii="Tahoma" w:hAnsi="Tahoma" w:cs="Tahoma"/>
      <w:sz w:val="16"/>
      <w:szCs w:val="16"/>
    </w:rPr>
  </w:style>
  <w:style w:type="table" w:styleId="TableGrid">
    <w:name w:val="Table Grid"/>
    <w:basedOn w:val="TableNormal"/>
    <w:uiPriority w:val="59"/>
    <w:rsid w:val="00F12BA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75619"/>
    <w:rPr>
      <w:sz w:val="20"/>
      <w:szCs w:val="20"/>
    </w:rPr>
  </w:style>
  <w:style w:type="character" w:customStyle="1" w:styleId="FootnoteTextChar">
    <w:name w:val="Footnote Text Char"/>
    <w:basedOn w:val="DefaultParagraphFont"/>
    <w:link w:val="FootnoteText"/>
    <w:uiPriority w:val="99"/>
    <w:semiHidden/>
    <w:rsid w:val="00175619"/>
    <w:rPr>
      <w:sz w:val="20"/>
      <w:szCs w:val="20"/>
    </w:rPr>
  </w:style>
  <w:style w:type="character" w:styleId="FootnoteReference">
    <w:name w:val="footnote reference"/>
    <w:basedOn w:val="DefaultParagraphFont"/>
    <w:uiPriority w:val="99"/>
    <w:semiHidden/>
    <w:unhideWhenUsed/>
    <w:rsid w:val="00175619"/>
    <w:rPr>
      <w:vertAlign w:val="superscript"/>
    </w:rPr>
  </w:style>
  <w:style w:type="paragraph" w:styleId="Header">
    <w:name w:val="header"/>
    <w:basedOn w:val="Normal"/>
    <w:link w:val="HeaderChar"/>
    <w:uiPriority w:val="99"/>
    <w:unhideWhenUsed/>
    <w:rsid w:val="00B405F7"/>
    <w:pPr>
      <w:tabs>
        <w:tab w:val="center" w:pos="4680"/>
        <w:tab w:val="right" w:pos="9360"/>
      </w:tabs>
    </w:pPr>
  </w:style>
  <w:style w:type="character" w:customStyle="1" w:styleId="HeaderChar">
    <w:name w:val="Header Char"/>
    <w:basedOn w:val="DefaultParagraphFont"/>
    <w:link w:val="Header"/>
    <w:uiPriority w:val="99"/>
    <w:rsid w:val="00B405F7"/>
  </w:style>
  <w:style w:type="paragraph" w:styleId="Footer">
    <w:name w:val="footer"/>
    <w:basedOn w:val="Normal"/>
    <w:link w:val="FooterChar"/>
    <w:uiPriority w:val="99"/>
    <w:unhideWhenUsed/>
    <w:rsid w:val="00B405F7"/>
    <w:pPr>
      <w:tabs>
        <w:tab w:val="center" w:pos="4680"/>
        <w:tab w:val="right" w:pos="9360"/>
      </w:tabs>
    </w:pPr>
  </w:style>
  <w:style w:type="character" w:customStyle="1" w:styleId="FooterChar">
    <w:name w:val="Footer Char"/>
    <w:basedOn w:val="DefaultParagraphFont"/>
    <w:link w:val="Footer"/>
    <w:uiPriority w:val="99"/>
    <w:rsid w:val="00B405F7"/>
  </w:style>
  <w:style w:type="paragraph" w:styleId="NoSpacing">
    <w:name w:val="No Spacing"/>
    <w:link w:val="NoSpacingChar"/>
    <w:uiPriority w:val="1"/>
    <w:qFormat/>
    <w:rsid w:val="00D62155"/>
    <w:pPr>
      <w:spacing w:after="0" w:line="240" w:lineRule="auto"/>
    </w:pPr>
  </w:style>
  <w:style w:type="character" w:customStyle="1" w:styleId="NoSpacingChar">
    <w:name w:val="No Spacing Char"/>
    <w:basedOn w:val="DefaultParagraphFont"/>
    <w:link w:val="NoSpacing"/>
    <w:uiPriority w:val="1"/>
    <w:rsid w:val="00331BB4"/>
  </w:style>
  <w:style w:type="character" w:styleId="Hyperlink">
    <w:name w:val="Hyperlink"/>
    <w:basedOn w:val="DefaultParagraphFont"/>
    <w:uiPriority w:val="99"/>
    <w:unhideWhenUsed/>
    <w:rsid w:val="00D62155"/>
    <w:rPr>
      <w:color w:val="0000FF" w:themeColor="hyperlink"/>
      <w:u w:val="single"/>
    </w:rPr>
  </w:style>
  <w:style w:type="paragraph" w:styleId="TOCHeading">
    <w:name w:val="TOC Heading"/>
    <w:basedOn w:val="Heading1"/>
    <w:next w:val="Normal"/>
    <w:uiPriority w:val="39"/>
    <w:unhideWhenUsed/>
    <w:qFormat/>
    <w:rsid w:val="004D516A"/>
    <w:pPr>
      <w:outlineLvl w:val="9"/>
    </w:pPr>
  </w:style>
  <w:style w:type="paragraph" w:styleId="TOC1">
    <w:name w:val="toc 1"/>
    <w:basedOn w:val="Normal"/>
    <w:next w:val="Normal"/>
    <w:autoRedefine/>
    <w:uiPriority w:val="39"/>
    <w:unhideWhenUsed/>
    <w:rsid w:val="006B25B2"/>
    <w:pPr>
      <w:tabs>
        <w:tab w:val="right" w:leader="dot" w:pos="9360"/>
      </w:tabs>
      <w:spacing w:after="100"/>
      <w:ind w:left="360" w:hanging="360"/>
    </w:pPr>
  </w:style>
  <w:style w:type="paragraph" w:customStyle="1" w:styleId="SBACTableText">
    <w:name w:val="SBAC_Table Text"/>
    <w:basedOn w:val="Normal"/>
    <w:qFormat/>
    <w:rsid w:val="006415A1"/>
    <w:pPr>
      <w:spacing w:before="0" w:after="60"/>
    </w:pPr>
    <w:rPr>
      <w:sz w:val="20"/>
      <w:szCs w:val="20"/>
    </w:rPr>
  </w:style>
  <w:style w:type="paragraph" w:customStyle="1" w:styleId="SBACTableHeaderRow">
    <w:name w:val="SBAC_Table Header Row"/>
    <w:link w:val="SBACTableHeaderRowChar"/>
    <w:qFormat/>
    <w:rsid w:val="006415A1"/>
    <w:pPr>
      <w:spacing w:after="60" w:line="240" w:lineRule="auto"/>
    </w:pPr>
    <w:rPr>
      <w:rFonts w:ascii="Franklin Gothic Book" w:hAnsi="Franklin Gothic Book"/>
      <w:b/>
      <w:sz w:val="20"/>
      <w:szCs w:val="20"/>
    </w:rPr>
  </w:style>
  <w:style w:type="character" w:customStyle="1" w:styleId="SBACTableHeaderRowChar">
    <w:name w:val="SBAC_Table Header Row Char"/>
    <w:basedOn w:val="DefaultParagraphFont"/>
    <w:link w:val="SBACTableHeaderRow"/>
    <w:rsid w:val="006415A1"/>
    <w:rPr>
      <w:rFonts w:ascii="Franklin Gothic Book" w:hAnsi="Franklin Gothic Book"/>
      <w:b/>
      <w:sz w:val="20"/>
      <w:szCs w:val="20"/>
    </w:rPr>
  </w:style>
  <w:style w:type="paragraph" w:customStyle="1" w:styleId="Default">
    <w:name w:val="Default"/>
    <w:rsid w:val="00BF23C5"/>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unhideWhenUsed/>
    <w:rsid w:val="00A66D02"/>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567046"/>
    <w:pPr>
      <w:tabs>
        <w:tab w:val="right" w:pos="9360"/>
      </w:tabs>
      <w:spacing w:after="100"/>
      <w:ind w:left="720" w:hanging="500"/>
    </w:pPr>
  </w:style>
  <w:style w:type="paragraph" w:styleId="Caption">
    <w:name w:val="caption"/>
    <w:basedOn w:val="Normal"/>
    <w:next w:val="Normal"/>
    <w:uiPriority w:val="35"/>
    <w:unhideWhenUsed/>
    <w:qFormat/>
    <w:rsid w:val="006B25B2"/>
    <w:pPr>
      <w:spacing w:before="0" w:after="200"/>
      <w:jc w:val="center"/>
    </w:pPr>
    <w:rPr>
      <w:bCs/>
      <w:color w:val="000000" w:themeColor="text1"/>
      <w:u w:val="single"/>
    </w:rPr>
  </w:style>
  <w:style w:type="paragraph" w:styleId="TOC3">
    <w:name w:val="toc 3"/>
    <w:basedOn w:val="Normal"/>
    <w:next w:val="Normal"/>
    <w:autoRedefine/>
    <w:uiPriority w:val="39"/>
    <w:unhideWhenUsed/>
    <w:rsid w:val="00567046"/>
    <w:pPr>
      <w:tabs>
        <w:tab w:val="right" w:pos="9360"/>
      </w:tabs>
      <w:spacing w:after="100"/>
      <w:ind w:left="1260" w:hanging="820"/>
    </w:pPr>
  </w:style>
  <w:style w:type="paragraph" w:styleId="TableofFigures">
    <w:name w:val="table of figures"/>
    <w:basedOn w:val="Normal"/>
    <w:next w:val="Normal"/>
    <w:uiPriority w:val="99"/>
    <w:unhideWhenUsed/>
    <w:rsid w:val="00010C8D"/>
  </w:style>
  <w:style w:type="paragraph" w:customStyle="1" w:styleId="Part">
    <w:name w:val="Part"/>
    <w:basedOn w:val="NoSpacing"/>
    <w:next w:val="NoSpacing"/>
    <w:link w:val="PartChar"/>
    <w:qFormat/>
    <w:rsid w:val="00331BB4"/>
    <w:pPr>
      <w:keepNext/>
      <w:widowControl w:val="0"/>
    </w:pPr>
    <w:rPr>
      <w:rFonts w:eastAsiaTheme="minorEastAsia"/>
      <w:b/>
    </w:rPr>
  </w:style>
  <w:style w:type="character" w:customStyle="1" w:styleId="PartChar">
    <w:name w:val="Part Char"/>
    <w:basedOn w:val="NoSpacingChar"/>
    <w:link w:val="Part"/>
    <w:rsid w:val="00331BB4"/>
    <w:rPr>
      <w:rFonts w:eastAsiaTheme="minorEastAsia"/>
      <w:b/>
    </w:rPr>
  </w:style>
  <w:style w:type="character" w:styleId="CommentReference">
    <w:name w:val="annotation reference"/>
    <w:basedOn w:val="DefaultParagraphFont"/>
    <w:uiPriority w:val="99"/>
    <w:semiHidden/>
    <w:unhideWhenUsed/>
    <w:rsid w:val="00256589"/>
    <w:rPr>
      <w:sz w:val="16"/>
      <w:szCs w:val="16"/>
    </w:rPr>
  </w:style>
  <w:style w:type="paragraph" w:styleId="CommentText">
    <w:name w:val="annotation text"/>
    <w:basedOn w:val="Normal"/>
    <w:link w:val="CommentTextChar"/>
    <w:uiPriority w:val="99"/>
    <w:unhideWhenUsed/>
    <w:rsid w:val="00256589"/>
    <w:pPr>
      <w:spacing w:before="0" w:after="200"/>
    </w:pPr>
    <w:rPr>
      <w:rFonts w:eastAsiaTheme="minorEastAsia"/>
      <w:sz w:val="20"/>
      <w:szCs w:val="20"/>
    </w:rPr>
  </w:style>
  <w:style w:type="character" w:customStyle="1" w:styleId="CommentTextChar">
    <w:name w:val="Comment Text Char"/>
    <w:basedOn w:val="DefaultParagraphFont"/>
    <w:link w:val="CommentText"/>
    <w:uiPriority w:val="99"/>
    <w:rsid w:val="00256589"/>
    <w:rPr>
      <w:rFonts w:eastAsiaTheme="minorEastAsia"/>
      <w:sz w:val="20"/>
      <w:szCs w:val="20"/>
    </w:rPr>
  </w:style>
  <w:style w:type="character" w:customStyle="1" w:styleId="apple-converted-space">
    <w:name w:val="apple-converted-space"/>
    <w:basedOn w:val="DefaultParagraphFont"/>
    <w:rsid w:val="00A03B61"/>
  </w:style>
  <w:style w:type="character" w:styleId="PlaceholderText">
    <w:name w:val="Placeholder Text"/>
    <w:basedOn w:val="DefaultParagraphFont"/>
    <w:uiPriority w:val="99"/>
    <w:semiHidden/>
    <w:rsid w:val="00907511"/>
    <w:rPr>
      <w:color w:val="808080"/>
    </w:rPr>
  </w:style>
  <w:style w:type="character" w:styleId="FollowedHyperlink">
    <w:name w:val="FollowedHyperlink"/>
    <w:basedOn w:val="DefaultParagraphFont"/>
    <w:uiPriority w:val="99"/>
    <w:semiHidden/>
    <w:unhideWhenUsed/>
    <w:rsid w:val="0064737E"/>
    <w:rPr>
      <w:color w:val="800080"/>
      <w:u w:val="single"/>
    </w:rPr>
  </w:style>
  <w:style w:type="paragraph" w:customStyle="1" w:styleId="xl65">
    <w:name w:val="xl6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64737E"/>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64737E"/>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64737E"/>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64737E"/>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64737E"/>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64737E"/>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64737E"/>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64737E"/>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64737E"/>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64737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64737E"/>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64737E"/>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64737E"/>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styleId="CommentSubject">
    <w:name w:val="annotation subject"/>
    <w:basedOn w:val="CommentText"/>
    <w:next w:val="CommentText"/>
    <w:link w:val="CommentSubjectChar"/>
    <w:uiPriority w:val="99"/>
    <w:semiHidden/>
    <w:unhideWhenUsed/>
    <w:rsid w:val="00C27374"/>
    <w:pPr>
      <w:spacing w:before="120" w:after="0"/>
    </w:pPr>
    <w:rPr>
      <w:rFonts w:eastAsiaTheme="minorHAnsi"/>
      <w:b/>
      <w:bCs/>
    </w:rPr>
  </w:style>
  <w:style w:type="character" w:customStyle="1" w:styleId="CommentSubjectChar">
    <w:name w:val="Comment Subject Char"/>
    <w:basedOn w:val="CommentTextChar"/>
    <w:link w:val="CommentSubject"/>
    <w:uiPriority w:val="99"/>
    <w:semiHidden/>
    <w:rsid w:val="00C27374"/>
    <w:rPr>
      <w:rFonts w:eastAsiaTheme="minorEastAsia"/>
      <w:b/>
      <w:bCs/>
      <w:sz w:val="20"/>
      <w:szCs w:val="20"/>
    </w:rPr>
  </w:style>
  <w:style w:type="paragraph" w:styleId="Title">
    <w:name w:val="Title"/>
    <w:basedOn w:val="Normal"/>
    <w:next w:val="Normal"/>
    <w:link w:val="TitleChar"/>
    <w:uiPriority w:val="10"/>
    <w:rsid w:val="00567046"/>
    <w:pPr>
      <w:spacing w:before="0" w:after="480"/>
      <w:ind w:left="720" w:right="720"/>
      <w:contextualSpacing/>
      <w:jc w:val="center"/>
    </w:pPr>
    <w:rPr>
      <w:rFonts w:eastAsiaTheme="majorEastAsia"/>
      <w:b/>
      <w:spacing w:val="5"/>
      <w:kern w:val="28"/>
      <w:sz w:val="28"/>
      <w:szCs w:val="28"/>
    </w:rPr>
  </w:style>
  <w:style w:type="character" w:customStyle="1" w:styleId="TitleChar">
    <w:name w:val="Title Char"/>
    <w:basedOn w:val="DefaultParagraphFont"/>
    <w:link w:val="Title"/>
    <w:uiPriority w:val="10"/>
    <w:rsid w:val="00567046"/>
    <w:rPr>
      <w:rFonts w:ascii="Franklin Gothic Book" w:eastAsiaTheme="majorEastAsia" w:hAnsi="Franklin Gothic Book" w:cs="Times New Roman"/>
      <w:b/>
      <w:spacing w:val="5"/>
      <w:kern w:val="28"/>
      <w:sz w:val="28"/>
      <w:szCs w:val="28"/>
    </w:rPr>
  </w:style>
  <w:style w:type="paragraph" w:styleId="BodyText">
    <w:name w:val="Body Text"/>
    <w:basedOn w:val="Normal"/>
    <w:link w:val="BodyTextChar"/>
    <w:uiPriority w:val="99"/>
    <w:unhideWhenUsed/>
    <w:qFormat/>
    <w:rsid w:val="00567046"/>
    <w:pPr>
      <w:spacing w:before="0" w:after="120"/>
    </w:pPr>
  </w:style>
  <w:style w:type="character" w:customStyle="1" w:styleId="BodyTextChar">
    <w:name w:val="Body Text Char"/>
    <w:basedOn w:val="DefaultParagraphFont"/>
    <w:link w:val="BodyText"/>
    <w:uiPriority w:val="99"/>
    <w:rsid w:val="00567046"/>
    <w:rPr>
      <w:rFonts w:ascii="Franklin Gothic Book" w:eastAsia="Calibri" w:hAnsi="Franklin Gothic Book" w:cs="Times New Roman"/>
    </w:rPr>
  </w:style>
  <w:style w:type="paragraph" w:customStyle="1" w:styleId="TableHeading1">
    <w:name w:val="Table Heading 1"/>
    <w:basedOn w:val="Normal"/>
    <w:qFormat/>
    <w:rsid w:val="00C56047"/>
    <w:pPr>
      <w:spacing w:before="0" w:after="120"/>
      <w:jc w:val="center"/>
    </w:pPr>
    <w:rPr>
      <w:b/>
      <w:color w:val="FFFFFF" w:themeColor="background1"/>
      <w:sz w:val="20"/>
    </w:rPr>
  </w:style>
  <w:style w:type="paragraph" w:customStyle="1" w:styleId="TableLeftColumn">
    <w:name w:val="Table Left Column"/>
    <w:basedOn w:val="Normal"/>
    <w:qFormat/>
    <w:rsid w:val="00C56047"/>
    <w:pPr>
      <w:spacing w:before="0" w:after="120"/>
    </w:pPr>
    <w:rPr>
      <w:sz w:val="20"/>
    </w:rPr>
  </w:style>
  <w:style w:type="paragraph" w:customStyle="1" w:styleId="font0">
    <w:name w:val="font0"/>
    <w:basedOn w:val="Normal"/>
    <w:rsid w:val="00486E69"/>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86E69"/>
    <w:pPr>
      <w:spacing w:before="100" w:beforeAutospacing="1" w:after="100" w:afterAutospacing="1"/>
    </w:pPr>
    <w:rPr>
      <w:rFonts w:ascii="Times New Roman" w:eastAsia="Times New Roman" w:hAnsi="Times New Roman"/>
    </w:rPr>
  </w:style>
  <w:style w:type="paragraph" w:customStyle="1" w:styleId="xl64">
    <w:name w:val="xl64"/>
    <w:basedOn w:val="Normal"/>
    <w:rsid w:val="00486E69"/>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86E69"/>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rsid w:val="00C26A77"/>
    <w:pPr>
      <w:spacing w:before="0"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rsid w:val="00C26A77"/>
    <w:pPr>
      <w:spacing w:before="0"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rsid w:val="00C26A77"/>
    <w:pPr>
      <w:spacing w:before="0"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rsid w:val="00C26A77"/>
    <w:pPr>
      <w:spacing w:before="0"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rsid w:val="00C26A77"/>
    <w:pPr>
      <w:spacing w:before="0"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rsid w:val="00C26A77"/>
    <w:pPr>
      <w:spacing w:before="0" w:after="100" w:line="276" w:lineRule="auto"/>
      <w:ind w:left="1760"/>
    </w:pPr>
    <w:rPr>
      <w:rFonts w:asciiTheme="minorHAnsi" w:eastAsiaTheme="minorEastAsia" w:hAnsiTheme="minorHAnsi" w:cstheme="minorBidi"/>
    </w:rPr>
  </w:style>
  <w:style w:type="character" w:styleId="PageNumber">
    <w:name w:val="page number"/>
    <w:basedOn w:val="DefaultParagraphFont"/>
    <w:rsid w:val="00025019"/>
  </w:style>
  <w:style w:type="paragraph" w:customStyle="1" w:styleId="Description">
    <w:name w:val="Description"/>
    <w:basedOn w:val="Normal"/>
    <w:qFormat/>
    <w:rsid w:val="00336C53"/>
    <w:pPr>
      <w:widowControl w:val="0"/>
      <w:autoSpaceDE w:val="0"/>
      <w:autoSpaceDN w:val="0"/>
      <w:adjustRightInd w:val="0"/>
      <w:spacing w:before="0" w:after="120"/>
    </w:pPr>
    <w:rPr>
      <w:rFonts w:asciiTheme="minorHAnsi" w:eastAsiaTheme="minorEastAsia" w:hAnsiTheme="minorHAnsi" w:cs="Times"/>
      <w:sz w:val="24"/>
      <w:szCs w:val="28"/>
    </w:rPr>
  </w:style>
  <w:style w:type="paragraph" w:customStyle="1" w:styleId="JSON">
    <w:name w:val="JSON"/>
    <w:basedOn w:val="Description"/>
    <w:qFormat/>
    <w:rsid w:val="00F31BE6"/>
    <w:pPr>
      <w:spacing w:before="20" w:after="10"/>
    </w:pPr>
    <w:rPr>
      <w:rFonts w:ascii="Consolas" w:hAnsi="Consolas"/>
      <w:sz w:val="18"/>
      <w:szCs w:val="20"/>
    </w:rPr>
  </w:style>
  <w:style w:type="paragraph" w:styleId="DocumentMap">
    <w:name w:val="Document Map"/>
    <w:basedOn w:val="Normal"/>
    <w:link w:val="DocumentMapChar"/>
    <w:uiPriority w:val="99"/>
    <w:semiHidden/>
    <w:unhideWhenUsed/>
    <w:rsid w:val="00B75CC9"/>
    <w:pPr>
      <w:spacing w:before="0"/>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B75CC9"/>
    <w:rPr>
      <w:rFonts w:ascii="Times New Roman" w:eastAsia="Calibri" w:hAnsi="Times New Roman" w:cs="Times New Roman"/>
      <w:sz w:val="24"/>
      <w:szCs w:val="24"/>
    </w:rPr>
  </w:style>
  <w:style w:type="character" w:customStyle="1" w:styleId="messagebody">
    <w:name w:val="message_body"/>
    <w:basedOn w:val="DefaultParagraphFont"/>
    <w:rsid w:val="001A105F"/>
  </w:style>
  <w:style w:type="paragraph" w:customStyle="1" w:styleId="computerfont">
    <w:name w:val="computerfont"/>
    <w:basedOn w:val="Heading2"/>
    <w:link w:val="computerfontChar"/>
    <w:qFormat/>
    <w:rsid w:val="00E8356D"/>
    <w:pPr>
      <w:spacing w:before="0" w:after="0"/>
    </w:pPr>
    <w:rPr>
      <w:rFonts w:ascii="Courier New" w:eastAsiaTheme="minorEastAsia" w:hAnsi="Courier New" w:cs="Courier New"/>
      <w:b w:val="0"/>
      <w:sz w:val="16"/>
      <w:szCs w:val="16"/>
    </w:rPr>
  </w:style>
  <w:style w:type="character" w:customStyle="1" w:styleId="computerfontChar">
    <w:name w:val="computerfont Char"/>
    <w:basedOn w:val="Heading2Char"/>
    <w:link w:val="computerfont"/>
    <w:rsid w:val="00E8356D"/>
    <w:rPr>
      <w:rFonts w:ascii="Courier New" w:eastAsiaTheme="minorEastAsia" w:hAnsi="Courier New" w:cs="Courier New"/>
      <w:b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543564">
      <w:bodyDiv w:val="1"/>
      <w:marLeft w:val="0"/>
      <w:marRight w:val="0"/>
      <w:marTop w:val="0"/>
      <w:marBottom w:val="0"/>
      <w:divBdr>
        <w:top w:val="none" w:sz="0" w:space="0" w:color="auto"/>
        <w:left w:val="none" w:sz="0" w:space="0" w:color="auto"/>
        <w:bottom w:val="none" w:sz="0" w:space="0" w:color="auto"/>
        <w:right w:val="none" w:sz="0" w:space="0" w:color="auto"/>
      </w:divBdr>
    </w:div>
    <w:div w:id="110780648">
      <w:bodyDiv w:val="1"/>
      <w:marLeft w:val="0"/>
      <w:marRight w:val="0"/>
      <w:marTop w:val="0"/>
      <w:marBottom w:val="0"/>
      <w:divBdr>
        <w:top w:val="none" w:sz="0" w:space="0" w:color="auto"/>
        <w:left w:val="none" w:sz="0" w:space="0" w:color="auto"/>
        <w:bottom w:val="none" w:sz="0" w:space="0" w:color="auto"/>
        <w:right w:val="none" w:sz="0" w:space="0" w:color="auto"/>
      </w:divBdr>
    </w:div>
    <w:div w:id="169295612">
      <w:bodyDiv w:val="1"/>
      <w:marLeft w:val="0"/>
      <w:marRight w:val="0"/>
      <w:marTop w:val="0"/>
      <w:marBottom w:val="0"/>
      <w:divBdr>
        <w:top w:val="none" w:sz="0" w:space="0" w:color="auto"/>
        <w:left w:val="none" w:sz="0" w:space="0" w:color="auto"/>
        <w:bottom w:val="none" w:sz="0" w:space="0" w:color="auto"/>
        <w:right w:val="none" w:sz="0" w:space="0" w:color="auto"/>
      </w:divBdr>
    </w:div>
    <w:div w:id="201288181">
      <w:bodyDiv w:val="1"/>
      <w:marLeft w:val="0"/>
      <w:marRight w:val="0"/>
      <w:marTop w:val="0"/>
      <w:marBottom w:val="0"/>
      <w:divBdr>
        <w:top w:val="none" w:sz="0" w:space="0" w:color="auto"/>
        <w:left w:val="none" w:sz="0" w:space="0" w:color="auto"/>
        <w:bottom w:val="none" w:sz="0" w:space="0" w:color="auto"/>
        <w:right w:val="none" w:sz="0" w:space="0" w:color="auto"/>
      </w:divBdr>
    </w:div>
    <w:div w:id="270864328">
      <w:bodyDiv w:val="1"/>
      <w:marLeft w:val="0"/>
      <w:marRight w:val="0"/>
      <w:marTop w:val="0"/>
      <w:marBottom w:val="0"/>
      <w:divBdr>
        <w:top w:val="none" w:sz="0" w:space="0" w:color="auto"/>
        <w:left w:val="none" w:sz="0" w:space="0" w:color="auto"/>
        <w:bottom w:val="none" w:sz="0" w:space="0" w:color="auto"/>
        <w:right w:val="none" w:sz="0" w:space="0" w:color="auto"/>
      </w:divBdr>
    </w:div>
    <w:div w:id="313531456">
      <w:bodyDiv w:val="1"/>
      <w:marLeft w:val="0"/>
      <w:marRight w:val="0"/>
      <w:marTop w:val="0"/>
      <w:marBottom w:val="0"/>
      <w:divBdr>
        <w:top w:val="none" w:sz="0" w:space="0" w:color="auto"/>
        <w:left w:val="none" w:sz="0" w:space="0" w:color="auto"/>
        <w:bottom w:val="none" w:sz="0" w:space="0" w:color="auto"/>
        <w:right w:val="none" w:sz="0" w:space="0" w:color="auto"/>
      </w:divBdr>
    </w:div>
    <w:div w:id="382094707">
      <w:bodyDiv w:val="1"/>
      <w:marLeft w:val="0"/>
      <w:marRight w:val="0"/>
      <w:marTop w:val="0"/>
      <w:marBottom w:val="0"/>
      <w:divBdr>
        <w:top w:val="none" w:sz="0" w:space="0" w:color="auto"/>
        <w:left w:val="none" w:sz="0" w:space="0" w:color="auto"/>
        <w:bottom w:val="none" w:sz="0" w:space="0" w:color="auto"/>
        <w:right w:val="none" w:sz="0" w:space="0" w:color="auto"/>
      </w:divBdr>
    </w:div>
    <w:div w:id="390495956">
      <w:bodyDiv w:val="1"/>
      <w:marLeft w:val="0"/>
      <w:marRight w:val="0"/>
      <w:marTop w:val="0"/>
      <w:marBottom w:val="0"/>
      <w:divBdr>
        <w:top w:val="none" w:sz="0" w:space="0" w:color="auto"/>
        <w:left w:val="none" w:sz="0" w:space="0" w:color="auto"/>
        <w:bottom w:val="none" w:sz="0" w:space="0" w:color="auto"/>
        <w:right w:val="none" w:sz="0" w:space="0" w:color="auto"/>
      </w:divBdr>
    </w:div>
    <w:div w:id="639580387">
      <w:bodyDiv w:val="1"/>
      <w:marLeft w:val="0"/>
      <w:marRight w:val="0"/>
      <w:marTop w:val="0"/>
      <w:marBottom w:val="0"/>
      <w:divBdr>
        <w:top w:val="none" w:sz="0" w:space="0" w:color="auto"/>
        <w:left w:val="none" w:sz="0" w:space="0" w:color="auto"/>
        <w:bottom w:val="none" w:sz="0" w:space="0" w:color="auto"/>
        <w:right w:val="none" w:sz="0" w:space="0" w:color="auto"/>
      </w:divBdr>
    </w:div>
    <w:div w:id="663974254">
      <w:bodyDiv w:val="1"/>
      <w:marLeft w:val="0"/>
      <w:marRight w:val="0"/>
      <w:marTop w:val="0"/>
      <w:marBottom w:val="0"/>
      <w:divBdr>
        <w:top w:val="none" w:sz="0" w:space="0" w:color="auto"/>
        <w:left w:val="none" w:sz="0" w:space="0" w:color="auto"/>
        <w:bottom w:val="none" w:sz="0" w:space="0" w:color="auto"/>
        <w:right w:val="none" w:sz="0" w:space="0" w:color="auto"/>
      </w:divBdr>
    </w:div>
    <w:div w:id="796989043">
      <w:bodyDiv w:val="1"/>
      <w:marLeft w:val="0"/>
      <w:marRight w:val="0"/>
      <w:marTop w:val="0"/>
      <w:marBottom w:val="0"/>
      <w:divBdr>
        <w:top w:val="none" w:sz="0" w:space="0" w:color="auto"/>
        <w:left w:val="none" w:sz="0" w:space="0" w:color="auto"/>
        <w:bottom w:val="none" w:sz="0" w:space="0" w:color="auto"/>
        <w:right w:val="none" w:sz="0" w:space="0" w:color="auto"/>
      </w:divBdr>
    </w:div>
    <w:div w:id="798494976">
      <w:bodyDiv w:val="1"/>
      <w:marLeft w:val="0"/>
      <w:marRight w:val="0"/>
      <w:marTop w:val="0"/>
      <w:marBottom w:val="0"/>
      <w:divBdr>
        <w:top w:val="none" w:sz="0" w:space="0" w:color="auto"/>
        <w:left w:val="none" w:sz="0" w:space="0" w:color="auto"/>
        <w:bottom w:val="none" w:sz="0" w:space="0" w:color="auto"/>
        <w:right w:val="none" w:sz="0" w:space="0" w:color="auto"/>
      </w:divBdr>
    </w:div>
    <w:div w:id="855732043">
      <w:bodyDiv w:val="1"/>
      <w:marLeft w:val="0"/>
      <w:marRight w:val="0"/>
      <w:marTop w:val="0"/>
      <w:marBottom w:val="0"/>
      <w:divBdr>
        <w:top w:val="none" w:sz="0" w:space="0" w:color="auto"/>
        <w:left w:val="none" w:sz="0" w:space="0" w:color="auto"/>
        <w:bottom w:val="none" w:sz="0" w:space="0" w:color="auto"/>
        <w:right w:val="none" w:sz="0" w:space="0" w:color="auto"/>
      </w:divBdr>
    </w:div>
    <w:div w:id="942810967">
      <w:bodyDiv w:val="1"/>
      <w:marLeft w:val="0"/>
      <w:marRight w:val="0"/>
      <w:marTop w:val="0"/>
      <w:marBottom w:val="0"/>
      <w:divBdr>
        <w:top w:val="none" w:sz="0" w:space="0" w:color="auto"/>
        <w:left w:val="none" w:sz="0" w:space="0" w:color="auto"/>
        <w:bottom w:val="none" w:sz="0" w:space="0" w:color="auto"/>
        <w:right w:val="none" w:sz="0" w:space="0" w:color="auto"/>
      </w:divBdr>
    </w:div>
    <w:div w:id="963926951">
      <w:bodyDiv w:val="1"/>
      <w:marLeft w:val="0"/>
      <w:marRight w:val="0"/>
      <w:marTop w:val="0"/>
      <w:marBottom w:val="0"/>
      <w:divBdr>
        <w:top w:val="none" w:sz="0" w:space="0" w:color="auto"/>
        <w:left w:val="none" w:sz="0" w:space="0" w:color="auto"/>
        <w:bottom w:val="none" w:sz="0" w:space="0" w:color="auto"/>
        <w:right w:val="none" w:sz="0" w:space="0" w:color="auto"/>
      </w:divBdr>
    </w:div>
    <w:div w:id="1001737654">
      <w:bodyDiv w:val="1"/>
      <w:marLeft w:val="0"/>
      <w:marRight w:val="0"/>
      <w:marTop w:val="0"/>
      <w:marBottom w:val="0"/>
      <w:divBdr>
        <w:top w:val="none" w:sz="0" w:space="0" w:color="auto"/>
        <w:left w:val="none" w:sz="0" w:space="0" w:color="auto"/>
        <w:bottom w:val="none" w:sz="0" w:space="0" w:color="auto"/>
        <w:right w:val="none" w:sz="0" w:space="0" w:color="auto"/>
      </w:divBdr>
      <w:divsChild>
        <w:div w:id="1472939528">
          <w:marLeft w:val="0"/>
          <w:marRight w:val="120"/>
          <w:marTop w:val="0"/>
          <w:marBottom w:val="0"/>
          <w:divBdr>
            <w:top w:val="none" w:sz="0" w:space="0" w:color="auto"/>
            <w:left w:val="none" w:sz="0" w:space="0" w:color="auto"/>
            <w:bottom w:val="none" w:sz="0" w:space="0" w:color="auto"/>
            <w:right w:val="none" w:sz="0" w:space="0" w:color="auto"/>
          </w:divBdr>
        </w:div>
        <w:div w:id="1182931351">
          <w:marLeft w:val="0"/>
          <w:marRight w:val="240"/>
          <w:marTop w:val="15"/>
          <w:marBottom w:val="0"/>
          <w:divBdr>
            <w:top w:val="none" w:sz="0" w:space="0" w:color="auto"/>
            <w:left w:val="none" w:sz="0" w:space="0" w:color="auto"/>
            <w:bottom w:val="none" w:sz="0" w:space="0" w:color="auto"/>
            <w:right w:val="none" w:sz="0" w:space="0" w:color="auto"/>
          </w:divBdr>
        </w:div>
        <w:div w:id="1431775110">
          <w:marLeft w:val="0"/>
          <w:marRight w:val="120"/>
          <w:marTop w:val="0"/>
          <w:marBottom w:val="0"/>
          <w:divBdr>
            <w:top w:val="none" w:sz="0" w:space="0" w:color="auto"/>
            <w:left w:val="none" w:sz="0" w:space="0" w:color="auto"/>
            <w:bottom w:val="none" w:sz="0" w:space="0" w:color="auto"/>
            <w:right w:val="none" w:sz="0" w:space="0" w:color="auto"/>
          </w:divBdr>
        </w:div>
        <w:div w:id="1656953071">
          <w:marLeft w:val="0"/>
          <w:marRight w:val="240"/>
          <w:marTop w:val="15"/>
          <w:marBottom w:val="0"/>
          <w:divBdr>
            <w:top w:val="none" w:sz="0" w:space="0" w:color="auto"/>
            <w:left w:val="none" w:sz="0" w:space="0" w:color="auto"/>
            <w:bottom w:val="none" w:sz="0" w:space="0" w:color="auto"/>
            <w:right w:val="none" w:sz="0" w:space="0" w:color="auto"/>
          </w:divBdr>
        </w:div>
        <w:div w:id="540677071">
          <w:marLeft w:val="0"/>
          <w:marRight w:val="120"/>
          <w:marTop w:val="0"/>
          <w:marBottom w:val="0"/>
          <w:divBdr>
            <w:top w:val="none" w:sz="0" w:space="0" w:color="auto"/>
            <w:left w:val="none" w:sz="0" w:space="0" w:color="auto"/>
            <w:bottom w:val="none" w:sz="0" w:space="0" w:color="auto"/>
            <w:right w:val="none" w:sz="0" w:space="0" w:color="auto"/>
          </w:divBdr>
        </w:div>
        <w:div w:id="1967849957">
          <w:marLeft w:val="0"/>
          <w:marRight w:val="240"/>
          <w:marTop w:val="15"/>
          <w:marBottom w:val="0"/>
          <w:divBdr>
            <w:top w:val="none" w:sz="0" w:space="0" w:color="auto"/>
            <w:left w:val="none" w:sz="0" w:space="0" w:color="auto"/>
            <w:bottom w:val="none" w:sz="0" w:space="0" w:color="auto"/>
            <w:right w:val="none" w:sz="0" w:space="0" w:color="auto"/>
          </w:divBdr>
        </w:div>
        <w:div w:id="946809957">
          <w:marLeft w:val="0"/>
          <w:marRight w:val="120"/>
          <w:marTop w:val="0"/>
          <w:marBottom w:val="0"/>
          <w:divBdr>
            <w:top w:val="none" w:sz="0" w:space="0" w:color="auto"/>
            <w:left w:val="none" w:sz="0" w:space="0" w:color="auto"/>
            <w:bottom w:val="none" w:sz="0" w:space="0" w:color="auto"/>
            <w:right w:val="none" w:sz="0" w:space="0" w:color="auto"/>
          </w:divBdr>
        </w:div>
        <w:div w:id="669526668">
          <w:marLeft w:val="0"/>
          <w:marRight w:val="240"/>
          <w:marTop w:val="15"/>
          <w:marBottom w:val="0"/>
          <w:divBdr>
            <w:top w:val="none" w:sz="0" w:space="0" w:color="auto"/>
            <w:left w:val="none" w:sz="0" w:space="0" w:color="auto"/>
            <w:bottom w:val="none" w:sz="0" w:space="0" w:color="auto"/>
            <w:right w:val="none" w:sz="0" w:space="0" w:color="auto"/>
          </w:divBdr>
        </w:div>
        <w:div w:id="1110081355">
          <w:marLeft w:val="0"/>
          <w:marRight w:val="120"/>
          <w:marTop w:val="0"/>
          <w:marBottom w:val="0"/>
          <w:divBdr>
            <w:top w:val="none" w:sz="0" w:space="0" w:color="auto"/>
            <w:left w:val="none" w:sz="0" w:space="0" w:color="auto"/>
            <w:bottom w:val="none" w:sz="0" w:space="0" w:color="auto"/>
            <w:right w:val="none" w:sz="0" w:space="0" w:color="auto"/>
          </w:divBdr>
        </w:div>
        <w:div w:id="538707121">
          <w:marLeft w:val="0"/>
          <w:marRight w:val="240"/>
          <w:marTop w:val="15"/>
          <w:marBottom w:val="0"/>
          <w:divBdr>
            <w:top w:val="none" w:sz="0" w:space="0" w:color="auto"/>
            <w:left w:val="none" w:sz="0" w:space="0" w:color="auto"/>
            <w:bottom w:val="none" w:sz="0" w:space="0" w:color="auto"/>
            <w:right w:val="none" w:sz="0" w:space="0" w:color="auto"/>
          </w:divBdr>
        </w:div>
        <w:div w:id="134373478">
          <w:marLeft w:val="0"/>
          <w:marRight w:val="120"/>
          <w:marTop w:val="0"/>
          <w:marBottom w:val="0"/>
          <w:divBdr>
            <w:top w:val="none" w:sz="0" w:space="0" w:color="auto"/>
            <w:left w:val="none" w:sz="0" w:space="0" w:color="auto"/>
            <w:bottom w:val="none" w:sz="0" w:space="0" w:color="auto"/>
            <w:right w:val="none" w:sz="0" w:space="0" w:color="auto"/>
          </w:divBdr>
        </w:div>
        <w:div w:id="1457915542">
          <w:marLeft w:val="0"/>
          <w:marRight w:val="240"/>
          <w:marTop w:val="15"/>
          <w:marBottom w:val="0"/>
          <w:divBdr>
            <w:top w:val="none" w:sz="0" w:space="0" w:color="auto"/>
            <w:left w:val="none" w:sz="0" w:space="0" w:color="auto"/>
            <w:bottom w:val="none" w:sz="0" w:space="0" w:color="auto"/>
            <w:right w:val="none" w:sz="0" w:space="0" w:color="auto"/>
          </w:divBdr>
        </w:div>
      </w:divsChild>
    </w:div>
    <w:div w:id="1094473715">
      <w:bodyDiv w:val="1"/>
      <w:marLeft w:val="0"/>
      <w:marRight w:val="0"/>
      <w:marTop w:val="0"/>
      <w:marBottom w:val="0"/>
      <w:divBdr>
        <w:top w:val="none" w:sz="0" w:space="0" w:color="auto"/>
        <w:left w:val="none" w:sz="0" w:space="0" w:color="auto"/>
        <w:bottom w:val="none" w:sz="0" w:space="0" w:color="auto"/>
        <w:right w:val="none" w:sz="0" w:space="0" w:color="auto"/>
      </w:divBdr>
    </w:div>
    <w:div w:id="1104883352">
      <w:bodyDiv w:val="1"/>
      <w:marLeft w:val="0"/>
      <w:marRight w:val="0"/>
      <w:marTop w:val="0"/>
      <w:marBottom w:val="0"/>
      <w:divBdr>
        <w:top w:val="none" w:sz="0" w:space="0" w:color="auto"/>
        <w:left w:val="none" w:sz="0" w:space="0" w:color="auto"/>
        <w:bottom w:val="none" w:sz="0" w:space="0" w:color="auto"/>
        <w:right w:val="none" w:sz="0" w:space="0" w:color="auto"/>
      </w:divBdr>
    </w:div>
    <w:div w:id="1125349039">
      <w:bodyDiv w:val="1"/>
      <w:marLeft w:val="0"/>
      <w:marRight w:val="0"/>
      <w:marTop w:val="0"/>
      <w:marBottom w:val="0"/>
      <w:divBdr>
        <w:top w:val="none" w:sz="0" w:space="0" w:color="auto"/>
        <w:left w:val="none" w:sz="0" w:space="0" w:color="auto"/>
        <w:bottom w:val="none" w:sz="0" w:space="0" w:color="auto"/>
        <w:right w:val="none" w:sz="0" w:space="0" w:color="auto"/>
      </w:divBdr>
    </w:div>
    <w:div w:id="1456438868">
      <w:bodyDiv w:val="1"/>
      <w:marLeft w:val="0"/>
      <w:marRight w:val="0"/>
      <w:marTop w:val="0"/>
      <w:marBottom w:val="0"/>
      <w:divBdr>
        <w:top w:val="none" w:sz="0" w:space="0" w:color="auto"/>
        <w:left w:val="none" w:sz="0" w:space="0" w:color="auto"/>
        <w:bottom w:val="none" w:sz="0" w:space="0" w:color="auto"/>
        <w:right w:val="none" w:sz="0" w:space="0" w:color="auto"/>
      </w:divBdr>
    </w:div>
    <w:div w:id="1514415584">
      <w:bodyDiv w:val="1"/>
      <w:marLeft w:val="0"/>
      <w:marRight w:val="0"/>
      <w:marTop w:val="0"/>
      <w:marBottom w:val="0"/>
      <w:divBdr>
        <w:top w:val="none" w:sz="0" w:space="0" w:color="auto"/>
        <w:left w:val="none" w:sz="0" w:space="0" w:color="auto"/>
        <w:bottom w:val="none" w:sz="0" w:space="0" w:color="auto"/>
        <w:right w:val="none" w:sz="0" w:space="0" w:color="auto"/>
      </w:divBdr>
    </w:div>
    <w:div w:id="1668511323">
      <w:bodyDiv w:val="1"/>
      <w:marLeft w:val="0"/>
      <w:marRight w:val="0"/>
      <w:marTop w:val="0"/>
      <w:marBottom w:val="0"/>
      <w:divBdr>
        <w:top w:val="none" w:sz="0" w:space="0" w:color="auto"/>
        <w:left w:val="none" w:sz="0" w:space="0" w:color="auto"/>
        <w:bottom w:val="none" w:sz="0" w:space="0" w:color="auto"/>
        <w:right w:val="none" w:sz="0" w:space="0" w:color="auto"/>
      </w:divBdr>
    </w:div>
    <w:div w:id="1689256107">
      <w:bodyDiv w:val="1"/>
      <w:marLeft w:val="0"/>
      <w:marRight w:val="0"/>
      <w:marTop w:val="0"/>
      <w:marBottom w:val="0"/>
      <w:divBdr>
        <w:top w:val="none" w:sz="0" w:space="0" w:color="auto"/>
        <w:left w:val="none" w:sz="0" w:space="0" w:color="auto"/>
        <w:bottom w:val="none" w:sz="0" w:space="0" w:color="auto"/>
        <w:right w:val="none" w:sz="0" w:space="0" w:color="auto"/>
      </w:divBdr>
    </w:div>
    <w:div w:id="1704134730">
      <w:bodyDiv w:val="1"/>
      <w:marLeft w:val="0"/>
      <w:marRight w:val="0"/>
      <w:marTop w:val="0"/>
      <w:marBottom w:val="0"/>
      <w:divBdr>
        <w:top w:val="none" w:sz="0" w:space="0" w:color="auto"/>
        <w:left w:val="none" w:sz="0" w:space="0" w:color="auto"/>
        <w:bottom w:val="none" w:sz="0" w:space="0" w:color="auto"/>
        <w:right w:val="none" w:sz="0" w:space="0" w:color="auto"/>
      </w:divBdr>
    </w:div>
    <w:div w:id="1769739035">
      <w:bodyDiv w:val="1"/>
      <w:marLeft w:val="0"/>
      <w:marRight w:val="0"/>
      <w:marTop w:val="0"/>
      <w:marBottom w:val="0"/>
      <w:divBdr>
        <w:top w:val="none" w:sz="0" w:space="0" w:color="auto"/>
        <w:left w:val="none" w:sz="0" w:space="0" w:color="auto"/>
        <w:bottom w:val="none" w:sz="0" w:space="0" w:color="auto"/>
        <w:right w:val="none" w:sz="0" w:space="0" w:color="auto"/>
      </w:divBdr>
    </w:div>
    <w:div w:id="1952276237">
      <w:bodyDiv w:val="1"/>
      <w:marLeft w:val="0"/>
      <w:marRight w:val="0"/>
      <w:marTop w:val="0"/>
      <w:marBottom w:val="0"/>
      <w:divBdr>
        <w:top w:val="none" w:sz="0" w:space="0" w:color="auto"/>
        <w:left w:val="none" w:sz="0" w:space="0" w:color="auto"/>
        <w:bottom w:val="none" w:sz="0" w:space="0" w:color="auto"/>
        <w:right w:val="none" w:sz="0" w:space="0" w:color="auto"/>
      </w:divBdr>
    </w:div>
    <w:div w:id="1978492365">
      <w:bodyDiv w:val="1"/>
      <w:marLeft w:val="0"/>
      <w:marRight w:val="0"/>
      <w:marTop w:val="0"/>
      <w:marBottom w:val="0"/>
      <w:divBdr>
        <w:top w:val="none" w:sz="0" w:space="0" w:color="auto"/>
        <w:left w:val="none" w:sz="0" w:space="0" w:color="auto"/>
        <w:bottom w:val="none" w:sz="0" w:space="0" w:color="auto"/>
        <w:right w:val="none" w:sz="0" w:space="0" w:color="auto"/>
      </w:divBdr>
    </w:div>
    <w:div w:id="2039810870">
      <w:bodyDiv w:val="1"/>
      <w:marLeft w:val="0"/>
      <w:marRight w:val="0"/>
      <w:marTop w:val="0"/>
      <w:marBottom w:val="0"/>
      <w:divBdr>
        <w:top w:val="none" w:sz="0" w:space="0" w:color="auto"/>
        <w:left w:val="none" w:sz="0" w:space="0" w:color="auto"/>
        <w:bottom w:val="none" w:sz="0" w:space="0" w:color="auto"/>
        <w:right w:val="none" w:sz="0" w:space="0" w:color="auto"/>
      </w:divBdr>
    </w:div>
    <w:div w:id="2091654283">
      <w:bodyDiv w:val="1"/>
      <w:marLeft w:val="0"/>
      <w:marRight w:val="0"/>
      <w:marTop w:val="0"/>
      <w:marBottom w:val="0"/>
      <w:divBdr>
        <w:top w:val="none" w:sz="0" w:space="0" w:color="auto"/>
        <w:left w:val="none" w:sz="0" w:space="0" w:color="auto"/>
        <w:bottom w:val="none" w:sz="0" w:space="0" w:color="auto"/>
        <w:right w:val="none" w:sz="0" w:space="0" w:color="auto"/>
      </w:divBdr>
    </w:div>
    <w:div w:id="2095854985">
      <w:bodyDiv w:val="1"/>
      <w:marLeft w:val="0"/>
      <w:marRight w:val="0"/>
      <w:marTop w:val="0"/>
      <w:marBottom w:val="0"/>
      <w:divBdr>
        <w:top w:val="none" w:sz="0" w:space="0" w:color="auto"/>
        <w:left w:val="none" w:sz="0" w:space="0" w:color="auto"/>
        <w:bottom w:val="none" w:sz="0" w:space="0" w:color="auto"/>
        <w:right w:val="none" w:sz="0" w:space="0" w:color="auto"/>
      </w:divBdr>
    </w:div>
    <w:div w:id="211546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l%20Users\Application%20Data\KnowledgeTree\KnowledgeTree%20Tools\knowledgetre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w="25400"/>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B1D389-C3AB-F547-AA49-315495760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C:\Documents and Settings\All Users\Application Data\KnowledgeTree\KnowledgeTree Tools\knowledgetree.dot</Template>
  <TotalTime>1</TotalTime>
  <Pages>26</Pages>
  <Words>4843</Words>
  <Characters>27608</Characters>
  <Application>Microsoft Macintosh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American Institutes for Research</Company>
  <LinksUpToDate>false</LinksUpToDate>
  <CharactersWithSpaces>32387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American Institutes for Research</dc:creator>
  <cp:lastModifiedBy>Rami Levy</cp:lastModifiedBy>
  <cp:revision>2</cp:revision>
  <cp:lastPrinted>2016-05-06T02:04:00Z</cp:lastPrinted>
  <dcterms:created xsi:type="dcterms:W3CDTF">2016-05-06T02:05:00Z</dcterms:created>
  <dcterms:modified xsi:type="dcterms:W3CDTF">2016-05-06T02:05:00Z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sync_MergeTypeOnOpen">
    <vt:lpwstr>None</vt:lpwstr>
  </property>
  <property fmtid="{D5CDD505-2E9C-101B-9397-08002B2CF9AE}" pid="3" name="Offisync_ProviderInitializationData">
    <vt:lpwstr>Airassessment</vt:lpwstr>
  </property>
  <property fmtid="{D5CDD505-2E9C-101B-9397-08002B2CF9AE}" pid="4" name="Offisync_UpdateToken">
    <vt:lpwstr>0.1</vt:lpwstr>
  </property>
  <property fmtid="{D5CDD505-2E9C-101B-9397-08002B2CF9AE}" pid="5" name="Offisync_UniqueId">
    <vt:lpwstr>4273</vt:lpwstr>
  </property>
  <property fmtid="{D5CDD505-2E9C-101B-9397-08002B2CF9AE}" pid="6" name="Offisync_ProviderName">
    <vt:lpwstr>KnowledgeTree</vt:lpwstr>
  </property>
  <property fmtid="{D5CDD505-2E9C-101B-9397-08002B2CF9AE}" pid="7" name="Offisync_IsSaved">
    <vt:lpwstr>False</vt:lpwstr>
  </property>
</Properties>
</file>